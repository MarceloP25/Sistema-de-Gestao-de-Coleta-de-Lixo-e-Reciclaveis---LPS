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79A81" w14:textId="77777777" w:rsidR="00F878C9" w:rsidRDefault="00CB1603" w:rsidP="009F0BFD">
      <w:pPr>
        <w:pStyle w:val="SemEspaamento"/>
        <w:jc w:val="both"/>
        <w:rPr>
          <w:rFonts w:ascii="Cambria" w:hAnsi="Cambria"/>
          <w:sz w:val="72"/>
          <w:szCs w:val="72"/>
        </w:rPr>
      </w:pPr>
      <w:r w:rsidRPr="00396595">
        <w:rPr>
          <w:noProof/>
          <w:sz w:val="22"/>
          <w:szCs w:val="22"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23117E8C" wp14:editId="7130857E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38135" cy="810260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38135" cy="81026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47F0D25B" id="Rectangle 2" o:spid="_x0000_s1026" style="position:absolute;margin-left:0;margin-top:0;width:625.05pt;height:63.8pt;z-index:25165619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" o:allowincell="f" fillcolor="#4bacc6" strokecolor="#31849b">
                <w10:wrap anchorx="page" anchory="page"/>
              </v:rect>
            </w:pict>
          </mc:Fallback>
        </mc:AlternateContent>
      </w:r>
      <w:r w:rsidRPr="00396595">
        <w:rPr>
          <w:noProof/>
          <w:sz w:val="22"/>
          <w:szCs w:val="22"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D7E1B4C" wp14:editId="19EA1B70">
                <wp:simplePos x="0" y="0"/>
                <wp:positionH relativeFrom="page">
                  <wp:posOffset>405130</wp:posOffset>
                </wp:positionH>
                <wp:positionV relativeFrom="page">
                  <wp:posOffset>-267335</wp:posOffset>
                </wp:positionV>
                <wp:extent cx="90805" cy="11226800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2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1F4188D7" id="Rectangle 5" o:spid="_x0000_s1026" style="position:absolute;margin-left:31.9pt;margin-top:-21.05pt;width:7.15pt;height:884pt;z-index:25165926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" o:allowincell="f" strokecolor="#31849b">
                <w10:wrap anchorx="page" anchory="page"/>
              </v:rect>
            </w:pict>
          </mc:Fallback>
        </mc:AlternateContent>
      </w:r>
      <w:r w:rsidRPr="00396595">
        <w:rPr>
          <w:noProof/>
          <w:sz w:val="22"/>
          <w:szCs w:val="22"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52B4FA9" wp14:editId="299BD42C">
                <wp:simplePos x="0" y="0"/>
                <wp:positionH relativeFrom="page">
                  <wp:posOffset>7064375</wp:posOffset>
                </wp:positionH>
                <wp:positionV relativeFrom="page">
                  <wp:posOffset>-267335</wp:posOffset>
                </wp:positionV>
                <wp:extent cx="90805" cy="11226800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2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457E4FD4" id="Rectangle 4" o:spid="_x0000_s1026" style="position:absolute;margin-left:556.25pt;margin-top:-21.05pt;width:7.15pt;height:884pt;z-index:25165824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" o:allowincell="f" strokecolor="#31849b">
                <w10:wrap anchorx="page" anchory="page"/>
              </v:rect>
            </w:pict>
          </mc:Fallback>
        </mc:AlternateContent>
      </w:r>
      <w:r w:rsidRPr="00396595">
        <w:rPr>
          <w:noProof/>
          <w:sz w:val="22"/>
          <w:szCs w:val="22"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5A27644A" wp14:editId="343F4F96">
                <wp:simplePos x="0" y="0"/>
                <wp:positionH relativeFrom="page">
                  <wp:posOffset>-189230</wp:posOffset>
                </wp:positionH>
                <wp:positionV relativeFrom="page">
                  <wp:posOffset>0</wp:posOffset>
                </wp:positionV>
                <wp:extent cx="7938135" cy="810260"/>
                <wp:effectExtent l="0" t="0" r="0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38135" cy="81026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85ECF6D" id="Rectangle 3" o:spid="_x0000_s1026" style="position:absolute;margin-left:-14.9pt;margin-top:0;width:625.05pt;height:63.8pt;z-index:25165721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" o:allowincell="f" fillcolor="#4bacc6" strokecolor="#31849b">
                <w10:wrap anchorx="page" anchory="page"/>
              </v:rect>
            </w:pict>
          </mc:Fallback>
        </mc:AlternateContent>
      </w:r>
    </w:p>
    <w:p w14:paraId="777EF2FE" w14:textId="77777777" w:rsidR="00F878C9" w:rsidRPr="005F55C5" w:rsidRDefault="00F878C9" w:rsidP="009F0BFD">
      <w:pPr>
        <w:pStyle w:val="SemEspaamento"/>
        <w:jc w:val="both"/>
        <w:rPr>
          <w:rFonts w:ascii="Cambria" w:hAnsi="Cambria"/>
          <w:sz w:val="72"/>
          <w:szCs w:val="72"/>
          <w:lang w:val="pt-BR"/>
        </w:rPr>
      </w:pPr>
      <w:r w:rsidRPr="005F55C5">
        <w:rPr>
          <w:rFonts w:ascii="Cambria" w:hAnsi="Cambria"/>
          <w:sz w:val="72"/>
          <w:szCs w:val="72"/>
          <w:lang w:val="pt-BR"/>
        </w:rPr>
        <w:t>D</w:t>
      </w:r>
      <w:r w:rsidR="00BB56A2" w:rsidRPr="005F55C5">
        <w:rPr>
          <w:rFonts w:ascii="Cambria" w:hAnsi="Cambria"/>
          <w:sz w:val="72"/>
          <w:szCs w:val="72"/>
          <w:lang w:val="pt-BR"/>
        </w:rPr>
        <w:t>ocumento de Requisitos</w:t>
      </w:r>
    </w:p>
    <w:p w14:paraId="5C3CF9F3" w14:textId="21117CE4" w:rsidR="00F878C9" w:rsidRPr="005F55C5" w:rsidRDefault="009F0BFD" w:rsidP="009F0BFD">
      <w:pPr>
        <w:pStyle w:val="SemEspaamento"/>
        <w:jc w:val="both"/>
        <w:rPr>
          <w:rFonts w:ascii="Cambria" w:hAnsi="Cambria"/>
          <w:sz w:val="36"/>
          <w:szCs w:val="36"/>
          <w:lang w:val="pt-BR"/>
        </w:rPr>
      </w:pPr>
      <w:r>
        <w:rPr>
          <w:rFonts w:ascii="Cambria" w:hAnsi="Cambria"/>
          <w:sz w:val="36"/>
          <w:szCs w:val="36"/>
          <w:lang w:val="pt-BR"/>
        </w:rPr>
        <w:t>Sistema de Coleta de Lixo e Recicláveis</w:t>
      </w:r>
    </w:p>
    <w:p w14:paraId="2A4DCCE6" w14:textId="77777777" w:rsidR="00F878C9" w:rsidRPr="005F55C5" w:rsidRDefault="00F878C9" w:rsidP="009F0BFD">
      <w:pPr>
        <w:pStyle w:val="SemEspaamento"/>
        <w:jc w:val="both"/>
        <w:rPr>
          <w:rFonts w:ascii="Cambria" w:hAnsi="Cambria"/>
          <w:sz w:val="36"/>
          <w:szCs w:val="36"/>
          <w:lang w:val="pt-BR"/>
        </w:rPr>
      </w:pPr>
    </w:p>
    <w:p w14:paraId="05BA636F" w14:textId="77777777" w:rsidR="00F878C9" w:rsidRPr="005F55C5" w:rsidRDefault="00F878C9" w:rsidP="009F0BFD">
      <w:pPr>
        <w:pStyle w:val="SemEspaamento"/>
        <w:jc w:val="both"/>
        <w:rPr>
          <w:rFonts w:ascii="Cambria" w:hAnsi="Cambria"/>
          <w:sz w:val="36"/>
          <w:szCs w:val="36"/>
          <w:lang w:val="pt-BR"/>
        </w:rPr>
      </w:pPr>
    </w:p>
    <w:p w14:paraId="5A853E90" w14:textId="5835D09D" w:rsidR="00F878C9" w:rsidRPr="009F0BFD" w:rsidRDefault="005F55C5" w:rsidP="009F0BFD">
      <w:pPr>
        <w:pStyle w:val="SemEspaamento"/>
        <w:jc w:val="both"/>
        <w:rPr>
          <w:lang w:val="pt-BR"/>
        </w:rPr>
      </w:pPr>
      <w:r>
        <w:rPr>
          <w:lang w:val="pt-BR"/>
        </w:rPr>
        <w:t>16</w:t>
      </w:r>
      <w:r w:rsidRPr="009F0BFD">
        <w:rPr>
          <w:lang w:val="pt-BR"/>
        </w:rPr>
        <w:t>/02/2025</w:t>
      </w:r>
    </w:p>
    <w:p w14:paraId="44BDFEB7" w14:textId="77777777" w:rsidR="00F878C9" w:rsidRDefault="00F878C9" w:rsidP="009F0BFD">
      <w:pPr>
        <w:pStyle w:val="SemEspaamento"/>
        <w:jc w:val="both"/>
        <w:rPr>
          <w:lang w:val="pt-BR"/>
        </w:rPr>
      </w:pPr>
      <w:r w:rsidRPr="005F55C5">
        <w:rPr>
          <w:lang w:val="pt-BR"/>
        </w:rPr>
        <w:t>Versão XXXXX</w:t>
      </w:r>
    </w:p>
    <w:p w14:paraId="09CB7B0D" w14:textId="132F59DB" w:rsidR="005F55C5" w:rsidRPr="005F55C5" w:rsidRDefault="005F55C5" w:rsidP="009F0BFD">
      <w:pPr>
        <w:pStyle w:val="SemEspaamento"/>
        <w:jc w:val="both"/>
        <w:rPr>
          <w:lang w:val="pt-BR"/>
        </w:rPr>
      </w:pPr>
      <w:r>
        <w:rPr>
          <w:lang w:val="pt-BR"/>
        </w:rPr>
        <w:t xml:space="preserve">Arthur </w:t>
      </w:r>
      <w:proofErr w:type="spellStart"/>
      <w:r>
        <w:rPr>
          <w:lang w:val="pt-BR"/>
        </w:rPr>
        <w:t>Candian</w:t>
      </w:r>
      <w:proofErr w:type="spellEnd"/>
      <w:r>
        <w:rPr>
          <w:lang w:val="pt-BR"/>
        </w:rPr>
        <w:t xml:space="preserve"> Rocha</w:t>
      </w:r>
    </w:p>
    <w:p w14:paraId="47E19B9B" w14:textId="0863FE5A" w:rsidR="00F878C9" w:rsidRDefault="005F55C5" w:rsidP="009F0BFD">
      <w:pPr>
        <w:pStyle w:val="SemEspaamento"/>
        <w:jc w:val="both"/>
        <w:rPr>
          <w:lang w:val="pt-BR"/>
        </w:rPr>
      </w:pPr>
      <w:r>
        <w:rPr>
          <w:lang w:val="pt-BR"/>
        </w:rPr>
        <w:t>Eduardo Henrique De Castro Cota</w:t>
      </w:r>
    </w:p>
    <w:p w14:paraId="438B32F7" w14:textId="0C77AEEA" w:rsidR="005F55C5" w:rsidRPr="005F55C5" w:rsidRDefault="005F55C5" w:rsidP="009F0BFD">
      <w:pPr>
        <w:pStyle w:val="SemEspaamento"/>
        <w:jc w:val="both"/>
        <w:rPr>
          <w:lang w:val="pt-BR"/>
        </w:rPr>
      </w:pPr>
      <w:r>
        <w:rPr>
          <w:lang w:val="pt-BR"/>
        </w:rPr>
        <w:t>Marcelo Prata Patrício</w:t>
      </w:r>
    </w:p>
    <w:p w14:paraId="351B5D14" w14:textId="77777777" w:rsidR="00FB6C2C" w:rsidRPr="005F55C5" w:rsidRDefault="00F878C9" w:rsidP="009F0BFD">
      <w:pPr>
        <w:pStyle w:val="titulo"/>
        <w:jc w:val="both"/>
        <w:rPr>
          <w:lang w:val="pt-BR"/>
        </w:rPr>
        <w:sectPr w:rsidR="00FB6C2C" w:rsidRPr="005F55C5" w:rsidSect="00F878C9">
          <w:headerReference w:type="default" r:id="rId7"/>
          <w:pgSz w:w="11906" w:h="16838" w:code="9"/>
          <w:pgMar w:top="1418" w:right="1418" w:bottom="1418" w:left="1418" w:header="680" w:footer="680" w:gutter="0"/>
          <w:cols w:space="720"/>
          <w:titlePg/>
          <w:docGrid w:linePitch="326"/>
        </w:sectPr>
      </w:pPr>
      <w:r w:rsidRPr="005F55C5">
        <w:rPr>
          <w:lang w:val="pt-BR"/>
        </w:rPr>
        <w:t xml:space="preserve"> </w:t>
      </w:r>
    </w:p>
    <w:p w14:paraId="75CEA4F3" w14:textId="77777777" w:rsidR="00FB6C2C" w:rsidRPr="005F55C5" w:rsidRDefault="00FB6C2C" w:rsidP="009F0BFD">
      <w:pPr>
        <w:jc w:val="both"/>
        <w:rPr>
          <w:rFonts w:ascii="Arial" w:hAnsi="Arial"/>
          <w:b/>
          <w:sz w:val="28"/>
          <w:lang w:val="pt-BR"/>
        </w:rPr>
      </w:pPr>
      <w:r w:rsidRPr="005F55C5">
        <w:rPr>
          <w:rFonts w:ascii="Arial" w:hAnsi="Arial"/>
          <w:b/>
          <w:sz w:val="28"/>
          <w:lang w:val="pt-BR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820"/>
        <w:gridCol w:w="1843"/>
      </w:tblGrid>
      <w:tr w:rsidR="00FB6C2C" w:rsidRPr="007D08AF" w14:paraId="753BCA84" w14:textId="77777777">
        <w:tc>
          <w:tcPr>
            <w:tcW w:w="1276" w:type="dxa"/>
            <w:shd w:val="pct12" w:color="000000" w:fill="FFFFFF"/>
          </w:tcPr>
          <w:p w14:paraId="139AF292" w14:textId="77777777" w:rsidR="00FB6C2C" w:rsidRPr="007D08AF" w:rsidRDefault="00FB6C2C" w:rsidP="009F0BFD">
            <w:pPr>
              <w:pStyle w:val="Tabletext"/>
              <w:ind w:left="0"/>
              <w:jc w:val="both"/>
              <w:rPr>
                <w:b/>
                <w:sz w:val="22"/>
                <w:lang w:val="pt-BR"/>
              </w:rPr>
            </w:pPr>
            <w:r w:rsidRPr="007D08AF"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3A587AEB" w14:textId="77777777" w:rsidR="00FB6C2C" w:rsidRPr="007D08AF" w:rsidRDefault="00FB6C2C" w:rsidP="009F0BFD">
            <w:pPr>
              <w:pStyle w:val="Tabletext"/>
              <w:ind w:left="34"/>
              <w:jc w:val="both"/>
              <w:rPr>
                <w:b/>
                <w:sz w:val="22"/>
                <w:lang w:val="pt-BR"/>
              </w:rPr>
            </w:pPr>
            <w:r w:rsidRPr="007D08AF"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820" w:type="dxa"/>
            <w:shd w:val="pct12" w:color="000000" w:fill="FFFFFF"/>
          </w:tcPr>
          <w:p w14:paraId="6F7065D4" w14:textId="77777777" w:rsidR="00FB6C2C" w:rsidRPr="007D08AF" w:rsidRDefault="00FB6C2C" w:rsidP="009F0BFD">
            <w:pPr>
              <w:pStyle w:val="Tabletext"/>
              <w:ind w:left="34"/>
              <w:jc w:val="both"/>
              <w:rPr>
                <w:b/>
                <w:sz w:val="22"/>
                <w:lang w:val="pt-BR"/>
              </w:rPr>
            </w:pPr>
            <w:r w:rsidRPr="007D08AF"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843" w:type="dxa"/>
            <w:shd w:val="pct12" w:color="000000" w:fill="FFFFFF"/>
          </w:tcPr>
          <w:p w14:paraId="45FF7BC3" w14:textId="77777777" w:rsidR="00FB6C2C" w:rsidRPr="007D08AF" w:rsidRDefault="00FB6C2C" w:rsidP="009F0BFD">
            <w:pPr>
              <w:pStyle w:val="Tabletext"/>
              <w:ind w:left="30"/>
              <w:jc w:val="both"/>
              <w:rPr>
                <w:b/>
                <w:sz w:val="22"/>
                <w:lang w:val="pt-BR"/>
              </w:rPr>
            </w:pPr>
            <w:r w:rsidRPr="007D08AF">
              <w:rPr>
                <w:b/>
                <w:sz w:val="22"/>
                <w:lang w:val="pt-BR"/>
              </w:rPr>
              <w:t>Autor</w:t>
            </w:r>
          </w:p>
        </w:tc>
      </w:tr>
      <w:tr w:rsidR="00FB6C2C" w:rsidRPr="007D08AF" w14:paraId="7950E20C" w14:textId="77777777">
        <w:tc>
          <w:tcPr>
            <w:tcW w:w="1276" w:type="dxa"/>
          </w:tcPr>
          <w:p w14:paraId="11D532A0" w14:textId="77777777" w:rsidR="00FB6C2C" w:rsidRPr="007D08AF" w:rsidRDefault="00FB6C2C" w:rsidP="009F0BFD">
            <w:pPr>
              <w:pStyle w:val="Tabletext"/>
              <w:ind w:left="30"/>
              <w:jc w:val="both"/>
              <w:rPr>
                <w:lang w:val="pt-BR"/>
              </w:rPr>
            </w:pPr>
          </w:p>
        </w:tc>
        <w:tc>
          <w:tcPr>
            <w:tcW w:w="992" w:type="dxa"/>
          </w:tcPr>
          <w:p w14:paraId="3B03E397" w14:textId="77777777" w:rsidR="00FB6C2C" w:rsidRPr="007D08AF" w:rsidRDefault="00FB6C2C" w:rsidP="009F0BFD">
            <w:pPr>
              <w:pStyle w:val="Tabletext"/>
              <w:ind w:left="30"/>
              <w:jc w:val="both"/>
              <w:rPr>
                <w:lang w:val="pt-BR"/>
              </w:rPr>
            </w:pPr>
            <w:r w:rsidRPr="007D08AF">
              <w:rPr>
                <w:lang w:val="pt-BR"/>
              </w:rPr>
              <w:t>00.01</w:t>
            </w:r>
          </w:p>
        </w:tc>
        <w:tc>
          <w:tcPr>
            <w:tcW w:w="4820" w:type="dxa"/>
          </w:tcPr>
          <w:p w14:paraId="1F3EEBED" w14:textId="77777777" w:rsidR="00FB6C2C" w:rsidRPr="007D08AF" w:rsidRDefault="00FB6C2C" w:rsidP="009F0BFD">
            <w:pPr>
              <w:pStyle w:val="Tabletext"/>
              <w:ind w:left="30"/>
              <w:jc w:val="both"/>
              <w:rPr>
                <w:lang w:val="pt-BR"/>
              </w:rPr>
            </w:pPr>
            <w:r w:rsidRPr="007D08AF">
              <w:rPr>
                <w:lang w:val="pt-BR"/>
              </w:rPr>
              <w:t>Draft inicial do documento.</w:t>
            </w:r>
          </w:p>
        </w:tc>
        <w:tc>
          <w:tcPr>
            <w:tcW w:w="1843" w:type="dxa"/>
          </w:tcPr>
          <w:p w14:paraId="4BEDB54B" w14:textId="77777777" w:rsidR="00FB6C2C" w:rsidRPr="007D08AF" w:rsidRDefault="00FB6C2C" w:rsidP="009F0BFD">
            <w:pPr>
              <w:pStyle w:val="Tabletext"/>
              <w:ind w:left="30"/>
              <w:jc w:val="both"/>
              <w:rPr>
                <w:lang w:val="pt-BR"/>
              </w:rPr>
            </w:pPr>
          </w:p>
        </w:tc>
      </w:tr>
      <w:tr w:rsidR="00FB6C2C" w:rsidRPr="007D08AF" w14:paraId="21453C22" w14:textId="77777777">
        <w:tc>
          <w:tcPr>
            <w:tcW w:w="1276" w:type="dxa"/>
          </w:tcPr>
          <w:p w14:paraId="2EFCE477" w14:textId="77777777" w:rsidR="00FB6C2C" w:rsidRPr="007D08AF" w:rsidRDefault="00FB6C2C" w:rsidP="009F0BFD">
            <w:pPr>
              <w:pStyle w:val="Tabletext"/>
              <w:ind w:left="0"/>
              <w:jc w:val="both"/>
              <w:rPr>
                <w:lang w:val="pt-BR"/>
              </w:rPr>
            </w:pPr>
          </w:p>
        </w:tc>
        <w:tc>
          <w:tcPr>
            <w:tcW w:w="992" w:type="dxa"/>
          </w:tcPr>
          <w:p w14:paraId="36D577AE" w14:textId="77777777" w:rsidR="00FB6C2C" w:rsidRPr="007D08AF" w:rsidRDefault="00FB6C2C" w:rsidP="009F0BFD">
            <w:pPr>
              <w:pStyle w:val="Tabletext"/>
              <w:ind w:left="34"/>
              <w:jc w:val="both"/>
              <w:rPr>
                <w:lang w:val="pt-BR"/>
              </w:rPr>
            </w:pPr>
          </w:p>
        </w:tc>
        <w:tc>
          <w:tcPr>
            <w:tcW w:w="4820" w:type="dxa"/>
          </w:tcPr>
          <w:p w14:paraId="365D2EDF" w14:textId="77777777" w:rsidR="00FB6C2C" w:rsidRPr="007D08AF" w:rsidRDefault="00FB6C2C" w:rsidP="009F0BFD">
            <w:pPr>
              <w:pStyle w:val="Tabletext"/>
              <w:ind w:left="34"/>
              <w:jc w:val="both"/>
              <w:rPr>
                <w:lang w:val="pt-BR"/>
              </w:rPr>
            </w:pPr>
          </w:p>
        </w:tc>
        <w:tc>
          <w:tcPr>
            <w:tcW w:w="1843" w:type="dxa"/>
          </w:tcPr>
          <w:p w14:paraId="2FDBE0A1" w14:textId="77777777" w:rsidR="00FB6C2C" w:rsidRPr="007D08AF" w:rsidRDefault="00FB6C2C" w:rsidP="009F0BFD">
            <w:pPr>
              <w:pStyle w:val="Tabletext"/>
              <w:ind w:left="30"/>
              <w:jc w:val="both"/>
              <w:rPr>
                <w:lang w:val="pt-BR"/>
              </w:rPr>
            </w:pPr>
          </w:p>
        </w:tc>
      </w:tr>
      <w:tr w:rsidR="00FB6C2C" w:rsidRPr="007D08AF" w14:paraId="358FC542" w14:textId="77777777">
        <w:tc>
          <w:tcPr>
            <w:tcW w:w="1276" w:type="dxa"/>
          </w:tcPr>
          <w:p w14:paraId="7820AE4D" w14:textId="77777777" w:rsidR="00FB6C2C" w:rsidRPr="007D08AF" w:rsidRDefault="00FB6C2C" w:rsidP="009F0BFD">
            <w:pPr>
              <w:pStyle w:val="Tabletext"/>
              <w:ind w:left="30"/>
              <w:jc w:val="both"/>
              <w:rPr>
                <w:lang w:val="pt-BR"/>
              </w:rPr>
            </w:pPr>
          </w:p>
        </w:tc>
        <w:tc>
          <w:tcPr>
            <w:tcW w:w="992" w:type="dxa"/>
          </w:tcPr>
          <w:p w14:paraId="18CBCAE4" w14:textId="77777777" w:rsidR="00FB6C2C" w:rsidRPr="007D08AF" w:rsidRDefault="00FB6C2C" w:rsidP="009F0BFD">
            <w:pPr>
              <w:pStyle w:val="Tabletext"/>
              <w:ind w:left="30"/>
              <w:jc w:val="both"/>
              <w:rPr>
                <w:lang w:val="pt-BR"/>
              </w:rPr>
            </w:pPr>
          </w:p>
        </w:tc>
        <w:tc>
          <w:tcPr>
            <w:tcW w:w="4820" w:type="dxa"/>
          </w:tcPr>
          <w:p w14:paraId="5D335DAD" w14:textId="77777777" w:rsidR="00FB6C2C" w:rsidRPr="007D08AF" w:rsidRDefault="00FB6C2C" w:rsidP="009F0BFD">
            <w:pPr>
              <w:pStyle w:val="Tabletext"/>
              <w:ind w:left="30"/>
              <w:jc w:val="both"/>
              <w:rPr>
                <w:lang w:val="pt-BR"/>
              </w:rPr>
            </w:pPr>
          </w:p>
        </w:tc>
        <w:tc>
          <w:tcPr>
            <w:tcW w:w="1843" w:type="dxa"/>
          </w:tcPr>
          <w:p w14:paraId="169D8F51" w14:textId="77777777" w:rsidR="00FB6C2C" w:rsidRPr="007D08AF" w:rsidRDefault="00FB6C2C" w:rsidP="009F0BFD">
            <w:pPr>
              <w:pStyle w:val="Tabletext"/>
              <w:ind w:left="30"/>
              <w:jc w:val="both"/>
              <w:rPr>
                <w:lang w:val="pt-BR"/>
              </w:rPr>
            </w:pPr>
          </w:p>
        </w:tc>
      </w:tr>
      <w:tr w:rsidR="00FB6C2C" w:rsidRPr="007D08AF" w14:paraId="65030F66" w14:textId="77777777">
        <w:tc>
          <w:tcPr>
            <w:tcW w:w="1276" w:type="dxa"/>
          </w:tcPr>
          <w:p w14:paraId="678F3C9B" w14:textId="77777777" w:rsidR="00FB6C2C" w:rsidRPr="007D08AF" w:rsidRDefault="00FB6C2C" w:rsidP="009F0BFD">
            <w:pPr>
              <w:pStyle w:val="Tabletext"/>
              <w:ind w:left="30"/>
              <w:jc w:val="both"/>
              <w:rPr>
                <w:lang w:val="pt-BR"/>
              </w:rPr>
            </w:pPr>
          </w:p>
        </w:tc>
        <w:tc>
          <w:tcPr>
            <w:tcW w:w="992" w:type="dxa"/>
          </w:tcPr>
          <w:p w14:paraId="7D14F905" w14:textId="77777777" w:rsidR="00FB6C2C" w:rsidRPr="007D08AF" w:rsidRDefault="00FB6C2C" w:rsidP="009F0BFD">
            <w:pPr>
              <w:pStyle w:val="Tabletext"/>
              <w:ind w:left="30"/>
              <w:jc w:val="both"/>
              <w:rPr>
                <w:lang w:val="pt-BR"/>
              </w:rPr>
            </w:pPr>
          </w:p>
        </w:tc>
        <w:tc>
          <w:tcPr>
            <w:tcW w:w="4820" w:type="dxa"/>
          </w:tcPr>
          <w:p w14:paraId="28A2388B" w14:textId="77777777" w:rsidR="00FB6C2C" w:rsidRPr="007D08AF" w:rsidRDefault="00FB6C2C" w:rsidP="009F0BFD">
            <w:pPr>
              <w:pStyle w:val="Tabletext"/>
              <w:ind w:left="30"/>
              <w:jc w:val="both"/>
              <w:rPr>
                <w:lang w:val="pt-BR"/>
              </w:rPr>
            </w:pPr>
          </w:p>
        </w:tc>
        <w:tc>
          <w:tcPr>
            <w:tcW w:w="1843" w:type="dxa"/>
          </w:tcPr>
          <w:p w14:paraId="725FEC8F" w14:textId="77777777" w:rsidR="00FB6C2C" w:rsidRPr="007D08AF" w:rsidRDefault="00FB6C2C" w:rsidP="009F0BFD">
            <w:pPr>
              <w:pStyle w:val="Tabletext"/>
              <w:ind w:left="30"/>
              <w:jc w:val="both"/>
              <w:rPr>
                <w:lang w:val="pt-BR"/>
              </w:rPr>
            </w:pPr>
          </w:p>
        </w:tc>
      </w:tr>
    </w:tbl>
    <w:p w14:paraId="4172BA29" w14:textId="77777777" w:rsidR="00FB6C2C" w:rsidRDefault="00FB6C2C" w:rsidP="009F0BFD">
      <w:pPr>
        <w:jc w:val="both"/>
      </w:pPr>
    </w:p>
    <w:p w14:paraId="695C8544" w14:textId="77777777" w:rsidR="00FB6C2C" w:rsidRDefault="00FB6C2C" w:rsidP="009F0BFD">
      <w:pPr>
        <w:jc w:val="both"/>
        <w:sectPr w:rsidR="00FB6C2C"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1D7181C2" w14:textId="77777777" w:rsidR="00FB6C2C" w:rsidRDefault="00FB6C2C" w:rsidP="009F0BFD">
      <w:pPr>
        <w:pStyle w:val="conteudo"/>
        <w:jc w:val="both"/>
        <w:outlineLvl w:val="0"/>
      </w:pPr>
      <w:proofErr w:type="spellStart"/>
      <w:r>
        <w:lastRenderedPageBreak/>
        <w:t>Conteúdo</w:t>
      </w:r>
      <w:proofErr w:type="spellEnd"/>
    </w:p>
    <w:p w14:paraId="268BB337" w14:textId="77777777" w:rsidR="00513E70" w:rsidRDefault="00FB6C2C" w:rsidP="009F0BFD">
      <w:pPr>
        <w:pStyle w:val="Sumrio1"/>
        <w:jc w:val="both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BR" w:eastAsia="pt-BR" w:bidi="ar-SA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78113762" w:history="1">
        <w:r w:rsidR="00513E70" w:rsidRPr="008A107A">
          <w:rPr>
            <w:rStyle w:val="Hyperlink"/>
          </w:rPr>
          <w:t>Introdução</w:t>
        </w:r>
        <w:r w:rsidR="00513E70">
          <w:rPr>
            <w:webHidden/>
          </w:rPr>
          <w:tab/>
        </w:r>
        <w:r w:rsidR="00513E70">
          <w:rPr>
            <w:webHidden/>
          </w:rPr>
          <w:fldChar w:fldCharType="begin"/>
        </w:r>
        <w:r w:rsidR="00513E70">
          <w:rPr>
            <w:webHidden/>
          </w:rPr>
          <w:instrText xml:space="preserve"> PAGEREF _Toc478113762 \h </w:instrText>
        </w:r>
        <w:r w:rsidR="00513E70">
          <w:rPr>
            <w:webHidden/>
          </w:rPr>
        </w:r>
        <w:r w:rsidR="00513E70">
          <w:rPr>
            <w:webHidden/>
          </w:rPr>
          <w:fldChar w:fldCharType="separate"/>
        </w:r>
        <w:r w:rsidR="00513E70">
          <w:rPr>
            <w:webHidden/>
          </w:rPr>
          <w:t>4</w:t>
        </w:r>
        <w:r w:rsidR="00513E70">
          <w:rPr>
            <w:webHidden/>
          </w:rPr>
          <w:fldChar w:fldCharType="end"/>
        </w:r>
      </w:hyperlink>
    </w:p>
    <w:p w14:paraId="5867003F" w14:textId="77777777" w:rsidR="00513E70" w:rsidRDefault="00000000" w:rsidP="009F0BFD">
      <w:pPr>
        <w:pStyle w:val="Sumrio2"/>
        <w:tabs>
          <w:tab w:val="right" w:leader="dot" w:pos="9060"/>
        </w:tabs>
        <w:jc w:val="both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 w:bidi="ar-SA"/>
        </w:rPr>
      </w:pPr>
      <w:hyperlink w:anchor="_Toc478113763" w:history="1">
        <w:r w:rsidR="00513E70" w:rsidRPr="008A107A">
          <w:rPr>
            <w:rStyle w:val="Hyperlink"/>
            <w:noProof/>
          </w:rPr>
          <w:t>Visão geral do documento</w:t>
        </w:r>
        <w:r w:rsidR="00513E70">
          <w:rPr>
            <w:noProof/>
            <w:webHidden/>
          </w:rPr>
          <w:tab/>
        </w:r>
        <w:r w:rsidR="00513E70">
          <w:rPr>
            <w:noProof/>
            <w:webHidden/>
          </w:rPr>
          <w:fldChar w:fldCharType="begin"/>
        </w:r>
        <w:r w:rsidR="00513E70">
          <w:rPr>
            <w:noProof/>
            <w:webHidden/>
          </w:rPr>
          <w:instrText xml:space="preserve"> PAGEREF _Toc478113763 \h </w:instrText>
        </w:r>
        <w:r w:rsidR="00513E70">
          <w:rPr>
            <w:noProof/>
            <w:webHidden/>
          </w:rPr>
        </w:r>
        <w:r w:rsidR="00513E70">
          <w:rPr>
            <w:noProof/>
            <w:webHidden/>
          </w:rPr>
          <w:fldChar w:fldCharType="separate"/>
        </w:r>
        <w:r w:rsidR="00513E70">
          <w:rPr>
            <w:noProof/>
            <w:webHidden/>
          </w:rPr>
          <w:t>4</w:t>
        </w:r>
        <w:r w:rsidR="00513E70">
          <w:rPr>
            <w:noProof/>
            <w:webHidden/>
          </w:rPr>
          <w:fldChar w:fldCharType="end"/>
        </w:r>
      </w:hyperlink>
    </w:p>
    <w:p w14:paraId="028164BB" w14:textId="77777777" w:rsidR="00513E70" w:rsidRDefault="00000000" w:rsidP="009F0BFD">
      <w:pPr>
        <w:pStyle w:val="Sumrio2"/>
        <w:tabs>
          <w:tab w:val="right" w:leader="dot" w:pos="9060"/>
        </w:tabs>
        <w:jc w:val="both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 w:bidi="ar-SA"/>
        </w:rPr>
      </w:pPr>
      <w:hyperlink w:anchor="_Toc478113764" w:history="1">
        <w:r w:rsidR="00513E70" w:rsidRPr="008A107A">
          <w:rPr>
            <w:rStyle w:val="Hyperlink"/>
            <w:noProof/>
          </w:rPr>
          <w:t>Convenções, termos e abreviações</w:t>
        </w:r>
        <w:r w:rsidR="00513E70">
          <w:rPr>
            <w:noProof/>
            <w:webHidden/>
          </w:rPr>
          <w:tab/>
        </w:r>
        <w:r w:rsidR="00513E70">
          <w:rPr>
            <w:noProof/>
            <w:webHidden/>
          </w:rPr>
          <w:fldChar w:fldCharType="begin"/>
        </w:r>
        <w:r w:rsidR="00513E70">
          <w:rPr>
            <w:noProof/>
            <w:webHidden/>
          </w:rPr>
          <w:instrText xml:space="preserve"> PAGEREF _Toc478113764 \h </w:instrText>
        </w:r>
        <w:r w:rsidR="00513E70">
          <w:rPr>
            <w:noProof/>
            <w:webHidden/>
          </w:rPr>
        </w:r>
        <w:r w:rsidR="00513E70">
          <w:rPr>
            <w:noProof/>
            <w:webHidden/>
          </w:rPr>
          <w:fldChar w:fldCharType="separate"/>
        </w:r>
        <w:r w:rsidR="00513E70">
          <w:rPr>
            <w:noProof/>
            <w:webHidden/>
          </w:rPr>
          <w:t>4</w:t>
        </w:r>
        <w:r w:rsidR="00513E70">
          <w:rPr>
            <w:noProof/>
            <w:webHidden/>
          </w:rPr>
          <w:fldChar w:fldCharType="end"/>
        </w:r>
      </w:hyperlink>
    </w:p>
    <w:p w14:paraId="3902065E" w14:textId="77777777" w:rsidR="00513E70" w:rsidRDefault="00000000" w:rsidP="009F0BFD">
      <w:pPr>
        <w:pStyle w:val="Sumrio3"/>
        <w:tabs>
          <w:tab w:val="right" w:leader="dot" w:pos="9060"/>
        </w:tabs>
        <w:jc w:val="both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 w:bidi="ar-SA"/>
        </w:rPr>
      </w:pPr>
      <w:hyperlink w:anchor="_Toc478113765" w:history="1">
        <w:r w:rsidR="00513E70" w:rsidRPr="008A107A">
          <w:rPr>
            <w:rStyle w:val="Hyperlink"/>
            <w:noProof/>
          </w:rPr>
          <w:t>Identificação dos requisitos</w:t>
        </w:r>
        <w:r w:rsidR="00513E70">
          <w:rPr>
            <w:noProof/>
            <w:webHidden/>
          </w:rPr>
          <w:tab/>
        </w:r>
        <w:r w:rsidR="00513E70">
          <w:rPr>
            <w:noProof/>
            <w:webHidden/>
          </w:rPr>
          <w:fldChar w:fldCharType="begin"/>
        </w:r>
        <w:r w:rsidR="00513E70">
          <w:rPr>
            <w:noProof/>
            <w:webHidden/>
          </w:rPr>
          <w:instrText xml:space="preserve"> PAGEREF _Toc478113765 \h </w:instrText>
        </w:r>
        <w:r w:rsidR="00513E70">
          <w:rPr>
            <w:noProof/>
            <w:webHidden/>
          </w:rPr>
        </w:r>
        <w:r w:rsidR="00513E70">
          <w:rPr>
            <w:noProof/>
            <w:webHidden/>
          </w:rPr>
          <w:fldChar w:fldCharType="separate"/>
        </w:r>
        <w:r w:rsidR="00513E70">
          <w:rPr>
            <w:noProof/>
            <w:webHidden/>
          </w:rPr>
          <w:t>4</w:t>
        </w:r>
        <w:r w:rsidR="00513E70">
          <w:rPr>
            <w:noProof/>
            <w:webHidden/>
          </w:rPr>
          <w:fldChar w:fldCharType="end"/>
        </w:r>
      </w:hyperlink>
    </w:p>
    <w:p w14:paraId="1DBB12FA" w14:textId="77777777" w:rsidR="00513E70" w:rsidRDefault="00000000" w:rsidP="009F0BFD">
      <w:pPr>
        <w:pStyle w:val="Sumrio3"/>
        <w:tabs>
          <w:tab w:val="right" w:leader="dot" w:pos="9060"/>
        </w:tabs>
        <w:jc w:val="both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 w:bidi="ar-SA"/>
        </w:rPr>
      </w:pPr>
      <w:hyperlink w:anchor="_Toc478113766" w:history="1">
        <w:r w:rsidR="00513E70" w:rsidRPr="008A107A">
          <w:rPr>
            <w:rStyle w:val="Hyperlink"/>
            <w:noProof/>
          </w:rPr>
          <w:t>Prioridades dos requisitos</w:t>
        </w:r>
        <w:r w:rsidR="00513E70">
          <w:rPr>
            <w:noProof/>
            <w:webHidden/>
          </w:rPr>
          <w:tab/>
        </w:r>
        <w:r w:rsidR="00513E70">
          <w:rPr>
            <w:noProof/>
            <w:webHidden/>
          </w:rPr>
          <w:fldChar w:fldCharType="begin"/>
        </w:r>
        <w:r w:rsidR="00513E70">
          <w:rPr>
            <w:noProof/>
            <w:webHidden/>
          </w:rPr>
          <w:instrText xml:space="preserve"> PAGEREF _Toc478113766 \h </w:instrText>
        </w:r>
        <w:r w:rsidR="00513E70">
          <w:rPr>
            <w:noProof/>
            <w:webHidden/>
          </w:rPr>
        </w:r>
        <w:r w:rsidR="00513E70">
          <w:rPr>
            <w:noProof/>
            <w:webHidden/>
          </w:rPr>
          <w:fldChar w:fldCharType="separate"/>
        </w:r>
        <w:r w:rsidR="00513E70">
          <w:rPr>
            <w:noProof/>
            <w:webHidden/>
          </w:rPr>
          <w:t>5</w:t>
        </w:r>
        <w:r w:rsidR="00513E70">
          <w:rPr>
            <w:noProof/>
            <w:webHidden/>
          </w:rPr>
          <w:fldChar w:fldCharType="end"/>
        </w:r>
      </w:hyperlink>
    </w:p>
    <w:p w14:paraId="2CD3CE99" w14:textId="77777777" w:rsidR="00513E70" w:rsidRDefault="00000000" w:rsidP="009F0BFD">
      <w:pPr>
        <w:pStyle w:val="Sumrio1"/>
        <w:jc w:val="both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BR" w:eastAsia="pt-BR" w:bidi="ar-SA"/>
        </w:rPr>
      </w:pPr>
      <w:hyperlink w:anchor="_Toc478113767" w:history="1">
        <w:r w:rsidR="00513E70" w:rsidRPr="008A107A">
          <w:rPr>
            <w:rStyle w:val="Hyperlink"/>
          </w:rPr>
          <w:t>Descrição geral do sistema</w:t>
        </w:r>
        <w:r w:rsidR="00513E70">
          <w:rPr>
            <w:webHidden/>
          </w:rPr>
          <w:tab/>
        </w:r>
        <w:r w:rsidR="00513E70">
          <w:rPr>
            <w:webHidden/>
          </w:rPr>
          <w:fldChar w:fldCharType="begin"/>
        </w:r>
        <w:r w:rsidR="00513E70">
          <w:rPr>
            <w:webHidden/>
          </w:rPr>
          <w:instrText xml:space="preserve"> PAGEREF _Toc478113767 \h </w:instrText>
        </w:r>
        <w:r w:rsidR="00513E70">
          <w:rPr>
            <w:webHidden/>
          </w:rPr>
        </w:r>
        <w:r w:rsidR="00513E70">
          <w:rPr>
            <w:webHidden/>
          </w:rPr>
          <w:fldChar w:fldCharType="separate"/>
        </w:r>
        <w:r w:rsidR="00513E70">
          <w:rPr>
            <w:webHidden/>
          </w:rPr>
          <w:t>5</w:t>
        </w:r>
        <w:r w:rsidR="00513E70">
          <w:rPr>
            <w:webHidden/>
          </w:rPr>
          <w:fldChar w:fldCharType="end"/>
        </w:r>
      </w:hyperlink>
    </w:p>
    <w:p w14:paraId="54A98BE3" w14:textId="77777777" w:rsidR="00513E70" w:rsidRDefault="00000000" w:rsidP="009F0BFD">
      <w:pPr>
        <w:pStyle w:val="Sumrio2"/>
        <w:tabs>
          <w:tab w:val="right" w:leader="dot" w:pos="9060"/>
        </w:tabs>
        <w:jc w:val="both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 w:bidi="ar-SA"/>
        </w:rPr>
      </w:pPr>
      <w:hyperlink w:anchor="_Toc478113768" w:history="1">
        <w:r w:rsidR="00513E70" w:rsidRPr="008A107A">
          <w:rPr>
            <w:rStyle w:val="Hyperlink"/>
            <w:noProof/>
          </w:rPr>
          <w:t>Cliente</w:t>
        </w:r>
        <w:r w:rsidR="00513E70">
          <w:rPr>
            <w:noProof/>
            <w:webHidden/>
          </w:rPr>
          <w:tab/>
        </w:r>
        <w:r w:rsidR="00513E70">
          <w:rPr>
            <w:noProof/>
            <w:webHidden/>
          </w:rPr>
          <w:fldChar w:fldCharType="begin"/>
        </w:r>
        <w:r w:rsidR="00513E70">
          <w:rPr>
            <w:noProof/>
            <w:webHidden/>
          </w:rPr>
          <w:instrText xml:space="preserve"> PAGEREF _Toc478113768 \h </w:instrText>
        </w:r>
        <w:r w:rsidR="00513E70">
          <w:rPr>
            <w:noProof/>
            <w:webHidden/>
          </w:rPr>
        </w:r>
        <w:r w:rsidR="00513E70">
          <w:rPr>
            <w:noProof/>
            <w:webHidden/>
          </w:rPr>
          <w:fldChar w:fldCharType="separate"/>
        </w:r>
        <w:r w:rsidR="00513E70">
          <w:rPr>
            <w:noProof/>
            <w:webHidden/>
          </w:rPr>
          <w:t>5</w:t>
        </w:r>
        <w:r w:rsidR="00513E70">
          <w:rPr>
            <w:noProof/>
            <w:webHidden/>
          </w:rPr>
          <w:fldChar w:fldCharType="end"/>
        </w:r>
      </w:hyperlink>
    </w:p>
    <w:p w14:paraId="0768682C" w14:textId="77777777" w:rsidR="00513E70" w:rsidRDefault="00000000" w:rsidP="009F0BFD">
      <w:pPr>
        <w:pStyle w:val="Sumrio2"/>
        <w:tabs>
          <w:tab w:val="right" w:leader="dot" w:pos="9060"/>
        </w:tabs>
        <w:jc w:val="both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 w:bidi="ar-SA"/>
        </w:rPr>
      </w:pPr>
      <w:hyperlink w:anchor="_Toc478113769" w:history="1">
        <w:r w:rsidR="00513E70" w:rsidRPr="008A107A">
          <w:rPr>
            <w:rStyle w:val="Hyperlink"/>
            <w:noProof/>
          </w:rPr>
          <w:t>Usuário</w:t>
        </w:r>
        <w:r w:rsidR="00513E70">
          <w:rPr>
            <w:noProof/>
            <w:webHidden/>
          </w:rPr>
          <w:tab/>
        </w:r>
        <w:r w:rsidR="00513E70">
          <w:rPr>
            <w:noProof/>
            <w:webHidden/>
          </w:rPr>
          <w:fldChar w:fldCharType="begin"/>
        </w:r>
        <w:r w:rsidR="00513E70">
          <w:rPr>
            <w:noProof/>
            <w:webHidden/>
          </w:rPr>
          <w:instrText xml:space="preserve"> PAGEREF _Toc478113769 \h </w:instrText>
        </w:r>
        <w:r w:rsidR="00513E70">
          <w:rPr>
            <w:noProof/>
            <w:webHidden/>
          </w:rPr>
        </w:r>
        <w:r w:rsidR="00513E70">
          <w:rPr>
            <w:noProof/>
            <w:webHidden/>
          </w:rPr>
          <w:fldChar w:fldCharType="separate"/>
        </w:r>
        <w:r w:rsidR="00513E70">
          <w:rPr>
            <w:noProof/>
            <w:webHidden/>
          </w:rPr>
          <w:t>5</w:t>
        </w:r>
        <w:r w:rsidR="00513E70">
          <w:rPr>
            <w:noProof/>
            <w:webHidden/>
          </w:rPr>
          <w:fldChar w:fldCharType="end"/>
        </w:r>
      </w:hyperlink>
    </w:p>
    <w:p w14:paraId="4B711841" w14:textId="77777777" w:rsidR="00513E70" w:rsidRDefault="00000000" w:rsidP="009F0BFD">
      <w:pPr>
        <w:pStyle w:val="Sumrio2"/>
        <w:tabs>
          <w:tab w:val="right" w:leader="dot" w:pos="9060"/>
        </w:tabs>
        <w:jc w:val="both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 w:bidi="ar-SA"/>
        </w:rPr>
      </w:pPr>
      <w:hyperlink w:anchor="_Toc478113770" w:history="1">
        <w:r w:rsidR="00513E70" w:rsidRPr="008A107A">
          <w:rPr>
            <w:rStyle w:val="Hyperlink"/>
            <w:noProof/>
          </w:rPr>
          <w:t>Visão Geral do Sistema</w:t>
        </w:r>
        <w:r w:rsidR="00513E70">
          <w:rPr>
            <w:noProof/>
            <w:webHidden/>
          </w:rPr>
          <w:tab/>
        </w:r>
        <w:r w:rsidR="00513E70">
          <w:rPr>
            <w:noProof/>
            <w:webHidden/>
          </w:rPr>
          <w:fldChar w:fldCharType="begin"/>
        </w:r>
        <w:r w:rsidR="00513E70">
          <w:rPr>
            <w:noProof/>
            <w:webHidden/>
          </w:rPr>
          <w:instrText xml:space="preserve"> PAGEREF _Toc478113770 \h </w:instrText>
        </w:r>
        <w:r w:rsidR="00513E70">
          <w:rPr>
            <w:noProof/>
            <w:webHidden/>
          </w:rPr>
        </w:r>
        <w:r w:rsidR="00513E70">
          <w:rPr>
            <w:noProof/>
            <w:webHidden/>
          </w:rPr>
          <w:fldChar w:fldCharType="separate"/>
        </w:r>
        <w:r w:rsidR="00513E70">
          <w:rPr>
            <w:noProof/>
            <w:webHidden/>
          </w:rPr>
          <w:t>5</w:t>
        </w:r>
        <w:r w:rsidR="00513E70">
          <w:rPr>
            <w:noProof/>
            <w:webHidden/>
          </w:rPr>
          <w:fldChar w:fldCharType="end"/>
        </w:r>
      </w:hyperlink>
    </w:p>
    <w:p w14:paraId="4CBC5F43" w14:textId="77777777" w:rsidR="00513E70" w:rsidRDefault="00000000" w:rsidP="009F0BFD">
      <w:pPr>
        <w:pStyle w:val="Sumrio1"/>
        <w:jc w:val="both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BR" w:eastAsia="pt-BR" w:bidi="ar-SA"/>
        </w:rPr>
      </w:pPr>
      <w:hyperlink w:anchor="_Toc478113771" w:history="1">
        <w:r w:rsidR="00513E70" w:rsidRPr="008A107A">
          <w:rPr>
            <w:rStyle w:val="Hyperlink"/>
            <w:lang w:val="pt-BR"/>
          </w:rPr>
          <w:t>Requisitos funcionais</w:t>
        </w:r>
        <w:r w:rsidR="00513E70">
          <w:rPr>
            <w:webHidden/>
          </w:rPr>
          <w:tab/>
        </w:r>
        <w:r w:rsidR="00513E70">
          <w:rPr>
            <w:webHidden/>
          </w:rPr>
          <w:fldChar w:fldCharType="begin"/>
        </w:r>
        <w:r w:rsidR="00513E70">
          <w:rPr>
            <w:webHidden/>
          </w:rPr>
          <w:instrText xml:space="preserve"> PAGEREF _Toc478113771 \h </w:instrText>
        </w:r>
        <w:r w:rsidR="00513E70">
          <w:rPr>
            <w:webHidden/>
          </w:rPr>
        </w:r>
        <w:r w:rsidR="00513E70">
          <w:rPr>
            <w:webHidden/>
          </w:rPr>
          <w:fldChar w:fldCharType="separate"/>
        </w:r>
        <w:r w:rsidR="00513E70">
          <w:rPr>
            <w:webHidden/>
          </w:rPr>
          <w:t>6</w:t>
        </w:r>
        <w:r w:rsidR="00513E70">
          <w:rPr>
            <w:webHidden/>
          </w:rPr>
          <w:fldChar w:fldCharType="end"/>
        </w:r>
      </w:hyperlink>
    </w:p>
    <w:p w14:paraId="719F6B86" w14:textId="77777777" w:rsidR="00513E70" w:rsidRDefault="00000000" w:rsidP="009F0BFD">
      <w:pPr>
        <w:pStyle w:val="Sumrio3"/>
        <w:tabs>
          <w:tab w:val="right" w:leader="dot" w:pos="9060"/>
        </w:tabs>
        <w:jc w:val="both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 w:bidi="ar-SA"/>
        </w:rPr>
      </w:pPr>
      <w:hyperlink w:anchor="_Toc478113772" w:history="1">
        <w:r w:rsidR="00513E70" w:rsidRPr="008A107A">
          <w:rPr>
            <w:rStyle w:val="Hyperlink"/>
            <w:noProof/>
          </w:rPr>
          <w:t>[RF001] Cadastrar Professor</w:t>
        </w:r>
        <w:r w:rsidR="00513E70">
          <w:rPr>
            <w:noProof/>
            <w:webHidden/>
          </w:rPr>
          <w:tab/>
        </w:r>
        <w:r w:rsidR="00513E70">
          <w:rPr>
            <w:noProof/>
            <w:webHidden/>
          </w:rPr>
          <w:fldChar w:fldCharType="begin"/>
        </w:r>
        <w:r w:rsidR="00513E70">
          <w:rPr>
            <w:noProof/>
            <w:webHidden/>
          </w:rPr>
          <w:instrText xml:space="preserve"> PAGEREF _Toc478113772 \h </w:instrText>
        </w:r>
        <w:r w:rsidR="00513E70">
          <w:rPr>
            <w:noProof/>
            <w:webHidden/>
          </w:rPr>
        </w:r>
        <w:r w:rsidR="00513E70">
          <w:rPr>
            <w:noProof/>
            <w:webHidden/>
          </w:rPr>
          <w:fldChar w:fldCharType="separate"/>
        </w:r>
        <w:r w:rsidR="00513E70">
          <w:rPr>
            <w:noProof/>
            <w:webHidden/>
          </w:rPr>
          <w:t>6</w:t>
        </w:r>
        <w:r w:rsidR="00513E70">
          <w:rPr>
            <w:noProof/>
            <w:webHidden/>
          </w:rPr>
          <w:fldChar w:fldCharType="end"/>
        </w:r>
      </w:hyperlink>
    </w:p>
    <w:p w14:paraId="0BECD9E3" w14:textId="77777777" w:rsidR="00513E70" w:rsidRDefault="00000000" w:rsidP="009F0BFD">
      <w:pPr>
        <w:pStyle w:val="Sumrio3"/>
        <w:tabs>
          <w:tab w:val="right" w:leader="dot" w:pos="9060"/>
        </w:tabs>
        <w:jc w:val="both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 w:bidi="ar-SA"/>
        </w:rPr>
      </w:pPr>
      <w:hyperlink w:anchor="_Toc478113773" w:history="1">
        <w:r w:rsidR="00513E70" w:rsidRPr="008A107A">
          <w:rPr>
            <w:rStyle w:val="Hyperlink"/>
            <w:noProof/>
          </w:rPr>
          <w:t>[RF 002] Excluir Professor</w:t>
        </w:r>
        <w:r w:rsidR="00513E70">
          <w:rPr>
            <w:noProof/>
            <w:webHidden/>
          </w:rPr>
          <w:tab/>
        </w:r>
        <w:r w:rsidR="00513E70">
          <w:rPr>
            <w:noProof/>
            <w:webHidden/>
          </w:rPr>
          <w:fldChar w:fldCharType="begin"/>
        </w:r>
        <w:r w:rsidR="00513E70">
          <w:rPr>
            <w:noProof/>
            <w:webHidden/>
          </w:rPr>
          <w:instrText xml:space="preserve"> PAGEREF _Toc478113773 \h </w:instrText>
        </w:r>
        <w:r w:rsidR="00513E70">
          <w:rPr>
            <w:noProof/>
            <w:webHidden/>
          </w:rPr>
        </w:r>
        <w:r w:rsidR="00513E70">
          <w:rPr>
            <w:noProof/>
            <w:webHidden/>
          </w:rPr>
          <w:fldChar w:fldCharType="separate"/>
        </w:r>
        <w:r w:rsidR="00513E70">
          <w:rPr>
            <w:noProof/>
            <w:webHidden/>
          </w:rPr>
          <w:t>6</w:t>
        </w:r>
        <w:r w:rsidR="00513E70">
          <w:rPr>
            <w:noProof/>
            <w:webHidden/>
          </w:rPr>
          <w:fldChar w:fldCharType="end"/>
        </w:r>
      </w:hyperlink>
    </w:p>
    <w:p w14:paraId="186F83A7" w14:textId="77777777" w:rsidR="00513E70" w:rsidRDefault="00000000" w:rsidP="009F0BFD">
      <w:pPr>
        <w:pStyle w:val="Sumrio1"/>
        <w:jc w:val="both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BR" w:eastAsia="pt-BR" w:bidi="ar-SA"/>
        </w:rPr>
      </w:pPr>
      <w:hyperlink w:anchor="_Toc478113774" w:history="1">
        <w:r w:rsidR="00513E70" w:rsidRPr="008A107A">
          <w:rPr>
            <w:rStyle w:val="Hyperlink"/>
          </w:rPr>
          <w:t>Requisitos não funcionais</w:t>
        </w:r>
        <w:r w:rsidR="00513E70">
          <w:rPr>
            <w:webHidden/>
          </w:rPr>
          <w:tab/>
        </w:r>
        <w:r w:rsidR="00513E70">
          <w:rPr>
            <w:webHidden/>
          </w:rPr>
          <w:fldChar w:fldCharType="begin"/>
        </w:r>
        <w:r w:rsidR="00513E70">
          <w:rPr>
            <w:webHidden/>
          </w:rPr>
          <w:instrText xml:space="preserve"> PAGEREF _Toc478113774 \h </w:instrText>
        </w:r>
        <w:r w:rsidR="00513E70">
          <w:rPr>
            <w:webHidden/>
          </w:rPr>
        </w:r>
        <w:r w:rsidR="00513E70">
          <w:rPr>
            <w:webHidden/>
          </w:rPr>
          <w:fldChar w:fldCharType="separate"/>
        </w:r>
        <w:r w:rsidR="00513E70">
          <w:rPr>
            <w:webHidden/>
          </w:rPr>
          <w:t>6</w:t>
        </w:r>
        <w:r w:rsidR="00513E70">
          <w:rPr>
            <w:webHidden/>
          </w:rPr>
          <w:fldChar w:fldCharType="end"/>
        </w:r>
      </w:hyperlink>
    </w:p>
    <w:p w14:paraId="091A5B43" w14:textId="77777777" w:rsidR="00513E70" w:rsidRDefault="00000000" w:rsidP="009F0BFD">
      <w:pPr>
        <w:pStyle w:val="Sumrio2"/>
        <w:tabs>
          <w:tab w:val="right" w:leader="dot" w:pos="9060"/>
        </w:tabs>
        <w:jc w:val="both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 w:bidi="ar-SA"/>
        </w:rPr>
      </w:pPr>
      <w:hyperlink w:anchor="_Toc478113775" w:history="1">
        <w:r w:rsidR="00513E70" w:rsidRPr="008A107A">
          <w:rPr>
            <w:rStyle w:val="Hyperlink"/>
            <w:noProof/>
          </w:rPr>
          <w:t>Usabilidade</w:t>
        </w:r>
        <w:r w:rsidR="00513E70">
          <w:rPr>
            <w:noProof/>
            <w:webHidden/>
          </w:rPr>
          <w:tab/>
        </w:r>
        <w:r w:rsidR="00513E70">
          <w:rPr>
            <w:noProof/>
            <w:webHidden/>
          </w:rPr>
          <w:fldChar w:fldCharType="begin"/>
        </w:r>
        <w:r w:rsidR="00513E70">
          <w:rPr>
            <w:noProof/>
            <w:webHidden/>
          </w:rPr>
          <w:instrText xml:space="preserve"> PAGEREF _Toc478113775 \h </w:instrText>
        </w:r>
        <w:r w:rsidR="00513E70">
          <w:rPr>
            <w:noProof/>
            <w:webHidden/>
          </w:rPr>
        </w:r>
        <w:r w:rsidR="00513E70">
          <w:rPr>
            <w:noProof/>
            <w:webHidden/>
          </w:rPr>
          <w:fldChar w:fldCharType="separate"/>
        </w:r>
        <w:r w:rsidR="00513E70">
          <w:rPr>
            <w:noProof/>
            <w:webHidden/>
          </w:rPr>
          <w:t>6</w:t>
        </w:r>
        <w:r w:rsidR="00513E70">
          <w:rPr>
            <w:noProof/>
            <w:webHidden/>
          </w:rPr>
          <w:fldChar w:fldCharType="end"/>
        </w:r>
      </w:hyperlink>
    </w:p>
    <w:p w14:paraId="532BD8A7" w14:textId="77777777" w:rsidR="00513E70" w:rsidRDefault="00000000" w:rsidP="009F0BFD">
      <w:pPr>
        <w:pStyle w:val="Sumrio3"/>
        <w:tabs>
          <w:tab w:val="right" w:leader="dot" w:pos="9060"/>
        </w:tabs>
        <w:jc w:val="both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 w:bidi="ar-SA"/>
        </w:rPr>
      </w:pPr>
      <w:hyperlink w:anchor="_Toc478113776" w:history="1">
        <w:r w:rsidR="00513E70" w:rsidRPr="008A107A">
          <w:rPr>
            <w:rStyle w:val="Hyperlink"/>
            <w:noProof/>
          </w:rPr>
          <w:t>[NF001] Interface Amigável</w:t>
        </w:r>
        <w:r w:rsidR="00513E70">
          <w:rPr>
            <w:noProof/>
            <w:webHidden/>
          </w:rPr>
          <w:tab/>
        </w:r>
        <w:r w:rsidR="00513E70">
          <w:rPr>
            <w:noProof/>
            <w:webHidden/>
          </w:rPr>
          <w:fldChar w:fldCharType="begin"/>
        </w:r>
        <w:r w:rsidR="00513E70">
          <w:rPr>
            <w:noProof/>
            <w:webHidden/>
          </w:rPr>
          <w:instrText xml:space="preserve"> PAGEREF _Toc478113776 \h </w:instrText>
        </w:r>
        <w:r w:rsidR="00513E70">
          <w:rPr>
            <w:noProof/>
            <w:webHidden/>
          </w:rPr>
        </w:r>
        <w:r w:rsidR="00513E70">
          <w:rPr>
            <w:noProof/>
            <w:webHidden/>
          </w:rPr>
          <w:fldChar w:fldCharType="separate"/>
        </w:r>
        <w:r w:rsidR="00513E70">
          <w:rPr>
            <w:noProof/>
            <w:webHidden/>
          </w:rPr>
          <w:t>6</w:t>
        </w:r>
        <w:r w:rsidR="00513E70">
          <w:rPr>
            <w:noProof/>
            <w:webHidden/>
          </w:rPr>
          <w:fldChar w:fldCharType="end"/>
        </w:r>
      </w:hyperlink>
    </w:p>
    <w:p w14:paraId="54236B2A" w14:textId="77777777" w:rsidR="00513E70" w:rsidRDefault="00000000" w:rsidP="009F0BFD">
      <w:pPr>
        <w:pStyle w:val="Sumrio3"/>
        <w:tabs>
          <w:tab w:val="right" w:leader="dot" w:pos="9060"/>
        </w:tabs>
        <w:jc w:val="both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 w:bidi="ar-SA"/>
        </w:rPr>
      </w:pPr>
      <w:hyperlink w:anchor="_Toc478113777" w:history="1">
        <w:r w:rsidR="00513E70" w:rsidRPr="008A107A">
          <w:rPr>
            <w:rStyle w:val="Hyperlink"/>
            <w:noProof/>
          </w:rPr>
          <w:t>[NF002] Componentes WEB</w:t>
        </w:r>
        <w:r w:rsidR="00513E70">
          <w:rPr>
            <w:noProof/>
            <w:webHidden/>
          </w:rPr>
          <w:tab/>
        </w:r>
        <w:r w:rsidR="00513E70">
          <w:rPr>
            <w:noProof/>
            <w:webHidden/>
          </w:rPr>
          <w:fldChar w:fldCharType="begin"/>
        </w:r>
        <w:r w:rsidR="00513E70">
          <w:rPr>
            <w:noProof/>
            <w:webHidden/>
          </w:rPr>
          <w:instrText xml:space="preserve"> PAGEREF _Toc478113777 \h </w:instrText>
        </w:r>
        <w:r w:rsidR="00513E70">
          <w:rPr>
            <w:noProof/>
            <w:webHidden/>
          </w:rPr>
        </w:r>
        <w:r w:rsidR="00513E70">
          <w:rPr>
            <w:noProof/>
            <w:webHidden/>
          </w:rPr>
          <w:fldChar w:fldCharType="separate"/>
        </w:r>
        <w:r w:rsidR="00513E70">
          <w:rPr>
            <w:noProof/>
            <w:webHidden/>
          </w:rPr>
          <w:t>6</w:t>
        </w:r>
        <w:r w:rsidR="00513E70">
          <w:rPr>
            <w:noProof/>
            <w:webHidden/>
          </w:rPr>
          <w:fldChar w:fldCharType="end"/>
        </w:r>
      </w:hyperlink>
    </w:p>
    <w:p w14:paraId="6DD304B2" w14:textId="77777777" w:rsidR="00513E70" w:rsidRDefault="00000000" w:rsidP="009F0BFD">
      <w:pPr>
        <w:pStyle w:val="Sumrio2"/>
        <w:tabs>
          <w:tab w:val="right" w:leader="dot" w:pos="9060"/>
        </w:tabs>
        <w:jc w:val="both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 w:bidi="ar-SA"/>
        </w:rPr>
      </w:pPr>
      <w:hyperlink w:anchor="_Toc478113778" w:history="1">
        <w:r w:rsidR="00513E70" w:rsidRPr="008A107A">
          <w:rPr>
            <w:rStyle w:val="Hyperlink"/>
            <w:noProof/>
          </w:rPr>
          <w:t>Software</w:t>
        </w:r>
        <w:r w:rsidR="00513E70">
          <w:rPr>
            <w:noProof/>
            <w:webHidden/>
          </w:rPr>
          <w:tab/>
        </w:r>
        <w:r w:rsidR="00513E70">
          <w:rPr>
            <w:noProof/>
            <w:webHidden/>
          </w:rPr>
          <w:fldChar w:fldCharType="begin"/>
        </w:r>
        <w:r w:rsidR="00513E70">
          <w:rPr>
            <w:noProof/>
            <w:webHidden/>
          </w:rPr>
          <w:instrText xml:space="preserve"> PAGEREF _Toc478113778 \h </w:instrText>
        </w:r>
        <w:r w:rsidR="00513E70">
          <w:rPr>
            <w:noProof/>
            <w:webHidden/>
          </w:rPr>
        </w:r>
        <w:r w:rsidR="00513E70">
          <w:rPr>
            <w:noProof/>
            <w:webHidden/>
          </w:rPr>
          <w:fldChar w:fldCharType="separate"/>
        </w:r>
        <w:r w:rsidR="00513E70">
          <w:rPr>
            <w:noProof/>
            <w:webHidden/>
          </w:rPr>
          <w:t>7</w:t>
        </w:r>
        <w:r w:rsidR="00513E70">
          <w:rPr>
            <w:noProof/>
            <w:webHidden/>
          </w:rPr>
          <w:fldChar w:fldCharType="end"/>
        </w:r>
      </w:hyperlink>
    </w:p>
    <w:p w14:paraId="536803B8" w14:textId="77777777" w:rsidR="00513E70" w:rsidRDefault="00000000" w:rsidP="009F0BFD">
      <w:pPr>
        <w:pStyle w:val="Sumrio3"/>
        <w:tabs>
          <w:tab w:val="right" w:leader="dot" w:pos="9060"/>
        </w:tabs>
        <w:jc w:val="both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 w:bidi="ar-SA"/>
        </w:rPr>
      </w:pPr>
      <w:hyperlink w:anchor="_Toc478113779" w:history="1">
        <w:r w:rsidR="00513E70" w:rsidRPr="008A107A">
          <w:rPr>
            <w:rStyle w:val="Hyperlink"/>
            <w:noProof/>
          </w:rPr>
          <w:t>[NF003] Banco de Dados Postgres</w:t>
        </w:r>
        <w:r w:rsidR="00513E70">
          <w:rPr>
            <w:noProof/>
            <w:webHidden/>
          </w:rPr>
          <w:tab/>
        </w:r>
        <w:r w:rsidR="00513E70">
          <w:rPr>
            <w:noProof/>
            <w:webHidden/>
          </w:rPr>
          <w:fldChar w:fldCharType="begin"/>
        </w:r>
        <w:r w:rsidR="00513E70">
          <w:rPr>
            <w:noProof/>
            <w:webHidden/>
          </w:rPr>
          <w:instrText xml:space="preserve"> PAGEREF _Toc478113779 \h </w:instrText>
        </w:r>
        <w:r w:rsidR="00513E70">
          <w:rPr>
            <w:noProof/>
            <w:webHidden/>
          </w:rPr>
        </w:r>
        <w:r w:rsidR="00513E70">
          <w:rPr>
            <w:noProof/>
            <w:webHidden/>
          </w:rPr>
          <w:fldChar w:fldCharType="separate"/>
        </w:r>
        <w:r w:rsidR="00513E70">
          <w:rPr>
            <w:noProof/>
            <w:webHidden/>
          </w:rPr>
          <w:t>7</w:t>
        </w:r>
        <w:r w:rsidR="00513E70">
          <w:rPr>
            <w:noProof/>
            <w:webHidden/>
          </w:rPr>
          <w:fldChar w:fldCharType="end"/>
        </w:r>
      </w:hyperlink>
    </w:p>
    <w:p w14:paraId="586388C7" w14:textId="77777777" w:rsidR="00513E70" w:rsidRDefault="00000000" w:rsidP="009F0BFD">
      <w:pPr>
        <w:pStyle w:val="Sumrio3"/>
        <w:tabs>
          <w:tab w:val="right" w:leader="dot" w:pos="9060"/>
        </w:tabs>
        <w:jc w:val="both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 w:bidi="ar-SA"/>
        </w:rPr>
      </w:pPr>
      <w:hyperlink w:anchor="_Toc478113780" w:history="1">
        <w:r w:rsidR="00513E70" w:rsidRPr="008A107A">
          <w:rPr>
            <w:rStyle w:val="Hyperlink"/>
            <w:noProof/>
          </w:rPr>
          <w:t>[NF004] Linguagem Java</w:t>
        </w:r>
        <w:r w:rsidR="00513E70">
          <w:rPr>
            <w:noProof/>
            <w:webHidden/>
          </w:rPr>
          <w:tab/>
        </w:r>
        <w:r w:rsidR="00513E70">
          <w:rPr>
            <w:noProof/>
            <w:webHidden/>
          </w:rPr>
          <w:fldChar w:fldCharType="begin"/>
        </w:r>
        <w:r w:rsidR="00513E70">
          <w:rPr>
            <w:noProof/>
            <w:webHidden/>
          </w:rPr>
          <w:instrText xml:space="preserve"> PAGEREF _Toc478113780 \h </w:instrText>
        </w:r>
        <w:r w:rsidR="00513E70">
          <w:rPr>
            <w:noProof/>
            <w:webHidden/>
          </w:rPr>
        </w:r>
        <w:r w:rsidR="00513E70">
          <w:rPr>
            <w:noProof/>
            <w:webHidden/>
          </w:rPr>
          <w:fldChar w:fldCharType="separate"/>
        </w:r>
        <w:r w:rsidR="00513E70">
          <w:rPr>
            <w:noProof/>
            <w:webHidden/>
          </w:rPr>
          <w:t>7</w:t>
        </w:r>
        <w:r w:rsidR="00513E70">
          <w:rPr>
            <w:noProof/>
            <w:webHidden/>
          </w:rPr>
          <w:fldChar w:fldCharType="end"/>
        </w:r>
      </w:hyperlink>
    </w:p>
    <w:p w14:paraId="7D831973" w14:textId="77777777" w:rsidR="00513E70" w:rsidRDefault="00000000" w:rsidP="009F0BFD">
      <w:pPr>
        <w:pStyle w:val="Sumrio2"/>
        <w:tabs>
          <w:tab w:val="right" w:leader="dot" w:pos="9060"/>
        </w:tabs>
        <w:jc w:val="both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 w:bidi="ar-SA"/>
        </w:rPr>
      </w:pPr>
      <w:hyperlink w:anchor="_Toc478113781" w:history="1">
        <w:r w:rsidR="00513E70" w:rsidRPr="008A107A">
          <w:rPr>
            <w:rStyle w:val="Hyperlink"/>
            <w:noProof/>
          </w:rPr>
          <w:t>Desempenho</w:t>
        </w:r>
        <w:r w:rsidR="00513E70">
          <w:rPr>
            <w:noProof/>
            <w:webHidden/>
          </w:rPr>
          <w:tab/>
        </w:r>
        <w:r w:rsidR="00513E70">
          <w:rPr>
            <w:noProof/>
            <w:webHidden/>
          </w:rPr>
          <w:fldChar w:fldCharType="begin"/>
        </w:r>
        <w:r w:rsidR="00513E70">
          <w:rPr>
            <w:noProof/>
            <w:webHidden/>
          </w:rPr>
          <w:instrText xml:space="preserve"> PAGEREF _Toc478113781 \h </w:instrText>
        </w:r>
        <w:r w:rsidR="00513E70">
          <w:rPr>
            <w:noProof/>
            <w:webHidden/>
          </w:rPr>
        </w:r>
        <w:r w:rsidR="00513E70">
          <w:rPr>
            <w:noProof/>
            <w:webHidden/>
          </w:rPr>
          <w:fldChar w:fldCharType="separate"/>
        </w:r>
        <w:r w:rsidR="00513E70">
          <w:rPr>
            <w:noProof/>
            <w:webHidden/>
          </w:rPr>
          <w:t>7</w:t>
        </w:r>
        <w:r w:rsidR="00513E70">
          <w:rPr>
            <w:noProof/>
            <w:webHidden/>
          </w:rPr>
          <w:fldChar w:fldCharType="end"/>
        </w:r>
      </w:hyperlink>
    </w:p>
    <w:p w14:paraId="297444D8" w14:textId="77777777" w:rsidR="00513E70" w:rsidRDefault="00000000" w:rsidP="009F0BFD">
      <w:pPr>
        <w:pStyle w:val="Sumrio3"/>
        <w:tabs>
          <w:tab w:val="right" w:leader="dot" w:pos="9060"/>
        </w:tabs>
        <w:jc w:val="both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 w:bidi="ar-SA"/>
        </w:rPr>
      </w:pPr>
      <w:hyperlink w:anchor="_Toc478113782" w:history="1">
        <w:r w:rsidR="00513E70" w:rsidRPr="008A107A">
          <w:rPr>
            <w:rStyle w:val="Hyperlink"/>
            <w:noProof/>
          </w:rPr>
          <w:t>[NF005] Agilidade na Execução das Operações</w:t>
        </w:r>
        <w:r w:rsidR="00513E70">
          <w:rPr>
            <w:noProof/>
            <w:webHidden/>
          </w:rPr>
          <w:tab/>
        </w:r>
        <w:r w:rsidR="00513E70">
          <w:rPr>
            <w:noProof/>
            <w:webHidden/>
          </w:rPr>
          <w:fldChar w:fldCharType="begin"/>
        </w:r>
        <w:r w:rsidR="00513E70">
          <w:rPr>
            <w:noProof/>
            <w:webHidden/>
          </w:rPr>
          <w:instrText xml:space="preserve"> PAGEREF _Toc478113782 \h </w:instrText>
        </w:r>
        <w:r w:rsidR="00513E70">
          <w:rPr>
            <w:noProof/>
            <w:webHidden/>
          </w:rPr>
        </w:r>
        <w:r w:rsidR="00513E70">
          <w:rPr>
            <w:noProof/>
            <w:webHidden/>
          </w:rPr>
          <w:fldChar w:fldCharType="separate"/>
        </w:r>
        <w:r w:rsidR="00513E70">
          <w:rPr>
            <w:noProof/>
            <w:webHidden/>
          </w:rPr>
          <w:t>7</w:t>
        </w:r>
        <w:r w:rsidR="00513E70">
          <w:rPr>
            <w:noProof/>
            <w:webHidden/>
          </w:rPr>
          <w:fldChar w:fldCharType="end"/>
        </w:r>
      </w:hyperlink>
    </w:p>
    <w:p w14:paraId="6C81D3E1" w14:textId="77777777" w:rsidR="00513E70" w:rsidRDefault="00000000" w:rsidP="009F0BFD">
      <w:pPr>
        <w:pStyle w:val="Sumrio3"/>
        <w:tabs>
          <w:tab w:val="right" w:leader="dot" w:pos="9060"/>
        </w:tabs>
        <w:jc w:val="both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 w:bidi="ar-SA"/>
        </w:rPr>
      </w:pPr>
      <w:hyperlink w:anchor="_Toc478113783" w:history="1">
        <w:r w:rsidR="00513E70" w:rsidRPr="008A107A">
          <w:rPr>
            <w:rStyle w:val="Hyperlink"/>
            <w:noProof/>
          </w:rPr>
          <w:t>[NF006] Otimização na realização de uma alocação</w:t>
        </w:r>
        <w:r w:rsidR="00513E70">
          <w:rPr>
            <w:noProof/>
            <w:webHidden/>
          </w:rPr>
          <w:tab/>
        </w:r>
        <w:r w:rsidR="00513E70">
          <w:rPr>
            <w:noProof/>
            <w:webHidden/>
          </w:rPr>
          <w:fldChar w:fldCharType="begin"/>
        </w:r>
        <w:r w:rsidR="00513E70">
          <w:rPr>
            <w:noProof/>
            <w:webHidden/>
          </w:rPr>
          <w:instrText xml:space="preserve"> PAGEREF _Toc478113783 \h </w:instrText>
        </w:r>
        <w:r w:rsidR="00513E70">
          <w:rPr>
            <w:noProof/>
            <w:webHidden/>
          </w:rPr>
        </w:r>
        <w:r w:rsidR="00513E70">
          <w:rPr>
            <w:noProof/>
            <w:webHidden/>
          </w:rPr>
          <w:fldChar w:fldCharType="separate"/>
        </w:r>
        <w:r w:rsidR="00513E70">
          <w:rPr>
            <w:noProof/>
            <w:webHidden/>
          </w:rPr>
          <w:t>7</w:t>
        </w:r>
        <w:r w:rsidR="00513E70">
          <w:rPr>
            <w:noProof/>
            <w:webHidden/>
          </w:rPr>
          <w:fldChar w:fldCharType="end"/>
        </w:r>
      </w:hyperlink>
    </w:p>
    <w:p w14:paraId="4BAA4E88" w14:textId="77777777" w:rsidR="00513E70" w:rsidRDefault="00000000" w:rsidP="009F0BFD">
      <w:pPr>
        <w:pStyle w:val="Sumrio1"/>
        <w:jc w:val="both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BR" w:eastAsia="pt-BR" w:bidi="ar-SA"/>
        </w:rPr>
      </w:pPr>
      <w:hyperlink w:anchor="_Toc478113784" w:history="1">
        <w:r w:rsidR="00513E70" w:rsidRPr="008A107A">
          <w:rPr>
            <w:rStyle w:val="Hyperlink"/>
            <w:lang w:val="pt-BR"/>
          </w:rPr>
          <w:t>Diagramas de casos de uso</w:t>
        </w:r>
        <w:r w:rsidR="00513E70">
          <w:rPr>
            <w:webHidden/>
          </w:rPr>
          <w:tab/>
        </w:r>
        <w:r w:rsidR="00513E70">
          <w:rPr>
            <w:webHidden/>
          </w:rPr>
          <w:fldChar w:fldCharType="begin"/>
        </w:r>
        <w:r w:rsidR="00513E70">
          <w:rPr>
            <w:webHidden/>
          </w:rPr>
          <w:instrText xml:space="preserve"> PAGEREF _Toc478113784 \h </w:instrText>
        </w:r>
        <w:r w:rsidR="00513E70">
          <w:rPr>
            <w:webHidden/>
          </w:rPr>
        </w:r>
        <w:r w:rsidR="00513E70">
          <w:rPr>
            <w:webHidden/>
          </w:rPr>
          <w:fldChar w:fldCharType="separate"/>
        </w:r>
        <w:r w:rsidR="00513E70">
          <w:rPr>
            <w:webHidden/>
          </w:rPr>
          <w:t>8</w:t>
        </w:r>
        <w:r w:rsidR="00513E70">
          <w:rPr>
            <w:webHidden/>
          </w:rPr>
          <w:fldChar w:fldCharType="end"/>
        </w:r>
      </w:hyperlink>
    </w:p>
    <w:p w14:paraId="5F93918B" w14:textId="77777777" w:rsidR="00513E70" w:rsidRDefault="00000000" w:rsidP="009F0BFD">
      <w:pPr>
        <w:pStyle w:val="Sumrio1"/>
        <w:jc w:val="both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BR" w:eastAsia="pt-BR" w:bidi="ar-SA"/>
        </w:rPr>
      </w:pPr>
      <w:hyperlink w:anchor="_Toc478113785" w:history="1">
        <w:r w:rsidR="00513E70" w:rsidRPr="008A107A">
          <w:rPr>
            <w:rStyle w:val="Hyperlink"/>
            <w:lang w:val="pt-BR"/>
          </w:rPr>
          <w:t>detalhamento dos casos de uso</w:t>
        </w:r>
        <w:r w:rsidR="00513E70">
          <w:rPr>
            <w:webHidden/>
          </w:rPr>
          <w:tab/>
        </w:r>
        <w:r w:rsidR="00513E70">
          <w:rPr>
            <w:webHidden/>
          </w:rPr>
          <w:fldChar w:fldCharType="begin"/>
        </w:r>
        <w:r w:rsidR="00513E70">
          <w:rPr>
            <w:webHidden/>
          </w:rPr>
          <w:instrText xml:space="preserve"> PAGEREF _Toc478113785 \h </w:instrText>
        </w:r>
        <w:r w:rsidR="00513E70">
          <w:rPr>
            <w:webHidden/>
          </w:rPr>
        </w:r>
        <w:r w:rsidR="00513E70">
          <w:rPr>
            <w:webHidden/>
          </w:rPr>
          <w:fldChar w:fldCharType="separate"/>
        </w:r>
        <w:r w:rsidR="00513E70">
          <w:rPr>
            <w:webHidden/>
          </w:rPr>
          <w:t>8</w:t>
        </w:r>
        <w:r w:rsidR="00513E70">
          <w:rPr>
            <w:webHidden/>
          </w:rPr>
          <w:fldChar w:fldCharType="end"/>
        </w:r>
      </w:hyperlink>
    </w:p>
    <w:p w14:paraId="3B436F0B" w14:textId="77777777" w:rsidR="00513E70" w:rsidRDefault="00000000" w:rsidP="009F0BFD">
      <w:pPr>
        <w:pStyle w:val="Sumrio3"/>
        <w:tabs>
          <w:tab w:val="right" w:leader="dot" w:pos="9060"/>
        </w:tabs>
        <w:jc w:val="both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 w:bidi="ar-SA"/>
        </w:rPr>
      </w:pPr>
      <w:hyperlink w:anchor="_Toc478113786" w:history="1">
        <w:r w:rsidR="00513E70" w:rsidRPr="008A107A">
          <w:rPr>
            <w:rStyle w:val="Hyperlink"/>
            <w:noProof/>
          </w:rPr>
          <w:t>[CDU001] Cadastrar Professor</w:t>
        </w:r>
        <w:r w:rsidR="00513E70">
          <w:rPr>
            <w:noProof/>
            <w:webHidden/>
          </w:rPr>
          <w:tab/>
        </w:r>
        <w:r w:rsidR="00513E70">
          <w:rPr>
            <w:noProof/>
            <w:webHidden/>
          </w:rPr>
          <w:fldChar w:fldCharType="begin"/>
        </w:r>
        <w:r w:rsidR="00513E70">
          <w:rPr>
            <w:noProof/>
            <w:webHidden/>
          </w:rPr>
          <w:instrText xml:space="preserve"> PAGEREF _Toc478113786 \h </w:instrText>
        </w:r>
        <w:r w:rsidR="00513E70">
          <w:rPr>
            <w:noProof/>
            <w:webHidden/>
          </w:rPr>
        </w:r>
        <w:r w:rsidR="00513E70">
          <w:rPr>
            <w:noProof/>
            <w:webHidden/>
          </w:rPr>
          <w:fldChar w:fldCharType="separate"/>
        </w:r>
        <w:r w:rsidR="00513E70">
          <w:rPr>
            <w:noProof/>
            <w:webHidden/>
          </w:rPr>
          <w:t>8</w:t>
        </w:r>
        <w:r w:rsidR="00513E70">
          <w:rPr>
            <w:noProof/>
            <w:webHidden/>
          </w:rPr>
          <w:fldChar w:fldCharType="end"/>
        </w:r>
      </w:hyperlink>
    </w:p>
    <w:p w14:paraId="2507C1E7" w14:textId="77777777" w:rsidR="00513E70" w:rsidRDefault="00000000" w:rsidP="009F0BFD">
      <w:pPr>
        <w:pStyle w:val="Sumrio3"/>
        <w:tabs>
          <w:tab w:val="right" w:leader="dot" w:pos="9060"/>
        </w:tabs>
        <w:jc w:val="both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 w:bidi="ar-SA"/>
        </w:rPr>
      </w:pPr>
      <w:hyperlink w:anchor="_Toc478113787" w:history="1">
        <w:r w:rsidR="00513E70" w:rsidRPr="008A107A">
          <w:rPr>
            <w:rStyle w:val="Hyperlink"/>
            <w:noProof/>
          </w:rPr>
          <w:t>[CDU002] Excluir Professor</w:t>
        </w:r>
        <w:r w:rsidR="00513E70">
          <w:rPr>
            <w:noProof/>
            <w:webHidden/>
          </w:rPr>
          <w:tab/>
        </w:r>
        <w:r w:rsidR="00513E70">
          <w:rPr>
            <w:noProof/>
            <w:webHidden/>
          </w:rPr>
          <w:fldChar w:fldCharType="begin"/>
        </w:r>
        <w:r w:rsidR="00513E70">
          <w:rPr>
            <w:noProof/>
            <w:webHidden/>
          </w:rPr>
          <w:instrText xml:space="preserve"> PAGEREF _Toc478113787 \h </w:instrText>
        </w:r>
        <w:r w:rsidR="00513E70">
          <w:rPr>
            <w:noProof/>
            <w:webHidden/>
          </w:rPr>
        </w:r>
        <w:r w:rsidR="00513E70">
          <w:rPr>
            <w:noProof/>
            <w:webHidden/>
          </w:rPr>
          <w:fldChar w:fldCharType="separate"/>
        </w:r>
        <w:r w:rsidR="00513E70">
          <w:rPr>
            <w:noProof/>
            <w:webHidden/>
          </w:rPr>
          <w:t>9</w:t>
        </w:r>
        <w:r w:rsidR="00513E70">
          <w:rPr>
            <w:noProof/>
            <w:webHidden/>
          </w:rPr>
          <w:fldChar w:fldCharType="end"/>
        </w:r>
      </w:hyperlink>
    </w:p>
    <w:p w14:paraId="35A68AA5" w14:textId="77777777" w:rsidR="00FB6C2C" w:rsidRDefault="00FB6C2C" w:rsidP="009F0BFD">
      <w:pPr>
        <w:jc w:val="both"/>
      </w:pPr>
      <w:r>
        <w:rPr>
          <w:noProof/>
        </w:rPr>
        <w:fldChar w:fldCharType="end"/>
      </w:r>
    </w:p>
    <w:p w14:paraId="5121999B" w14:textId="77777777" w:rsidR="00FB6C2C" w:rsidRDefault="00FB6C2C" w:rsidP="009F0BFD">
      <w:pPr>
        <w:jc w:val="both"/>
        <w:sectPr w:rsidR="00FB6C2C">
          <w:headerReference w:type="default" r:id="rId8"/>
          <w:footerReference w:type="default" r:id="rId9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110EBBF5" w14:textId="77777777" w:rsidR="00FB6C2C" w:rsidRPr="005F55C5" w:rsidRDefault="00FB6C2C" w:rsidP="009F0BFD">
      <w:pPr>
        <w:pStyle w:val="Ttulo1"/>
        <w:jc w:val="both"/>
        <w:rPr>
          <w:lang w:val="pt-BR"/>
        </w:rPr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478113762"/>
      <w:r w:rsidRPr="005F55C5">
        <w:rPr>
          <w:lang w:val="pt-BR"/>
        </w:rPr>
        <w:lastRenderedPageBreak/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D4D6803" w14:textId="33A785D5" w:rsidR="00FB6C2C" w:rsidRPr="005F55C5" w:rsidRDefault="00FB6C2C" w:rsidP="009F0BFD">
      <w:pPr>
        <w:jc w:val="both"/>
        <w:rPr>
          <w:lang w:val="pt-BR"/>
        </w:rPr>
      </w:pPr>
      <w:r w:rsidRPr="005F55C5">
        <w:rPr>
          <w:lang w:val="pt-BR"/>
        </w:rPr>
        <w:t>Este documento especifica os requisitos</w:t>
      </w:r>
      <w:r w:rsidR="001C446D" w:rsidRPr="005F55C5">
        <w:rPr>
          <w:lang w:val="pt-BR"/>
        </w:rPr>
        <w:t xml:space="preserve"> </w:t>
      </w:r>
      <w:r w:rsidR="005F55C5">
        <w:rPr>
          <w:lang w:val="pt-BR"/>
        </w:rPr>
        <w:t>Sistema de Coleta de Lixo e Reciclagem</w:t>
      </w:r>
      <w:r w:rsidRPr="005F55C5">
        <w:rPr>
          <w:lang w:val="pt-BR"/>
        </w:rPr>
        <w:t>, fornecendo as informações necessárias para o projeto e implementação, assim como para a realização dos testes e homologação do sistema.</w:t>
      </w:r>
    </w:p>
    <w:p w14:paraId="1D9C3C45" w14:textId="77777777" w:rsidR="00FB6C2C" w:rsidRPr="005F55C5" w:rsidRDefault="00FB6C2C" w:rsidP="009F0BFD">
      <w:pPr>
        <w:pStyle w:val="Ttulo2"/>
        <w:jc w:val="both"/>
        <w:rPr>
          <w:lang w:val="pt-BR"/>
        </w:rPr>
      </w:pPr>
      <w:bookmarkStart w:id="9" w:name="_Toc478113763"/>
      <w:r w:rsidRPr="005F55C5">
        <w:rPr>
          <w:lang w:val="pt-BR"/>
        </w:rPr>
        <w:t>Visão geral do documento</w:t>
      </w:r>
      <w:bookmarkEnd w:id="9"/>
    </w:p>
    <w:p w14:paraId="0DC0DC3D" w14:textId="77777777" w:rsidR="00FB6C2C" w:rsidRPr="005F55C5" w:rsidRDefault="00FB6C2C" w:rsidP="009F0BFD">
      <w:pPr>
        <w:jc w:val="both"/>
        <w:rPr>
          <w:lang w:val="pt-BR"/>
        </w:rPr>
      </w:pPr>
      <w:r w:rsidRPr="005F55C5">
        <w:rPr>
          <w:lang w:val="pt-BR"/>
        </w:rPr>
        <w:t>Além desta seção introdutória, as seções seguintes estão organizadas como descrito abaixo.</w:t>
      </w:r>
    </w:p>
    <w:p w14:paraId="3ACDDA57" w14:textId="77777777" w:rsidR="00FB6C2C" w:rsidRPr="005F55C5" w:rsidRDefault="00FB6C2C" w:rsidP="009F0BFD">
      <w:pPr>
        <w:pStyle w:val="Commarcadores"/>
        <w:jc w:val="both"/>
        <w:rPr>
          <w:lang w:val="pt-BR"/>
        </w:rPr>
      </w:pPr>
      <w:r w:rsidRPr="005F55C5">
        <w:rPr>
          <w:b/>
          <w:lang w:val="pt-BR"/>
        </w:rPr>
        <w:t>Seção 2 – Descrição geral do sistema</w:t>
      </w:r>
      <w:r w:rsidRPr="005F55C5">
        <w:rPr>
          <w:lang w:val="pt-BR"/>
        </w:rPr>
        <w:t>: apresenta uma visão geral do sistema, caracterizando qual é o seu escopo e descrevendo seus usuários.</w:t>
      </w:r>
    </w:p>
    <w:p w14:paraId="063E0EB4" w14:textId="77777777" w:rsidR="00FB6C2C" w:rsidRPr="005F55C5" w:rsidRDefault="00FB6C2C" w:rsidP="009F0BFD">
      <w:pPr>
        <w:pStyle w:val="Commarcadores"/>
        <w:jc w:val="both"/>
        <w:rPr>
          <w:lang w:val="pt-BR"/>
        </w:rPr>
      </w:pPr>
      <w:r w:rsidRPr="005F55C5">
        <w:rPr>
          <w:b/>
          <w:lang w:val="pt-BR"/>
        </w:rPr>
        <w:t>Seção 3 – Req</w:t>
      </w:r>
      <w:r w:rsidR="00BB56A2" w:rsidRPr="005F55C5">
        <w:rPr>
          <w:b/>
          <w:lang w:val="pt-BR"/>
        </w:rPr>
        <w:t xml:space="preserve">uisitos </w:t>
      </w:r>
      <w:proofErr w:type="gramStart"/>
      <w:r w:rsidR="00BB56A2" w:rsidRPr="005F55C5">
        <w:rPr>
          <w:b/>
          <w:lang w:val="pt-BR"/>
        </w:rPr>
        <w:t xml:space="preserve">funcionais </w:t>
      </w:r>
      <w:r w:rsidRPr="005F55C5">
        <w:rPr>
          <w:lang w:val="pt-BR"/>
        </w:rPr>
        <w:t>:</w:t>
      </w:r>
      <w:proofErr w:type="gramEnd"/>
      <w:r w:rsidRPr="005F55C5">
        <w:rPr>
          <w:lang w:val="pt-BR"/>
        </w:rPr>
        <w:t xml:space="preserve"> especifica </w:t>
      </w:r>
      <w:r w:rsidR="00BB56A2" w:rsidRPr="005F55C5">
        <w:rPr>
          <w:lang w:val="pt-BR"/>
        </w:rPr>
        <w:t>todas os cenários</w:t>
      </w:r>
      <w:r w:rsidRPr="005F55C5">
        <w:rPr>
          <w:lang w:val="pt-BR"/>
        </w:rPr>
        <w:t xml:space="preserve"> do </w:t>
      </w:r>
      <w:r w:rsidR="00BB56A2" w:rsidRPr="005F55C5">
        <w:rPr>
          <w:lang w:val="pt-BR"/>
        </w:rPr>
        <w:t>Sistema.</w:t>
      </w:r>
      <w:r w:rsidRPr="005F55C5">
        <w:rPr>
          <w:lang w:val="pt-BR"/>
        </w:rPr>
        <w:t xml:space="preserve"> </w:t>
      </w:r>
    </w:p>
    <w:p w14:paraId="15C6D3BA" w14:textId="77777777" w:rsidR="00FB6C2C" w:rsidRPr="005F55C5" w:rsidRDefault="00FB6C2C" w:rsidP="009F0BFD">
      <w:pPr>
        <w:pStyle w:val="Commarcadores"/>
        <w:jc w:val="both"/>
        <w:rPr>
          <w:lang w:val="pt-BR"/>
        </w:rPr>
      </w:pPr>
      <w:r w:rsidRPr="005F55C5">
        <w:rPr>
          <w:b/>
          <w:lang w:val="pt-BR"/>
        </w:rPr>
        <w:t>Seção 4 – Requisitos não-funcionais</w:t>
      </w:r>
      <w:r w:rsidRPr="005F55C5">
        <w:rPr>
          <w:lang w:val="pt-BR"/>
        </w:rPr>
        <w:t>: especifica todos os requisitos não funcionais do sistema, divididos em requisitos de usabilidade, confiabilidade, desempenho e software.</w:t>
      </w:r>
    </w:p>
    <w:p w14:paraId="07B5533A" w14:textId="77777777" w:rsidR="00B57D96" w:rsidRPr="005F55C5" w:rsidRDefault="00FB6C2C" w:rsidP="009F0BFD">
      <w:pPr>
        <w:pStyle w:val="Commarcadores"/>
        <w:jc w:val="both"/>
        <w:rPr>
          <w:lang w:val="pt-BR"/>
        </w:rPr>
      </w:pPr>
      <w:r w:rsidRPr="005F55C5">
        <w:rPr>
          <w:b/>
          <w:lang w:val="pt-BR"/>
        </w:rPr>
        <w:t xml:space="preserve">Seção 5 – </w:t>
      </w:r>
      <w:r w:rsidR="00B57D96" w:rsidRPr="005F55C5">
        <w:rPr>
          <w:b/>
          <w:lang w:val="pt-BR"/>
        </w:rPr>
        <w:t xml:space="preserve">Diagramas de Caso de Uso: </w:t>
      </w:r>
      <w:r w:rsidR="00B57D96" w:rsidRPr="005F55C5">
        <w:rPr>
          <w:lang w:val="pt-BR"/>
        </w:rPr>
        <w:t>especifica os atores e cenários utilizando a notação de diagramas UML.</w:t>
      </w:r>
    </w:p>
    <w:p w14:paraId="52468494" w14:textId="77777777" w:rsidR="00B57D96" w:rsidRPr="005F55C5" w:rsidRDefault="00B57D96" w:rsidP="009F0BFD">
      <w:pPr>
        <w:pStyle w:val="Commarcadores"/>
        <w:jc w:val="both"/>
        <w:rPr>
          <w:lang w:val="pt-BR"/>
        </w:rPr>
      </w:pPr>
      <w:r w:rsidRPr="005F55C5">
        <w:rPr>
          <w:b/>
          <w:lang w:val="pt-BR"/>
        </w:rPr>
        <w:t xml:space="preserve">Seção 6 – Detalhamento de Casos de Uso: </w:t>
      </w:r>
      <w:r w:rsidRPr="005F55C5">
        <w:rPr>
          <w:lang w:val="pt-BR"/>
        </w:rPr>
        <w:t>especifica a prioridade, fluxo principal e alternativo dos diagramas de caso de uso e sua relação com os requisitos funcionas e não funcionais.</w:t>
      </w:r>
    </w:p>
    <w:p w14:paraId="7658F78E" w14:textId="77777777" w:rsidR="00FB6C2C" w:rsidRPr="005F55C5" w:rsidRDefault="00B57D96" w:rsidP="009F0BFD">
      <w:pPr>
        <w:pStyle w:val="Commarcadores"/>
        <w:jc w:val="both"/>
        <w:rPr>
          <w:lang w:val="pt-BR"/>
        </w:rPr>
      </w:pPr>
      <w:r w:rsidRPr="005F55C5">
        <w:rPr>
          <w:b/>
          <w:lang w:val="pt-BR"/>
        </w:rPr>
        <w:t xml:space="preserve">Seção 7 – </w:t>
      </w:r>
      <w:r w:rsidR="00FB6C2C" w:rsidRPr="005F55C5">
        <w:rPr>
          <w:b/>
          <w:lang w:val="pt-BR"/>
        </w:rPr>
        <w:t xml:space="preserve">Referências: </w:t>
      </w:r>
      <w:r w:rsidR="00FB6C2C" w:rsidRPr="005F55C5">
        <w:rPr>
          <w:lang w:val="pt-BR"/>
        </w:rPr>
        <w:t>apresenta referências para outros documentos utilizados para a confecção deste documento.</w:t>
      </w:r>
    </w:p>
    <w:p w14:paraId="4E1E01F7" w14:textId="77777777" w:rsidR="00FB6C2C" w:rsidRPr="005F55C5" w:rsidRDefault="00FB6C2C" w:rsidP="009F0BFD">
      <w:pPr>
        <w:pStyle w:val="Ttulo2"/>
        <w:jc w:val="both"/>
        <w:rPr>
          <w:lang w:val="pt-BR"/>
        </w:rPr>
      </w:pPr>
      <w:bookmarkStart w:id="10" w:name="_Toc467473441"/>
      <w:bookmarkStart w:id="11" w:name="_Toc467473973"/>
      <w:bookmarkStart w:id="12" w:name="_Toc467477712"/>
      <w:bookmarkStart w:id="13" w:name="_Toc467494866"/>
      <w:bookmarkStart w:id="14" w:name="_Toc467495236"/>
      <w:bookmarkStart w:id="15" w:name="_Toc468086042"/>
      <w:bookmarkStart w:id="16" w:name="_Toc497727739"/>
      <w:bookmarkStart w:id="17" w:name="_Toc497728152"/>
      <w:bookmarkStart w:id="18" w:name="_Toc497896534"/>
      <w:bookmarkStart w:id="19" w:name="_Toc497896625"/>
      <w:bookmarkStart w:id="20" w:name="_Toc497896682"/>
      <w:bookmarkStart w:id="21" w:name="_Toc478113764"/>
      <w:r w:rsidRPr="005F55C5">
        <w:rPr>
          <w:lang w:val="pt-BR"/>
        </w:rPr>
        <w:t>Convenções, termos e abreviações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703E327A" w14:textId="77777777" w:rsidR="00FB6C2C" w:rsidRPr="005F55C5" w:rsidRDefault="00FB6C2C" w:rsidP="009F0BFD">
      <w:pPr>
        <w:jc w:val="both"/>
        <w:rPr>
          <w:lang w:val="pt-BR"/>
        </w:rPr>
      </w:pPr>
      <w:r w:rsidRPr="005F55C5">
        <w:rPr>
          <w:lang w:val="pt-BR"/>
        </w:rPr>
        <w:t>A correta interpretação deste documento exige o conhecimento de algumas convenções e termos específicos, que são descritos a seguir.</w:t>
      </w:r>
    </w:p>
    <w:p w14:paraId="1D2352AE" w14:textId="77777777" w:rsidR="00FB6C2C" w:rsidRPr="005F55C5" w:rsidRDefault="00FB6C2C" w:rsidP="009F0BFD">
      <w:pPr>
        <w:pStyle w:val="Ttulo3"/>
        <w:jc w:val="both"/>
        <w:rPr>
          <w:lang w:val="pt-BR"/>
        </w:rPr>
      </w:pPr>
      <w:bookmarkStart w:id="22" w:name="_Toc468086043"/>
      <w:bookmarkStart w:id="23" w:name="_Toc497727740"/>
      <w:bookmarkStart w:id="24" w:name="_Toc497728153"/>
      <w:bookmarkStart w:id="25" w:name="_Toc497896535"/>
      <w:bookmarkStart w:id="26" w:name="_Toc497896626"/>
      <w:bookmarkStart w:id="27" w:name="_Toc497896683"/>
      <w:bookmarkStart w:id="28" w:name="_Toc478113765"/>
      <w:r w:rsidRPr="005F55C5">
        <w:rPr>
          <w:lang w:val="pt-BR"/>
        </w:rPr>
        <w:t>Identificação dos requisitos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6F27A776" w14:textId="77777777" w:rsidR="00FB6C2C" w:rsidRPr="005F55C5" w:rsidRDefault="00FB6C2C" w:rsidP="009F0BFD">
      <w:pPr>
        <w:jc w:val="both"/>
        <w:rPr>
          <w:lang w:val="pt-BR"/>
        </w:rPr>
      </w:pPr>
      <w:r w:rsidRPr="005F55C5">
        <w:rPr>
          <w:lang w:val="pt-BR"/>
        </w:rPr>
        <w:t>Por convenção, a referência a requisitos é feita através do identificador do requisito, de acordo com a especificação a seguir:</w:t>
      </w:r>
    </w:p>
    <w:p w14:paraId="5F505A4B" w14:textId="77777777" w:rsidR="00FB6C2C" w:rsidRPr="005F55C5" w:rsidRDefault="00FB6C2C" w:rsidP="009F0BFD">
      <w:pPr>
        <w:jc w:val="both"/>
        <w:rPr>
          <w:lang w:val="pt-BR"/>
        </w:rPr>
      </w:pPr>
      <w:r w:rsidRPr="005F55C5">
        <w:rPr>
          <w:lang w:val="pt-BR"/>
        </w:rPr>
        <w:t>[</w:t>
      </w:r>
      <w:r w:rsidRPr="005F55C5">
        <w:rPr>
          <w:i/>
          <w:lang w:val="pt-BR"/>
        </w:rPr>
        <w:t>identificador do requisito</w:t>
      </w:r>
      <w:r w:rsidRPr="005F55C5">
        <w:rPr>
          <w:lang w:val="pt-BR"/>
        </w:rPr>
        <w:t>]</w:t>
      </w:r>
    </w:p>
    <w:p w14:paraId="28A4D5F9" w14:textId="77777777" w:rsidR="00FB6C2C" w:rsidRPr="00C472DE" w:rsidRDefault="00FB6C2C" w:rsidP="009F0BFD">
      <w:pPr>
        <w:jc w:val="both"/>
        <w:rPr>
          <w:lang w:val="pt-BR"/>
        </w:rPr>
      </w:pPr>
      <w:r w:rsidRPr="005F55C5">
        <w:rPr>
          <w:lang w:val="pt-BR"/>
        </w:rPr>
        <w:t xml:space="preserve">Os requisitos devem ser identificados com um identificador único. </w:t>
      </w:r>
      <w:r w:rsidRPr="00C472DE">
        <w:rPr>
          <w:lang w:val="pt-BR"/>
        </w:rPr>
        <w:t>A numeração inicia com o identificador [RF001] para os requisitos f</w:t>
      </w:r>
      <w:r w:rsidR="00C472DE" w:rsidRPr="00C472DE">
        <w:rPr>
          <w:lang w:val="pt-BR"/>
        </w:rPr>
        <w:t xml:space="preserve">uncionais e [NF001] para os não </w:t>
      </w:r>
      <w:r w:rsidRPr="00C472DE">
        <w:rPr>
          <w:lang w:val="pt-BR"/>
        </w:rPr>
        <w:t>funcionais e prossegue sendo incrementada à medida que forem surgindo novos requisitos.</w:t>
      </w:r>
    </w:p>
    <w:p w14:paraId="56B18C6B" w14:textId="77777777" w:rsidR="00FB6C2C" w:rsidRPr="005F55C5" w:rsidRDefault="00FB6C2C" w:rsidP="009F0BFD">
      <w:pPr>
        <w:pStyle w:val="Ttulo3"/>
        <w:jc w:val="both"/>
        <w:rPr>
          <w:lang w:val="pt-BR"/>
        </w:rPr>
      </w:pPr>
      <w:bookmarkStart w:id="29" w:name="_Toc468086044"/>
      <w:bookmarkStart w:id="30" w:name="_Toc497727741"/>
      <w:bookmarkStart w:id="31" w:name="_Toc497728154"/>
      <w:bookmarkStart w:id="32" w:name="_Toc497896536"/>
      <w:bookmarkStart w:id="33" w:name="_Toc497896627"/>
      <w:bookmarkStart w:id="34" w:name="_Toc497896684"/>
      <w:bookmarkStart w:id="35" w:name="_Toc478113766"/>
      <w:r w:rsidRPr="005F55C5">
        <w:rPr>
          <w:lang w:val="pt-BR"/>
        </w:rPr>
        <w:lastRenderedPageBreak/>
        <w:t>Prioridades dos requisitos</w:t>
      </w:r>
      <w:bookmarkEnd w:id="29"/>
      <w:bookmarkEnd w:id="30"/>
      <w:bookmarkEnd w:id="31"/>
      <w:bookmarkEnd w:id="32"/>
      <w:bookmarkEnd w:id="33"/>
      <w:bookmarkEnd w:id="34"/>
      <w:bookmarkEnd w:id="35"/>
    </w:p>
    <w:p w14:paraId="7464D257" w14:textId="77777777" w:rsidR="00FB6C2C" w:rsidRPr="005F55C5" w:rsidRDefault="00FB6C2C" w:rsidP="009F0BFD">
      <w:pPr>
        <w:jc w:val="both"/>
        <w:rPr>
          <w:lang w:val="pt-BR"/>
        </w:rPr>
      </w:pPr>
      <w:r w:rsidRPr="005F55C5">
        <w:rPr>
          <w:lang w:val="pt-BR"/>
        </w:rPr>
        <w:t xml:space="preserve">Para estabelecer a prioridade dos requisitos, foram adotadas as denominações “essencial”, “importante” e “desejável”. </w:t>
      </w:r>
    </w:p>
    <w:p w14:paraId="5AE63BE8" w14:textId="77777777" w:rsidR="00FB6C2C" w:rsidRPr="005F55C5" w:rsidRDefault="00FB6C2C" w:rsidP="009F0BFD">
      <w:pPr>
        <w:pStyle w:val="Commarcadores"/>
        <w:jc w:val="both"/>
        <w:rPr>
          <w:lang w:val="pt-BR"/>
        </w:rPr>
      </w:pPr>
      <w:r w:rsidRPr="005F55C5">
        <w:rPr>
          <w:b/>
          <w:lang w:val="pt-BR"/>
        </w:rPr>
        <w:t>Essencial</w:t>
      </w:r>
      <w:r w:rsidRPr="005F55C5">
        <w:rPr>
          <w:lang w:val="pt-BR"/>
        </w:rPr>
        <w:t xml:space="preserve"> é o requisito sem o qual o sistema não entra em funcionamento. Requisitos essenciais são requisitos imprescindíveis, que têm que ser implementados impreterivelmente.</w:t>
      </w:r>
    </w:p>
    <w:p w14:paraId="4D950720" w14:textId="77777777" w:rsidR="00FB6C2C" w:rsidRPr="005F55C5" w:rsidRDefault="00FB6C2C" w:rsidP="009F0BFD">
      <w:pPr>
        <w:pStyle w:val="Commarcadores"/>
        <w:jc w:val="both"/>
        <w:rPr>
          <w:lang w:val="pt-BR"/>
        </w:rPr>
      </w:pPr>
      <w:r w:rsidRPr="005F55C5">
        <w:rPr>
          <w:b/>
          <w:lang w:val="pt-BR"/>
        </w:rPr>
        <w:t>Importante</w:t>
      </w:r>
      <w:r w:rsidRPr="005F55C5">
        <w:rPr>
          <w:lang w:val="pt-BR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693F3A47" w14:textId="77777777" w:rsidR="00FB6C2C" w:rsidRPr="005F55C5" w:rsidRDefault="00FB6C2C" w:rsidP="009F0BFD">
      <w:pPr>
        <w:pStyle w:val="Commarcadores"/>
        <w:jc w:val="both"/>
        <w:rPr>
          <w:lang w:val="pt-BR"/>
        </w:rPr>
      </w:pPr>
      <w:r w:rsidRPr="005F55C5">
        <w:rPr>
          <w:b/>
          <w:lang w:val="pt-BR"/>
        </w:rPr>
        <w:t>Desejável</w:t>
      </w:r>
      <w:r w:rsidRPr="005F55C5">
        <w:rPr>
          <w:lang w:val="pt-BR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39ABA5F6" w14:textId="77777777" w:rsidR="00FB6C2C" w:rsidRPr="005F55C5" w:rsidRDefault="00FB6C2C" w:rsidP="009F0BFD">
      <w:pPr>
        <w:pStyle w:val="Ttulo1"/>
        <w:jc w:val="both"/>
        <w:rPr>
          <w:lang w:val="pt-BR"/>
        </w:rPr>
      </w:pPr>
      <w:bookmarkStart w:id="36" w:name="_Hlt467473290"/>
      <w:bookmarkStart w:id="37" w:name="_Toc467473443"/>
      <w:bookmarkStart w:id="38" w:name="_Toc467473975"/>
      <w:bookmarkStart w:id="39" w:name="_Toc467477714"/>
      <w:bookmarkStart w:id="40" w:name="_Toc467494868"/>
      <w:bookmarkStart w:id="41" w:name="_Toc467495238"/>
      <w:bookmarkStart w:id="42" w:name="_Toc468086046"/>
      <w:bookmarkStart w:id="43" w:name="_Toc497896596"/>
      <w:bookmarkStart w:id="44" w:name="_Toc478113767"/>
      <w:bookmarkEnd w:id="36"/>
      <w:r w:rsidRPr="005F55C5">
        <w:rPr>
          <w:lang w:val="pt-BR"/>
        </w:rPr>
        <w:t>Descrição geral do sistema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0BC3CB70" w14:textId="72DA92F1" w:rsidR="005F55C5" w:rsidRPr="005F55C5" w:rsidRDefault="005F55C5" w:rsidP="009F0BFD">
      <w:pPr>
        <w:pStyle w:val="NormalWeb"/>
        <w:jc w:val="both"/>
        <w:rPr>
          <w:rFonts w:asciiTheme="minorHAnsi" w:hAnsiTheme="minorHAnsi" w:cstheme="minorHAnsi"/>
        </w:rPr>
      </w:pPr>
      <w:bookmarkStart w:id="45" w:name="_Toc20211800"/>
      <w:bookmarkStart w:id="46" w:name="_Toc42771724"/>
      <w:bookmarkStart w:id="47" w:name="_Toc478113768"/>
      <w:r w:rsidRPr="005F55C5">
        <w:rPr>
          <w:rFonts w:asciiTheme="minorHAnsi" w:hAnsiTheme="minorHAnsi" w:cstheme="minorHAnsi"/>
        </w:rPr>
        <w:t>O Sistema de Gestão de Coleta de Lixo e Recicláveis tem como objetivo principal otimizar o gerenciamento das operações de coleta seletiva e resíduos recicláveis. Ele busca tornar o processo mais eficiente, sustentável e acessível, promovendo o engajamento da população na separação correta dos materiais e facilitando o trabalho das equipes responsáveis pela coleta. Além disso, o sistema permitirá o monitoramento detalhado dos resíduos coletados, auxiliando na formulação de políticas públicas e no planejamento estratégico das operações de reciclagem.</w:t>
      </w:r>
    </w:p>
    <w:p w14:paraId="7868307C" w14:textId="77777777" w:rsidR="00FB6C2C" w:rsidRPr="005F55C5" w:rsidRDefault="00FB6C2C" w:rsidP="009F0BFD">
      <w:pPr>
        <w:pStyle w:val="Ttulo2"/>
        <w:jc w:val="both"/>
        <w:rPr>
          <w:lang w:val="pt-BR"/>
        </w:rPr>
      </w:pPr>
      <w:r w:rsidRPr="005F55C5">
        <w:rPr>
          <w:lang w:val="pt-BR"/>
        </w:rPr>
        <w:t>Cliente</w:t>
      </w:r>
      <w:bookmarkEnd w:id="45"/>
      <w:bookmarkEnd w:id="46"/>
      <w:bookmarkEnd w:id="47"/>
    </w:p>
    <w:p w14:paraId="5018F630" w14:textId="698E8DE8" w:rsidR="00FB6C2C" w:rsidRPr="005F55C5" w:rsidRDefault="005F55C5" w:rsidP="009F0BFD">
      <w:pPr>
        <w:jc w:val="both"/>
        <w:rPr>
          <w:rFonts w:asciiTheme="minorHAnsi" w:hAnsiTheme="minorHAnsi" w:cstheme="minorHAnsi"/>
          <w:lang w:val="pt-BR"/>
        </w:rPr>
      </w:pPr>
      <w:r w:rsidRPr="005F55C5">
        <w:rPr>
          <w:rFonts w:asciiTheme="minorHAnsi" w:hAnsiTheme="minorHAnsi" w:cstheme="minorHAnsi"/>
          <w:lang w:val="pt-BR"/>
        </w:rPr>
        <w:t>Empresas de coleta de lixo.</w:t>
      </w:r>
    </w:p>
    <w:p w14:paraId="68A97410" w14:textId="77777777" w:rsidR="00FB6C2C" w:rsidRPr="005F55C5" w:rsidRDefault="00FB6C2C" w:rsidP="009F0BFD">
      <w:pPr>
        <w:pStyle w:val="Ttulo2"/>
        <w:jc w:val="both"/>
        <w:rPr>
          <w:lang w:val="pt-BR"/>
        </w:rPr>
      </w:pPr>
      <w:bookmarkStart w:id="48" w:name="_Toc478113769"/>
      <w:r w:rsidRPr="005F55C5">
        <w:rPr>
          <w:lang w:val="pt-BR"/>
        </w:rPr>
        <w:t>Usuário</w:t>
      </w:r>
      <w:bookmarkEnd w:id="48"/>
    </w:p>
    <w:p w14:paraId="47D687D7" w14:textId="5D96BBC3" w:rsidR="00FB6C2C" w:rsidRPr="005F55C5" w:rsidRDefault="00FB6C2C" w:rsidP="009F0BFD">
      <w:pPr>
        <w:jc w:val="both"/>
        <w:rPr>
          <w:lang w:val="pt-BR"/>
        </w:rPr>
      </w:pPr>
      <w:r w:rsidRPr="005F55C5">
        <w:rPr>
          <w:lang w:val="pt-BR"/>
        </w:rPr>
        <w:t xml:space="preserve">Os usuários do sistema serão </w:t>
      </w:r>
      <w:r w:rsidR="005F55C5">
        <w:rPr>
          <w:lang w:val="pt-BR"/>
        </w:rPr>
        <w:t>o administrador da empresa de coleta, os supervisores que cuidam de cada seção, os operadores que trabalham nas coletas e os cidadãos da cidade que a empresa atua.</w:t>
      </w:r>
    </w:p>
    <w:p w14:paraId="0C2630E1" w14:textId="77777777" w:rsidR="00FB6C2C" w:rsidRPr="005F55C5" w:rsidRDefault="00FB6C2C" w:rsidP="009F0BFD">
      <w:pPr>
        <w:pStyle w:val="Ttulo2"/>
        <w:jc w:val="both"/>
        <w:rPr>
          <w:lang w:val="pt-BR"/>
        </w:rPr>
      </w:pPr>
      <w:bookmarkStart w:id="49" w:name="_Toc478113770"/>
      <w:r w:rsidRPr="005F55C5">
        <w:rPr>
          <w:lang w:val="pt-BR"/>
        </w:rPr>
        <w:t>Visão Geral do Sistema</w:t>
      </w:r>
      <w:bookmarkEnd w:id="49"/>
    </w:p>
    <w:p w14:paraId="0BFC2410" w14:textId="6B47082F" w:rsidR="005F55C5" w:rsidRPr="005F55C5" w:rsidRDefault="005F55C5" w:rsidP="009F0BFD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4"/>
          <w:szCs w:val="24"/>
          <w:lang w:val="pt-BR" w:eastAsia="pt-BR" w:bidi="ar-SA"/>
        </w:rPr>
      </w:pPr>
      <w:bookmarkStart w:id="50" w:name="_Toc478113771"/>
      <w:r w:rsidRPr="005F55C5">
        <w:rPr>
          <w:rFonts w:asciiTheme="minorHAnsi" w:hAnsiTheme="minorHAnsi" w:cstheme="minorHAnsi"/>
          <w:sz w:val="24"/>
          <w:szCs w:val="24"/>
          <w:lang w:val="pt-BR" w:eastAsia="pt-BR" w:bidi="ar-SA"/>
        </w:rPr>
        <w:t>O Sistema de Gestão de Coleta de Lixo e Recicláveis tem como objetivo principal otimizar o gerenciamento das operações de coleta seletiva e resíduos recicláveis. Ele busca tornar o processo mais eficiente, sustentável e acessível, promovendo o engajamento da população na separação correta dos materiais e facilitando o trabalho das equipes responsáveis pela coleta. Além disso, o sistema permitirá o monitoramento detalhado dos resíduos coletados, auxiliando na formulação de políticas públicas e no planejamento estratégico das operações de reciclagem.</w:t>
      </w:r>
    </w:p>
    <w:p w14:paraId="63003CF2" w14:textId="77777777" w:rsidR="005F55C5" w:rsidRPr="005F55C5" w:rsidRDefault="005F55C5" w:rsidP="009F0BFD">
      <w:pPr>
        <w:spacing w:before="100" w:beforeAutospacing="1" w:after="100" w:afterAutospacing="1" w:line="240" w:lineRule="auto"/>
        <w:jc w:val="both"/>
        <w:outlineLvl w:val="2"/>
        <w:rPr>
          <w:rFonts w:asciiTheme="minorHAnsi" w:hAnsiTheme="minorHAnsi" w:cstheme="minorHAnsi"/>
          <w:b/>
          <w:bCs/>
          <w:sz w:val="27"/>
          <w:szCs w:val="27"/>
          <w:lang w:val="pt-BR" w:eastAsia="pt-BR" w:bidi="ar-SA"/>
        </w:rPr>
      </w:pPr>
      <w:r w:rsidRPr="005F55C5">
        <w:rPr>
          <w:rFonts w:asciiTheme="minorHAnsi" w:hAnsiTheme="minorHAnsi" w:cstheme="minorHAnsi"/>
          <w:b/>
          <w:bCs/>
          <w:sz w:val="27"/>
          <w:szCs w:val="27"/>
          <w:lang w:val="pt-BR" w:eastAsia="pt-BR" w:bidi="ar-SA"/>
        </w:rPr>
        <w:lastRenderedPageBreak/>
        <w:t>Principais Funcionalidades</w:t>
      </w:r>
    </w:p>
    <w:p w14:paraId="1B2F0687" w14:textId="77777777" w:rsidR="005F55C5" w:rsidRPr="005F55C5" w:rsidRDefault="005F55C5" w:rsidP="009F0BFD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4"/>
          <w:szCs w:val="24"/>
          <w:lang w:val="pt-BR" w:eastAsia="pt-BR" w:bidi="ar-SA"/>
        </w:rPr>
      </w:pPr>
      <w:r w:rsidRPr="005F55C5">
        <w:rPr>
          <w:rFonts w:asciiTheme="minorHAnsi" w:hAnsiTheme="minorHAnsi" w:cstheme="minorHAnsi"/>
          <w:sz w:val="24"/>
          <w:szCs w:val="24"/>
          <w:lang w:val="pt-BR" w:eastAsia="pt-BR" w:bidi="ar-SA"/>
        </w:rPr>
        <w:t>O sistema contará com um conjunto abrangente de funcionalidades para garantir o bom funcionamento e a eficiência da coleta seletiva. Entre as principais, destacam-se:</w:t>
      </w:r>
    </w:p>
    <w:p w14:paraId="761A311F" w14:textId="77777777" w:rsidR="005F55C5" w:rsidRPr="005F55C5" w:rsidRDefault="005F55C5" w:rsidP="009F0BFD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4"/>
          <w:szCs w:val="24"/>
          <w:lang w:val="pt-BR" w:eastAsia="pt-BR" w:bidi="ar-SA"/>
        </w:rPr>
      </w:pPr>
      <w:r w:rsidRPr="005F55C5">
        <w:rPr>
          <w:rFonts w:asciiTheme="minorHAnsi" w:hAnsiTheme="minorHAnsi" w:cstheme="minorHAnsi"/>
          <w:b/>
          <w:bCs/>
          <w:sz w:val="24"/>
          <w:szCs w:val="24"/>
          <w:lang w:val="pt-BR" w:eastAsia="pt-BR" w:bidi="ar-SA"/>
        </w:rPr>
        <w:t>Cadastro e Gerenciamento de Materiais</w:t>
      </w:r>
      <w:r w:rsidRPr="005F55C5">
        <w:rPr>
          <w:rFonts w:asciiTheme="minorHAnsi" w:hAnsiTheme="minorHAnsi" w:cstheme="minorHAnsi"/>
          <w:sz w:val="24"/>
          <w:szCs w:val="24"/>
          <w:lang w:val="pt-BR" w:eastAsia="pt-BR" w:bidi="ar-SA"/>
        </w:rPr>
        <w:t>: Registro detalhado dos tipos de materiais recicláveis, incluindo suas classificações, formas de descarte e reutilização.</w:t>
      </w:r>
    </w:p>
    <w:p w14:paraId="65DB686C" w14:textId="77777777" w:rsidR="005F55C5" w:rsidRPr="005F55C5" w:rsidRDefault="005F55C5" w:rsidP="009F0BFD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4"/>
          <w:szCs w:val="24"/>
          <w:lang w:val="pt-BR" w:eastAsia="pt-BR" w:bidi="ar-SA"/>
        </w:rPr>
      </w:pPr>
      <w:r w:rsidRPr="005F55C5">
        <w:rPr>
          <w:rFonts w:asciiTheme="minorHAnsi" w:hAnsiTheme="minorHAnsi" w:cstheme="minorHAnsi"/>
          <w:b/>
          <w:bCs/>
          <w:sz w:val="24"/>
          <w:szCs w:val="24"/>
          <w:lang w:val="pt-BR" w:eastAsia="pt-BR" w:bidi="ar-SA"/>
        </w:rPr>
        <w:t>Cadastro e Monitoramento de Pontos de Coleta</w:t>
      </w:r>
      <w:r w:rsidRPr="005F55C5">
        <w:rPr>
          <w:rFonts w:asciiTheme="minorHAnsi" w:hAnsiTheme="minorHAnsi" w:cstheme="minorHAnsi"/>
          <w:sz w:val="24"/>
          <w:szCs w:val="24"/>
          <w:lang w:val="pt-BR" w:eastAsia="pt-BR" w:bidi="ar-SA"/>
        </w:rPr>
        <w:t>: Localização e status dos pontos de coleta, permitindo a visualização em tempo real e a notificação sobre pontos com alta demanda.</w:t>
      </w:r>
    </w:p>
    <w:p w14:paraId="2D41E24F" w14:textId="77777777" w:rsidR="005F55C5" w:rsidRPr="005F55C5" w:rsidRDefault="005F55C5" w:rsidP="009F0BFD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4"/>
          <w:szCs w:val="24"/>
          <w:lang w:val="pt-BR" w:eastAsia="pt-BR" w:bidi="ar-SA"/>
        </w:rPr>
      </w:pPr>
      <w:r w:rsidRPr="005F55C5">
        <w:rPr>
          <w:rFonts w:asciiTheme="minorHAnsi" w:hAnsiTheme="minorHAnsi" w:cstheme="minorHAnsi"/>
          <w:b/>
          <w:bCs/>
          <w:sz w:val="24"/>
          <w:szCs w:val="24"/>
          <w:lang w:val="pt-BR" w:eastAsia="pt-BR" w:bidi="ar-SA"/>
        </w:rPr>
        <w:t>Gestão de Rotas de Coleta</w:t>
      </w:r>
      <w:r w:rsidRPr="005F55C5">
        <w:rPr>
          <w:rFonts w:asciiTheme="minorHAnsi" w:hAnsiTheme="minorHAnsi" w:cstheme="minorHAnsi"/>
          <w:sz w:val="24"/>
          <w:szCs w:val="24"/>
          <w:lang w:val="pt-BR" w:eastAsia="pt-BR" w:bidi="ar-SA"/>
        </w:rPr>
        <w:t>: Definição e otimização das rotas de coleta para reduzir tempo de deslocamento e consumo de combustível, melhorando a eficiência operacional.</w:t>
      </w:r>
    </w:p>
    <w:p w14:paraId="5393B9D4" w14:textId="77777777" w:rsidR="005F55C5" w:rsidRPr="005F55C5" w:rsidRDefault="005F55C5" w:rsidP="009F0BFD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4"/>
          <w:szCs w:val="24"/>
          <w:lang w:val="pt-BR" w:eastAsia="pt-BR" w:bidi="ar-SA"/>
        </w:rPr>
      </w:pPr>
      <w:r w:rsidRPr="005F55C5">
        <w:rPr>
          <w:rFonts w:asciiTheme="minorHAnsi" w:hAnsiTheme="minorHAnsi" w:cstheme="minorHAnsi"/>
          <w:b/>
          <w:bCs/>
          <w:sz w:val="24"/>
          <w:szCs w:val="24"/>
          <w:lang w:val="pt-BR" w:eastAsia="pt-BR" w:bidi="ar-SA"/>
        </w:rPr>
        <w:t>Sistema de Login e Controle de Acesso</w:t>
      </w:r>
      <w:r w:rsidRPr="005F55C5">
        <w:rPr>
          <w:rFonts w:asciiTheme="minorHAnsi" w:hAnsiTheme="minorHAnsi" w:cstheme="minorHAnsi"/>
          <w:sz w:val="24"/>
          <w:szCs w:val="24"/>
          <w:lang w:val="pt-BR" w:eastAsia="pt-BR" w:bidi="ar-SA"/>
        </w:rPr>
        <w:t>: Diferentes níveis de permissão para administradores, supervisores, operadores e cidadãos, garantindo segurança no acesso às informações.</w:t>
      </w:r>
    </w:p>
    <w:p w14:paraId="654CDEA4" w14:textId="77777777" w:rsidR="005F55C5" w:rsidRPr="005F55C5" w:rsidRDefault="005F55C5" w:rsidP="009F0BFD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4"/>
          <w:szCs w:val="24"/>
          <w:lang w:val="pt-BR" w:eastAsia="pt-BR" w:bidi="ar-SA"/>
        </w:rPr>
      </w:pPr>
      <w:r w:rsidRPr="005F55C5">
        <w:rPr>
          <w:rFonts w:asciiTheme="minorHAnsi" w:hAnsiTheme="minorHAnsi" w:cstheme="minorHAnsi"/>
          <w:b/>
          <w:bCs/>
          <w:sz w:val="24"/>
          <w:szCs w:val="24"/>
          <w:lang w:val="pt-BR" w:eastAsia="pt-BR" w:bidi="ar-SA"/>
        </w:rPr>
        <w:t>Geração de Relatórios e Estatísticas</w:t>
      </w:r>
      <w:r w:rsidRPr="005F55C5">
        <w:rPr>
          <w:rFonts w:asciiTheme="minorHAnsi" w:hAnsiTheme="minorHAnsi" w:cstheme="minorHAnsi"/>
          <w:sz w:val="24"/>
          <w:szCs w:val="24"/>
          <w:lang w:val="pt-BR" w:eastAsia="pt-BR" w:bidi="ar-SA"/>
        </w:rPr>
        <w:t>: Monitoramento dos dados de coleta para análise de desempenho, planejamento de melhorias e apoio à gestão sustentável de resíduos.</w:t>
      </w:r>
    </w:p>
    <w:p w14:paraId="5106379B" w14:textId="77777777" w:rsidR="005F55C5" w:rsidRPr="005F55C5" w:rsidRDefault="005F55C5" w:rsidP="009F0BFD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4"/>
          <w:szCs w:val="24"/>
          <w:lang w:val="pt-BR" w:eastAsia="pt-BR" w:bidi="ar-SA"/>
        </w:rPr>
      </w:pPr>
      <w:r w:rsidRPr="005F55C5">
        <w:rPr>
          <w:rFonts w:asciiTheme="minorHAnsi" w:hAnsiTheme="minorHAnsi" w:cstheme="minorHAnsi"/>
          <w:b/>
          <w:bCs/>
          <w:sz w:val="24"/>
          <w:szCs w:val="24"/>
          <w:lang w:val="pt-BR" w:eastAsia="pt-BR" w:bidi="ar-SA"/>
        </w:rPr>
        <w:t>Histórico de Coletas por Região</w:t>
      </w:r>
      <w:r w:rsidRPr="005F55C5">
        <w:rPr>
          <w:rFonts w:asciiTheme="minorHAnsi" w:hAnsiTheme="minorHAnsi" w:cstheme="minorHAnsi"/>
          <w:sz w:val="24"/>
          <w:szCs w:val="24"/>
          <w:lang w:val="pt-BR" w:eastAsia="pt-BR" w:bidi="ar-SA"/>
        </w:rPr>
        <w:t>: Registro detalhado das coletas realizadas em cada localidade, facilitando o rastreamento e a análise de tendências de geração de resíduos.</w:t>
      </w:r>
    </w:p>
    <w:p w14:paraId="76902313" w14:textId="77777777" w:rsidR="005F55C5" w:rsidRPr="005F55C5" w:rsidRDefault="005F55C5" w:rsidP="009F0BFD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4"/>
          <w:szCs w:val="24"/>
          <w:lang w:val="pt-BR" w:eastAsia="pt-BR" w:bidi="ar-SA"/>
        </w:rPr>
      </w:pPr>
      <w:r w:rsidRPr="005F55C5">
        <w:rPr>
          <w:rFonts w:asciiTheme="minorHAnsi" w:hAnsiTheme="minorHAnsi" w:cstheme="minorHAnsi"/>
          <w:b/>
          <w:bCs/>
          <w:sz w:val="24"/>
          <w:szCs w:val="24"/>
          <w:lang w:val="pt-BR" w:eastAsia="pt-BR" w:bidi="ar-SA"/>
        </w:rPr>
        <w:t>Sistema de Feedback dos Usuários</w:t>
      </w:r>
      <w:r w:rsidRPr="005F55C5">
        <w:rPr>
          <w:rFonts w:asciiTheme="minorHAnsi" w:hAnsiTheme="minorHAnsi" w:cstheme="minorHAnsi"/>
          <w:sz w:val="24"/>
          <w:szCs w:val="24"/>
          <w:lang w:val="pt-BR" w:eastAsia="pt-BR" w:bidi="ar-SA"/>
        </w:rPr>
        <w:t>: Mecanismo para que cidadãos possam reportar problemas, sugerir melhorias e acompanhar o status da coleta em suas regiões.</w:t>
      </w:r>
    </w:p>
    <w:p w14:paraId="129E9414" w14:textId="77777777" w:rsidR="005F55C5" w:rsidRPr="005F55C5" w:rsidRDefault="005F55C5" w:rsidP="009F0BFD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4"/>
          <w:szCs w:val="24"/>
          <w:lang w:val="pt-BR" w:eastAsia="pt-BR" w:bidi="ar-SA"/>
        </w:rPr>
      </w:pPr>
      <w:r w:rsidRPr="005F55C5">
        <w:rPr>
          <w:rFonts w:asciiTheme="minorHAnsi" w:hAnsiTheme="minorHAnsi" w:cstheme="minorHAnsi"/>
          <w:b/>
          <w:bCs/>
          <w:sz w:val="24"/>
          <w:szCs w:val="24"/>
          <w:lang w:val="pt-BR" w:eastAsia="pt-BR" w:bidi="ar-SA"/>
        </w:rPr>
        <w:t>Notificações e Alertas</w:t>
      </w:r>
      <w:r w:rsidRPr="005F55C5">
        <w:rPr>
          <w:rFonts w:asciiTheme="minorHAnsi" w:hAnsiTheme="minorHAnsi" w:cstheme="minorHAnsi"/>
          <w:sz w:val="24"/>
          <w:szCs w:val="24"/>
          <w:lang w:val="pt-BR" w:eastAsia="pt-BR" w:bidi="ar-SA"/>
        </w:rPr>
        <w:t>: Envio de comunicados sobre coletas programadas, alterações nas rotas e pontos de coleta lotados, garantindo que todos os usuários estejam informados em tempo real.</w:t>
      </w:r>
    </w:p>
    <w:p w14:paraId="68A386A0" w14:textId="77777777" w:rsidR="005F55C5" w:rsidRPr="005F55C5" w:rsidRDefault="005F55C5" w:rsidP="009F0BFD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4"/>
          <w:szCs w:val="24"/>
          <w:lang w:val="pt-BR" w:eastAsia="pt-BR" w:bidi="ar-SA"/>
        </w:rPr>
      </w:pPr>
      <w:r w:rsidRPr="005F55C5">
        <w:rPr>
          <w:rFonts w:asciiTheme="minorHAnsi" w:hAnsiTheme="minorHAnsi" w:cstheme="minorHAnsi"/>
          <w:b/>
          <w:bCs/>
          <w:sz w:val="24"/>
          <w:szCs w:val="24"/>
          <w:lang w:val="pt-BR" w:eastAsia="pt-BR" w:bidi="ar-SA"/>
        </w:rPr>
        <w:t>Gamificação para Engajamento</w:t>
      </w:r>
      <w:r w:rsidRPr="005F55C5">
        <w:rPr>
          <w:rFonts w:asciiTheme="minorHAnsi" w:hAnsiTheme="minorHAnsi" w:cstheme="minorHAnsi"/>
          <w:sz w:val="24"/>
          <w:szCs w:val="24"/>
          <w:lang w:val="pt-BR" w:eastAsia="pt-BR" w:bidi="ar-SA"/>
        </w:rPr>
        <w:t>: Implementação de um sistema de recompensas e incentivos para cidadãos que realizam a separação correta dos resíduos e contribuem para a coleta seletiva.</w:t>
      </w:r>
    </w:p>
    <w:p w14:paraId="64708D47" w14:textId="77777777" w:rsidR="005F55C5" w:rsidRPr="005F55C5" w:rsidRDefault="005F55C5" w:rsidP="009F0BFD">
      <w:pPr>
        <w:spacing w:before="100" w:beforeAutospacing="1" w:after="100" w:afterAutospacing="1" w:line="240" w:lineRule="auto"/>
        <w:jc w:val="both"/>
        <w:outlineLvl w:val="2"/>
        <w:rPr>
          <w:rFonts w:asciiTheme="minorHAnsi" w:hAnsiTheme="minorHAnsi" w:cstheme="minorHAnsi"/>
          <w:b/>
          <w:bCs/>
          <w:sz w:val="27"/>
          <w:szCs w:val="27"/>
          <w:lang w:val="pt-BR" w:eastAsia="pt-BR" w:bidi="ar-SA"/>
        </w:rPr>
      </w:pPr>
      <w:r w:rsidRPr="005F55C5">
        <w:rPr>
          <w:rFonts w:asciiTheme="minorHAnsi" w:hAnsiTheme="minorHAnsi" w:cstheme="minorHAnsi"/>
          <w:b/>
          <w:bCs/>
          <w:sz w:val="27"/>
          <w:szCs w:val="27"/>
          <w:lang w:val="pt-BR" w:eastAsia="pt-BR" w:bidi="ar-SA"/>
        </w:rPr>
        <w:t>Benefícios do Sistema</w:t>
      </w:r>
    </w:p>
    <w:p w14:paraId="4CE8BEE0" w14:textId="77777777" w:rsidR="005F55C5" w:rsidRPr="005F55C5" w:rsidRDefault="005F55C5" w:rsidP="009F0BFD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4"/>
          <w:szCs w:val="24"/>
          <w:lang w:val="pt-BR" w:eastAsia="pt-BR" w:bidi="ar-SA"/>
        </w:rPr>
      </w:pPr>
      <w:r w:rsidRPr="005F55C5">
        <w:rPr>
          <w:rFonts w:asciiTheme="minorHAnsi" w:hAnsiTheme="minorHAnsi" w:cstheme="minorHAnsi"/>
          <w:sz w:val="24"/>
          <w:szCs w:val="24"/>
          <w:lang w:val="pt-BR" w:eastAsia="pt-BR" w:bidi="ar-SA"/>
        </w:rPr>
        <w:t>Com a implementação do Sistema de Gestão de Coleta de Lixo e Recicláveis, espera-se alcançar uma série de benefícios, tais como:</w:t>
      </w:r>
    </w:p>
    <w:p w14:paraId="17EF684D" w14:textId="77777777" w:rsidR="005F55C5" w:rsidRPr="005F55C5" w:rsidRDefault="005F55C5" w:rsidP="009F0BFD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4"/>
          <w:szCs w:val="24"/>
          <w:lang w:val="pt-BR" w:eastAsia="pt-BR" w:bidi="ar-SA"/>
        </w:rPr>
      </w:pPr>
      <w:r w:rsidRPr="005F55C5">
        <w:rPr>
          <w:rFonts w:asciiTheme="minorHAnsi" w:hAnsiTheme="minorHAnsi" w:cstheme="minorHAnsi"/>
          <w:b/>
          <w:bCs/>
          <w:sz w:val="24"/>
          <w:szCs w:val="24"/>
          <w:lang w:val="pt-BR" w:eastAsia="pt-BR" w:bidi="ar-SA"/>
        </w:rPr>
        <w:t>Redução do impacto ambiental</w:t>
      </w:r>
      <w:r w:rsidRPr="005F55C5">
        <w:rPr>
          <w:rFonts w:asciiTheme="minorHAnsi" w:hAnsiTheme="minorHAnsi" w:cstheme="minorHAnsi"/>
          <w:sz w:val="24"/>
          <w:szCs w:val="24"/>
          <w:lang w:val="pt-BR" w:eastAsia="pt-BR" w:bidi="ar-SA"/>
        </w:rPr>
        <w:t>: Diminuição do volume de resíduos enviados para aterros sanitários, aumentando a taxa de reciclagem.</w:t>
      </w:r>
    </w:p>
    <w:p w14:paraId="56810C0B" w14:textId="77777777" w:rsidR="005F55C5" w:rsidRPr="005F55C5" w:rsidRDefault="005F55C5" w:rsidP="009F0BFD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4"/>
          <w:szCs w:val="24"/>
          <w:lang w:val="pt-BR" w:eastAsia="pt-BR" w:bidi="ar-SA"/>
        </w:rPr>
      </w:pPr>
      <w:r w:rsidRPr="005F55C5">
        <w:rPr>
          <w:rFonts w:asciiTheme="minorHAnsi" w:hAnsiTheme="minorHAnsi" w:cstheme="minorHAnsi"/>
          <w:b/>
          <w:bCs/>
          <w:sz w:val="24"/>
          <w:szCs w:val="24"/>
          <w:lang w:val="pt-BR" w:eastAsia="pt-BR" w:bidi="ar-SA"/>
        </w:rPr>
        <w:t>Maior eficiência operacional</w:t>
      </w:r>
      <w:r w:rsidRPr="005F55C5">
        <w:rPr>
          <w:rFonts w:asciiTheme="minorHAnsi" w:hAnsiTheme="minorHAnsi" w:cstheme="minorHAnsi"/>
          <w:sz w:val="24"/>
          <w:szCs w:val="24"/>
          <w:lang w:val="pt-BR" w:eastAsia="pt-BR" w:bidi="ar-SA"/>
        </w:rPr>
        <w:t>: Otimização das rotas e recursos, reduzindo custos e tempo de coleta.</w:t>
      </w:r>
    </w:p>
    <w:p w14:paraId="2FB7D312" w14:textId="77777777" w:rsidR="005F55C5" w:rsidRPr="005F55C5" w:rsidRDefault="005F55C5" w:rsidP="009F0BFD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4"/>
          <w:szCs w:val="24"/>
          <w:lang w:val="pt-BR" w:eastAsia="pt-BR" w:bidi="ar-SA"/>
        </w:rPr>
      </w:pPr>
      <w:r w:rsidRPr="005F55C5">
        <w:rPr>
          <w:rFonts w:asciiTheme="minorHAnsi" w:hAnsiTheme="minorHAnsi" w:cstheme="minorHAnsi"/>
          <w:b/>
          <w:bCs/>
          <w:sz w:val="24"/>
          <w:szCs w:val="24"/>
          <w:lang w:val="pt-BR" w:eastAsia="pt-BR" w:bidi="ar-SA"/>
        </w:rPr>
        <w:lastRenderedPageBreak/>
        <w:t>Engajamento da população</w:t>
      </w:r>
      <w:r w:rsidRPr="005F55C5">
        <w:rPr>
          <w:rFonts w:asciiTheme="minorHAnsi" w:hAnsiTheme="minorHAnsi" w:cstheme="minorHAnsi"/>
          <w:sz w:val="24"/>
          <w:szCs w:val="24"/>
          <w:lang w:val="pt-BR" w:eastAsia="pt-BR" w:bidi="ar-SA"/>
        </w:rPr>
        <w:t>: Incentivo à participação ativa dos cidadãos no descarte correto dos resíduos.</w:t>
      </w:r>
    </w:p>
    <w:p w14:paraId="3A29218C" w14:textId="77777777" w:rsidR="005F55C5" w:rsidRPr="005F55C5" w:rsidRDefault="005F55C5" w:rsidP="009F0BFD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4"/>
          <w:szCs w:val="24"/>
          <w:lang w:val="pt-BR" w:eastAsia="pt-BR" w:bidi="ar-SA"/>
        </w:rPr>
      </w:pPr>
      <w:r w:rsidRPr="005F55C5">
        <w:rPr>
          <w:rFonts w:asciiTheme="minorHAnsi" w:hAnsiTheme="minorHAnsi" w:cstheme="minorHAnsi"/>
          <w:b/>
          <w:bCs/>
          <w:sz w:val="24"/>
          <w:szCs w:val="24"/>
          <w:lang w:val="pt-BR" w:eastAsia="pt-BR" w:bidi="ar-SA"/>
        </w:rPr>
        <w:t>Apoio à formulação de políticas públicas</w:t>
      </w:r>
      <w:r w:rsidRPr="005F55C5">
        <w:rPr>
          <w:rFonts w:asciiTheme="minorHAnsi" w:hAnsiTheme="minorHAnsi" w:cstheme="minorHAnsi"/>
          <w:sz w:val="24"/>
          <w:szCs w:val="24"/>
          <w:lang w:val="pt-BR" w:eastAsia="pt-BR" w:bidi="ar-SA"/>
        </w:rPr>
        <w:t>: Disponibilização de dados precisos sobre geração e descarte de resíduos para embasar ações governamentais.</w:t>
      </w:r>
    </w:p>
    <w:p w14:paraId="56F8C0B0" w14:textId="77777777" w:rsidR="005F55C5" w:rsidRPr="005F55C5" w:rsidRDefault="005F55C5" w:rsidP="009F0BFD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4"/>
          <w:szCs w:val="24"/>
          <w:lang w:val="pt-BR" w:eastAsia="pt-BR" w:bidi="ar-SA"/>
        </w:rPr>
      </w:pPr>
      <w:r w:rsidRPr="005F55C5">
        <w:rPr>
          <w:rFonts w:asciiTheme="minorHAnsi" w:hAnsiTheme="minorHAnsi" w:cstheme="minorHAnsi"/>
          <w:b/>
          <w:bCs/>
          <w:sz w:val="24"/>
          <w:szCs w:val="24"/>
          <w:lang w:val="pt-BR" w:eastAsia="pt-BR" w:bidi="ar-SA"/>
        </w:rPr>
        <w:t>Melhoria na qualidade de vida</w:t>
      </w:r>
      <w:r w:rsidRPr="005F55C5">
        <w:rPr>
          <w:rFonts w:asciiTheme="minorHAnsi" w:hAnsiTheme="minorHAnsi" w:cstheme="minorHAnsi"/>
          <w:sz w:val="24"/>
          <w:szCs w:val="24"/>
          <w:lang w:val="pt-BR" w:eastAsia="pt-BR" w:bidi="ar-SA"/>
        </w:rPr>
        <w:t>: Redução de pontos de descarte irregular e promoção de práticas sustentáveis na comunidade.</w:t>
      </w:r>
    </w:p>
    <w:p w14:paraId="20050F0F" w14:textId="77777777" w:rsidR="005F55C5" w:rsidRPr="005F55C5" w:rsidRDefault="005F55C5" w:rsidP="009F0BFD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4"/>
          <w:szCs w:val="24"/>
          <w:lang w:val="pt-BR" w:eastAsia="pt-BR" w:bidi="ar-SA"/>
        </w:rPr>
      </w:pPr>
      <w:r w:rsidRPr="005F55C5">
        <w:rPr>
          <w:rFonts w:asciiTheme="minorHAnsi" w:hAnsiTheme="minorHAnsi" w:cstheme="minorHAnsi"/>
          <w:sz w:val="24"/>
          <w:szCs w:val="24"/>
          <w:lang w:val="pt-BR" w:eastAsia="pt-BR" w:bidi="ar-SA"/>
        </w:rPr>
        <w:t>O sistema será desenvolvido seguindo os princípios de usabilidade, acessibilidade e escalabilidade, garantindo que possa ser utilizado por diferentes perfis de usuários e expandido conforme a demanda crescer.</w:t>
      </w:r>
    </w:p>
    <w:p w14:paraId="72A9BDF8" w14:textId="77777777" w:rsidR="00FB6C2C" w:rsidRPr="000A3B43" w:rsidRDefault="00FB6C2C" w:rsidP="009F0BFD">
      <w:pPr>
        <w:pStyle w:val="Ttulo1"/>
        <w:ind w:left="431" w:hanging="431"/>
        <w:jc w:val="both"/>
        <w:rPr>
          <w:lang w:val="pt-BR"/>
        </w:rPr>
      </w:pPr>
      <w:r w:rsidRPr="000A3B43">
        <w:rPr>
          <w:lang w:val="pt-BR"/>
        </w:rPr>
        <w:t>Requisitos funcionais</w:t>
      </w:r>
      <w:bookmarkEnd w:id="50"/>
    </w:p>
    <w:p w14:paraId="672989C4" w14:textId="22C16DF3" w:rsidR="000D5E17" w:rsidRDefault="000D5E17" w:rsidP="009F0BFD">
      <w:pPr>
        <w:pStyle w:val="Ttulo3"/>
        <w:jc w:val="both"/>
        <w:rPr>
          <w:lang w:val="pt-BR"/>
        </w:rPr>
      </w:pPr>
      <w:r w:rsidRPr="000D5E17">
        <w:rPr>
          <w:lang w:val="pt-BR"/>
        </w:rPr>
        <w:t>[RF001] Cadastrar Dados de Materiais</w:t>
      </w:r>
    </w:p>
    <w:p w14:paraId="723803E9" w14:textId="6ED11C43" w:rsidR="000D5E17" w:rsidRPr="000D5E17" w:rsidRDefault="000D5E17" w:rsidP="009F0BFD">
      <w:pPr>
        <w:jc w:val="both"/>
        <w:rPr>
          <w:lang w:val="pt-BR"/>
        </w:rPr>
      </w:pPr>
      <w:r w:rsidRPr="000D5E17">
        <w:rPr>
          <w:lang w:val="pt-BR"/>
        </w:rPr>
        <w:t>(Essencial): O sistema deve permitir que os usuários cadastrem materiais, informando nome, descrição, categoria e outras informações relevantes.</w:t>
      </w:r>
    </w:p>
    <w:p w14:paraId="5A408F7A" w14:textId="77777777" w:rsidR="000D5E17" w:rsidRDefault="000D5E17" w:rsidP="009F0BFD">
      <w:pPr>
        <w:pStyle w:val="Ttulo3"/>
        <w:pBdr>
          <w:left w:val="single" w:sz="6" w:space="0" w:color="4F81BD"/>
        </w:pBdr>
        <w:jc w:val="both"/>
        <w:rPr>
          <w:lang w:val="pt-BR"/>
        </w:rPr>
      </w:pPr>
      <w:r w:rsidRPr="000D5E17">
        <w:rPr>
          <w:lang w:val="pt-BR"/>
        </w:rPr>
        <w:t>[RF002] Editar Dados de Materiais</w:t>
      </w:r>
    </w:p>
    <w:p w14:paraId="69FAFFBF" w14:textId="59D84E4C" w:rsidR="000D5E17" w:rsidRPr="000D5E17" w:rsidRDefault="000D5E17" w:rsidP="009F0BFD">
      <w:pPr>
        <w:jc w:val="both"/>
        <w:rPr>
          <w:lang w:val="pt-BR"/>
        </w:rPr>
      </w:pPr>
      <w:r w:rsidRPr="000D5E17">
        <w:rPr>
          <w:lang w:val="pt-BR"/>
        </w:rPr>
        <w:br/>
      </w:r>
      <w:r w:rsidRPr="009F0BFD">
        <w:rPr>
          <w:lang w:val="pt-BR"/>
        </w:rPr>
        <w:t>(Importante): O sistema deve possibilitar a edição dos dados de materiais previamente cadastrados, permitindo atualização de informações conforme necessário.</w:t>
      </w:r>
    </w:p>
    <w:p w14:paraId="1DC5D31B" w14:textId="77777777" w:rsidR="00B76A52" w:rsidRDefault="00B76A52" w:rsidP="009F0BFD">
      <w:pPr>
        <w:pStyle w:val="Ttulo3"/>
        <w:jc w:val="both"/>
        <w:rPr>
          <w:lang w:val="pt-BR"/>
        </w:rPr>
      </w:pPr>
      <w:r w:rsidRPr="000D5E17">
        <w:rPr>
          <w:lang w:val="pt-BR"/>
        </w:rPr>
        <w:t xml:space="preserve">[RF003] </w:t>
      </w:r>
      <w:r w:rsidR="000D5E17" w:rsidRPr="000D5E17">
        <w:rPr>
          <w:lang w:val="pt-BR"/>
        </w:rPr>
        <w:t>Excluir Dados de Materiais</w:t>
      </w:r>
    </w:p>
    <w:p w14:paraId="5D323733" w14:textId="20C4177D" w:rsidR="000D5E17" w:rsidRPr="000D5E17" w:rsidRDefault="000D5E17" w:rsidP="009F0BFD">
      <w:pPr>
        <w:jc w:val="both"/>
        <w:rPr>
          <w:lang w:val="pt-BR"/>
        </w:rPr>
      </w:pPr>
      <w:r w:rsidRPr="000D5E17">
        <w:rPr>
          <w:lang w:val="pt-BR"/>
        </w:rPr>
        <w:br/>
      </w:r>
      <w:r w:rsidRPr="009F0BFD">
        <w:rPr>
          <w:lang w:val="pt-BR"/>
        </w:rPr>
        <w:t>(Importante): O sistema deve permitir a remoção de materiais do banco de dados, garantindo que apenas usuários autorizados realizem essa ação.</w:t>
      </w:r>
    </w:p>
    <w:p w14:paraId="3642529C" w14:textId="77777777" w:rsidR="00B76A52" w:rsidRDefault="00B76A52" w:rsidP="009F0BFD">
      <w:pPr>
        <w:pStyle w:val="Ttulo3"/>
        <w:jc w:val="both"/>
        <w:rPr>
          <w:lang w:val="pt-BR"/>
        </w:rPr>
      </w:pPr>
      <w:r w:rsidRPr="000D5E17">
        <w:rPr>
          <w:lang w:val="pt-BR"/>
        </w:rPr>
        <w:t xml:space="preserve">[RF004] </w:t>
      </w:r>
      <w:r w:rsidR="000D5E17" w:rsidRPr="000D5E17">
        <w:rPr>
          <w:lang w:val="pt-BR"/>
        </w:rPr>
        <w:t>Cadastrar Pontos de Coleta</w:t>
      </w:r>
    </w:p>
    <w:p w14:paraId="6D53E1BA" w14:textId="71571EB7" w:rsidR="000D5E17" w:rsidRPr="000D5E17" w:rsidRDefault="000D5E17" w:rsidP="009F0BFD">
      <w:pPr>
        <w:jc w:val="both"/>
        <w:rPr>
          <w:lang w:val="pt-BR"/>
        </w:rPr>
      </w:pPr>
      <w:r w:rsidRPr="000D5E17">
        <w:rPr>
          <w:lang w:val="pt-BR"/>
        </w:rPr>
        <w:br/>
        <w:t>(Essencial): O sistema deve permitir que os usuários cadastrem pontos de coleta dentro de rotas específicas, incluindo localização, capacidade e horário de funcionamento.</w:t>
      </w:r>
    </w:p>
    <w:p w14:paraId="1BD4D82F" w14:textId="77777777" w:rsidR="00B76A52" w:rsidRDefault="00B76A52" w:rsidP="009F0BFD">
      <w:pPr>
        <w:pStyle w:val="Ttulo3"/>
        <w:jc w:val="both"/>
        <w:rPr>
          <w:lang w:val="pt-BR"/>
        </w:rPr>
      </w:pPr>
      <w:r w:rsidRPr="000D5E17">
        <w:rPr>
          <w:lang w:val="pt-BR"/>
        </w:rPr>
        <w:t xml:space="preserve">[RF005] </w:t>
      </w:r>
      <w:r w:rsidR="000D5E17" w:rsidRPr="000D5E17">
        <w:rPr>
          <w:lang w:val="pt-BR"/>
        </w:rPr>
        <w:t>Editar Pontos de Coleta</w:t>
      </w:r>
    </w:p>
    <w:p w14:paraId="46078CE3" w14:textId="07F26369" w:rsidR="000D5E17" w:rsidRPr="000D5E17" w:rsidRDefault="000D5E17" w:rsidP="009F0BFD">
      <w:pPr>
        <w:jc w:val="both"/>
        <w:rPr>
          <w:lang w:val="pt-BR"/>
        </w:rPr>
      </w:pPr>
      <w:r w:rsidRPr="000D5E17">
        <w:rPr>
          <w:lang w:val="pt-BR"/>
        </w:rPr>
        <w:br/>
        <w:t>(Importante): O sistema deve permitir a atualização das informações dos pontos de coleta cadastrados.</w:t>
      </w:r>
    </w:p>
    <w:p w14:paraId="1213AFAD" w14:textId="1847374C" w:rsidR="00B76A52" w:rsidRDefault="00B76A52" w:rsidP="009F0BFD">
      <w:pPr>
        <w:pStyle w:val="Ttulo3"/>
        <w:jc w:val="both"/>
        <w:rPr>
          <w:lang w:val="pt-BR"/>
        </w:rPr>
      </w:pPr>
      <w:r w:rsidRPr="000D5E17">
        <w:rPr>
          <w:lang w:val="pt-BR"/>
        </w:rPr>
        <w:lastRenderedPageBreak/>
        <w:t xml:space="preserve">[RF006] </w:t>
      </w:r>
      <w:r w:rsidR="000D5E17" w:rsidRPr="000D5E17">
        <w:rPr>
          <w:lang w:val="pt-BR"/>
        </w:rPr>
        <w:t>Excluir Pontos de Coleta</w:t>
      </w:r>
    </w:p>
    <w:p w14:paraId="2AB4C518" w14:textId="0FE2FD14" w:rsidR="000D5E17" w:rsidRPr="000D5E17" w:rsidRDefault="000D5E17" w:rsidP="009F0BFD">
      <w:pPr>
        <w:jc w:val="both"/>
        <w:rPr>
          <w:lang w:val="pt-BR"/>
        </w:rPr>
      </w:pPr>
      <w:r w:rsidRPr="000D5E17">
        <w:rPr>
          <w:lang w:val="pt-BR"/>
        </w:rPr>
        <w:br/>
        <w:t>(Importante): O sistema deve permitir a exclusão de pontos de coleta cadastrados.</w:t>
      </w:r>
    </w:p>
    <w:p w14:paraId="552BE1CB" w14:textId="77777777" w:rsidR="00B76A52" w:rsidRDefault="00B76A52" w:rsidP="009F0BFD">
      <w:pPr>
        <w:pStyle w:val="Ttulo3"/>
        <w:jc w:val="both"/>
        <w:rPr>
          <w:lang w:val="pt-BR"/>
        </w:rPr>
      </w:pPr>
      <w:r w:rsidRPr="000D5E17">
        <w:rPr>
          <w:lang w:val="pt-BR"/>
        </w:rPr>
        <w:t xml:space="preserve">[RF007] </w:t>
      </w:r>
      <w:r w:rsidR="000D5E17" w:rsidRPr="000D5E17">
        <w:rPr>
          <w:lang w:val="pt-BR"/>
        </w:rPr>
        <w:t>Visualizar Pontos de Coleta</w:t>
      </w:r>
    </w:p>
    <w:p w14:paraId="0DF40485" w14:textId="28CCD59E" w:rsidR="000D5E17" w:rsidRDefault="000D5E17" w:rsidP="009F0BFD">
      <w:pPr>
        <w:jc w:val="both"/>
        <w:rPr>
          <w:lang w:val="pt-BR"/>
        </w:rPr>
      </w:pPr>
      <w:r w:rsidRPr="000D5E17">
        <w:rPr>
          <w:lang w:val="pt-BR"/>
        </w:rPr>
        <w:br/>
        <w:t>(Essencial): O sistema deve permitir que os usuários consultem a lista e o mapa dos pontos de coleta cadastrados.</w:t>
      </w:r>
    </w:p>
    <w:p w14:paraId="23508BE4" w14:textId="7EA9863B" w:rsidR="00B76A52" w:rsidRDefault="00B76A52" w:rsidP="009F0BFD">
      <w:pPr>
        <w:pStyle w:val="Ttulo3"/>
        <w:jc w:val="both"/>
        <w:rPr>
          <w:lang w:val="pt-BR"/>
        </w:rPr>
      </w:pPr>
      <w:r w:rsidRPr="000D5E17">
        <w:rPr>
          <w:lang w:val="pt-BR"/>
        </w:rPr>
        <w:t xml:space="preserve">[RF008] </w:t>
      </w:r>
      <w:r w:rsidR="000D5E17" w:rsidRPr="000D5E17">
        <w:rPr>
          <w:lang w:val="pt-BR"/>
        </w:rPr>
        <w:t>Cadastrar Administrador</w:t>
      </w:r>
    </w:p>
    <w:p w14:paraId="3011CF63" w14:textId="131DF0BF" w:rsidR="000D5E17" w:rsidRPr="000D5E17" w:rsidRDefault="000D5E17" w:rsidP="009F0BFD">
      <w:pPr>
        <w:jc w:val="both"/>
        <w:rPr>
          <w:lang w:val="pt-BR"/>
        </w:rPr>
      </w:pPr>
      <w:r w:rsidRPr="000D5E17">
        <w:rPr>
          <w:lang w:val="pt-BR"/>
        </w:rPr>
        <w:br/>
        <w:t>(Essencial): O sistema deve permitir o cadastro de um usuário administrador para gerenciar as funcionalidades do sistema.</w:t>
      </w:r>
    </w:p>
    <w:p w14:paraId="1088EB36" w14:textId="77777777" w:rsidR="00B76A52" w:rsidRDefault="00B76A52" w:rsidP="009F0BFD">
      <w:pPr>
        <w:pStyle w:val="Ttulo3"/>
        <w:jc w:val="both"/>
        <w:rPr>
          <w:lang w:val="pt-BR"/>
        </w:rPr>
      </w:pPr>
      <w:r w:rsidRPr="000D5E17">
        <w:rPr>
          <w:lang w:val="pt-BR"/>
        </w:rPr>
        <w:t xml:space="preserve">[RF009] </w:t>
      </w:r>
      <w:r w:rsidR="000D5E17" w:rsidRPr="000D5E17">
        <w:rPr>
          <w:lang w:val="pt-BR"/>
        </w:rPr>
        <w:t>Editar Administrador</w:t>
      </w:r>
    </w:p>
    <w:p w14:paraId="364DC3A2" w14:textId="70D75947" w:rsidR="000D5E17" w:rsidRPr="000D5E17" w:rsidRDefault="000D5E17" w:rsidP="009F0BFD">
      <w:pPr>
        <w:jc w:val="both"/>
        <w:rPr>
          <w:lang w:val="pt-BR"/>
        </w:rPr>
      </w:pPr>
      <w:r w:rsidRPr="000D5E17">
        <w:rPr>
          <w:lang w:val="pt-BR"/>
        </w:rPr>
        <w:br/>
        <w:t>(Importante): O sistema deve permitir a atualização dos dados do administrador.</w:t>
      </w:r>
    </w:p>
    <w:p w14:paraId="723F2549" w14:textId="77777777" w:rsidR="00B76A52" w:rsidRDefault="00B76A52" w:rsidP="009F0BFD">
      <w:pPr>
        <w:pStyle w:val="Ttulo3"/>
        <w:jc w:val="both"/>
        <w:rPr>
          <w:lang w:val="pt-BR"/>
        </w:rPr>
      </w:pPr>
      <w:r w:rsidRPr="000D5E17">
        <w:rPr>
          <w:lang w:val="pt-BR"/>
        </w:rPr>
        <w:t xml:space="preserve">[RF010] </w:t>
      </w:r>
      <w:r w:rsidR="000D5E17" w:rsidRPr="000D5E17">
        <w:rPr>
          <w:lang w:val="pt-BR"/>
        </w:rPr>
        <w:t>Cadastrar Supervisor</w:t>
      </w:r>
    </w:p>
    <w:p w14:paraId="6057004E" w14:textId="51317AC1" w:rsidR="000D5E17" w:rsidRPr="000D5E17" w:rsidRDefault="000D5E17" w:rsidP="009F0BFD">
      <w:pPr>
        <w:jc w:val="both"/>
        <w:rPr>
          <w:lang w:val="pt-BR"/>
        </w:rPr>
      </w:pPr>
      <w:r w:rsidRPr="000D5E17">
        <w:rPr>
          <w:lang w:val="pt-BR"/>
        </w:rPr>
        <w:br/>
        <w:t>(Importante): O sistema deve permitir que o administrador cadastre usuários do tipo supervisor.</w:t>
      </w:r>
    </w:p>
    <w:p w14:paraId="6A98825A" w14:textId="77777777" w:rsidR="00B76A52" w:rsidRDefault="00B76A52" w:rsidP="009F0BFD">
      <w:pPr>
        <w:pStyle w:val="Ttulo3"/>
        <w:jc w:val="both"/>
        <w:rPr>
          <w:lang w:val="pt-BR"/>
        </w:rPr>
      </w:pPr>
      <w:r w:rsidRPr="000D5E17">
        <w:rPr>
          <w:lang w:val="pt-BR"/>
        </w:rPr>
        <w:t xml:space="preserve">[RF011] </w:t>
      </w:r>
      <w:r w:rsidR="000D5E17" w:rsidRPr="000D5E17">
        <w:rPr>
          <w:lang w:val="pt-BR"/>
        </w:rPr>
        <w:t>Editar Supervisor</w:t>
      </w:r>
    </w:p>
    <w:p w14:paraId="04B3A41B" w14:textId="13A2E0D8" w:rsidR="000D5E17" w:rsidRPr="000D5E17" w:rsidRDefault="000D5E17" w:rsidP="009F0BFD">
      <w:pPr>
        <w:jc w:val="both"/>
        <w:rPr>
          <w:lang w:val="pt-BR"/>
        </w:rPr>
      </w:pPr>
      <w:r w:rsidRPr="000D5E17">
        <w:rPr>
          <w:lang w:val="pt-BR"/>
        </w:rPr>
        <w:br/>
        <w:t>(Importante): O sistema deve permitir a edição dos dados dos supervisores cadastrados.</w:t>
      </w:r>
    </w:p>
    <w:p w14:paraId="617C3C59" w14:textId="77777777" w:rsidR="00B76A52" w:rsidRDefault="00B76A52" w:rsidP="009F0BFD">
      <w:pPr>
        <w:pStyle w:val="Ttulo3"/>
        <w:jc w:val="both"/>
        <w:rPr>
          <w:lang w:val="pt-BR"/>
        </w:rPr>
      </w:pPr>
      <w:r w:rsidRPr="000D5E17">
        <w:rPr>
          <w:lang w:val="pt-BR"/>
        </w:rPr>
        <w:t xml:space="preserve">[RF012] </w:t>
      </w:r>
      <w:r w:rsidR="000D5E17" w:rsidRPr="000D5E17">
        <w:rPr>
          <w:lang w:val="pt-BR"/>
        </w:rPr>
        <w:t>Desativar Supervisor</w:t>
      </w:r>
    </w:p>
    <w:p w14:paraId="7AAB4545" w14:textId="5A148D43" w:rsidR="000D5E17" w:rsidRPr="000D5E17" w:rsidRDefault="000D5E17" w:rsidP="009F0BFD">
      <w:pPr>
        <w:jc w:val="both"/>
        <w:rPr>
          <w:lang w:val="pt-BR"/>
        </w:rPr>
      </w:pPr>
      <w:r w:rsidRPr="000D5E17">
        <w:rPr>
          <w:lang w:val="pt-BR"/>
        </w:rPr>
        <w:br/>
        <w:t>(Desejável): O sistema deve permitir que o administrador desative usuários supervisores.</w:t>
      </w:r>
    </w:p>
    <w:p w14:paraId="29F01039" w14:textId="77777777" w:rsidR="00B76A52" w:rsidRDefault="00B76A52" w:rsidP="009F0BFD">
      <w:pPr>
        <w:pStyle w:val="Ttulo3"/>
        <w:jc w:val="both"/>
        <w:rPr>
          <w:lang w:val="pt-BR"/>
        </w:rPr>
      </w:pPr>
      <w:r w:rsidRPr="000D5E17">
        <w:rPr>
          <w:lang w:val="pt-BR"/>
        </w:rPr>
        <w:t xml:space="preserve">[RF013] </w:t>
      </w:r>
      <w:r w:rsidR="000D5E17" w:rsidRPr="000D5E17">
        <w:rPr>
          <w:lang w:val="pt-BR"/>
        </w:rPr>
        <w:t>Cadastrar Operador</w:t>
      </w:r>
    </w:p>
    <w:p w14:paraId="178D6161" w14:textId="32EC2FBC" w:rsidR="000D5E17" w:rsidRPr="000D5E17" w:rsidRDefault="000D5E17" w:rsidP="009F0BFD">
      <w:pPr>
        <w:jc w:val="both"/>
        <w:rPr>
          <w:lang w:val="pt-BR"/>
        </w:rPr>
      </w:pPr>
      <w:r w:rsidRPr="000D5E17">
        <w:rPr>
          <w:lang w:val="pt-BR"/>
        </w:rPr>
        <w:br/>
        <w:t>(Importante): O sistema deve permitir que administradores e supervisores cadastrem operadores.</w:t>
      </w:r>
    </w:p>
    <w:p w14:paraId="175E73F6" w14:textId="77777777" w:rsidR="00B76A52" w:rsidRDefault="00B76A52" w:rsidP="009F0BFD">
      <w:pPr>
        <w:pStyle w:val="Ttulo3"/>
        <w:jc w:val="both"/>
        <w:rPr>
          <w:lang w:val="pt-BR"/>
        </w:rPr>
      </w:pPr>
      <w:r w:rsidRPr="000D5E17">
        <w:rPr>
          <w:lang w:val="pt-BR"/>
        </w:rPr>
        <w:lastRenderedPageBreak/>
        <w:t xml:space="preserve">[RF014] </w:t>
      </w:r>
      <w:r w:rsidR="000D5E17" w:rsidRPr="000D5E17">
        <w:rPr>
          <w:lang w:val="pt-BR"/>
        </w:rPr>
        <w:t>Editar Operador</w:t>
      </w:r>
    </w:p>
    <w:p w14:paraId="25DD7CB7" w14:textId="06CD91C9" w:rsidR="000D5E17" w:rsidRPr="000D5E17" w:rsidRDefault="000D5E17" w:rsidP="009F0BFD">
      <w:pPr>
        <w:pStyle w:val="SemEspaamento"/>
        <w:jc w:val="both"/>
        <w:rPr>
          <w:lang w:val="pt-BR"/>
        </w:rPr>
      </w:pPr>
      <w:r w:rsidRPr="000D5E17">
        <w:rPr>
          <w:lang w:val="pt-BR"/>
        </w:rPr>
        <w:br/>
        <w:t>(Importante): O sistema deve permitir a edição dos dados dos operadores cadastrados.</w:t>
      </w:r>
    </w:p>
    <w:p w14:paraId="6522CF8F" w14:textId="77777777" w:rsidR="004C2E29" w:rsidRDefault="004C2E29" w:rsidP="009F0BFD">
      <w:pPr>
        <w:pStyle w:val="Ttulo3"/>
        <w:jc w:val="both"/>
        <w:rPr>
          <w:lang w:val="pt-BR"/>
        </w:rPr>
      </w:pPr>
      <w:r w:rsidRPr="000D5E17">
        <w:rPr>
          <w:lang w:val="pt-BR"/>
        </w:rPr>
        <w:t xml:space="preserve">[RF015] </w:t>
      </w:r>
      <w:r w:rsidR="000D5E17" w:rsidRPr="000D5E17">
        <w:rPr>
          <w:lang w:val="pt-BR"/>
        </w:rPr>
        <w:t>Desativar Operador</w:t>
      </w:r>
    </w:p>
    <w:p w14:paraId="3D062DFB" w14:textId="1557D213" w:rsidR="000D5E17" w:rsidRPr="000D5E17" w:rsidRDefault="000D5E17" w:rsidP="009F0BFD">
      <w:pPr>
        <w:jc w:val="both"/>
        <w:rPr>
          <w:lang w:val="pt-BR"/>
        </w:rPr>
      </w:pPr>
      <w:r w:rsidRPr="000D5E17">
        <w:rPr>
          <w:lang w:val="pt-BR"/>
        </w:rPr>
        <w:br/>
        <w:t>(Desejável): O sistema deve permitir que administradores e supervisores desativem operadores.</w:t>
      </w:r>
    </w:p>
    <w:p w14:paraId="31DD7549" w14:textId="77777777" w:rsidR="004C2E29" w:rsidRDefault="004C2E29" w:rsidP="009F0BFD">
      <w:pPr>
        <w:pStyle w:val="Ttulo3"/>
        <w:jc w:val="both"/>
        <w:rPr>
          <w:lang w:val="pt-BR"/>
        </w:rPr>
      </w:pPr>
      <w:r w:rsidRPr="000D5E17">
        <w:rPr>
          <w:lang w:val="pt-BR"/>
        </w:rPr>
        <w:t xml:space="preserve">[RF016] </w:t>
      </w:r>
      <w:r w:rsidR="000D5E17" w:rsidRPr="000D5E17">
        <w:rPr>
          <w:lang w:val="pt-BR"/>
        </w:rPr>
        <w:t>Cadastrar Cidadão</w:t>
      </w:r>
    </w:p>
    <w:p w14:paraId="311EC42F" w14:textId="217C1FD2" w:rsidR="000D5E17" w:rsidRPr="000D5E17" w:rsidRDefault="000D5E17" w:rsidP="009F0BFD">
      <w:pPr>
        <w:jc w:val="both"/>
        <w:rPr>
          <w:lang w:val="pt-BR"/>
        </w:rPr>
      </w:pPr>
      <w:r w:rsidRPr="000D5E17">
        <w:rPr>
          <w:lang w:val="pt-BR"/>
        </w:rPr>
        <w:br/>
        <w:t>(Essencial): O sistema deve permitir o cadastro de usuários cidadãos para acesso a funcionalidades de interesse público.</w:t>
      </w:r>
    </w:p>
    <w:p w14:paraId="0BB4C77C" w14:textId="77777777" w:rsidR="004C2E29" w:rsidRDefault="004C2E29" w:rsidP="009F0BFD">
      <w:pPr>
        <w:pStyle w:val="Ttulo3"/>
        <w:jc w:val="both"/>
        <w:rPr>
          <w:lang w:val="pt-BR"/>
        </w:rPr>
      </w:pPr>
      <w:r w:rsidRPr="000D5E17">
        <w:rPr>
          <w:lang w:val="pt-BR"/>
        </w:rPr>
        <w:t xml:space="preserve">[RF017] </w:t>
      </w:r>
      <w:r w:rsidR="000D5E17" w:rsidRPr="000D5E17">
        <w:rPr>
          <w:lang w:val="pt-BR"/>
        </w:rPr>
        <w:t>Editar Cidadão</w:t>
      </w:r>
    </w:p>
    <w:p w14:paraId="04591C4A" w14:textId="2811EB36" w:rsidR="000D5E17" w:rsidRPr="000D5E17" w:rsidRDefault="000D5E17" w:rsidP="009F0BFD">
      <w:pPr>
        <w:jc w:val="both"/>
        <w:rPr>
          <w:lang w:val="pt-BR"/>
        </w:rPr>
      </w:pPr>
      <w:r w:rsidRPr="000D5E17">
        <w:rPr>
          <w:lang w:val="pt-BR"/>
        </w:rPr>
        <w:br/>
        <w:t>(Importante): O sistema deve permitir a edição dos dados do usuário cidadão.</w:t>
      </w:r>
    </w:p>
    <w:p w14:paraId="45D118B5" w14:textId="77777777" w:rsidR="004C2E29" w:rsidRDefault="004C2E29" w:rsidP="009F0BFD">
      <w:pPr>
        <w:pStyle w:val="Ttulo3"/>
        <w:jc w:val="both"/>
        <w:rPr>
          <w:lang w:val="pt-BR"/>
        </w:rPr>
      </w:pPr>
      <w:r w:rsidRPr="000D5E17">
        <w:rPr>
          <w:lang w:val="pt-BR"/>
        </w:rPr>
        <w:t xml:space="preserve">[RF018] </w:t>
      </w:r>
      <w:r w:rsidR="000D5E17" w:rsidRPr="000D5E17">
        <w:rPr>
          <w:lang w:val="pt-BR"/>
        </w:rPr>
        <w:t>Desativar Cidadão</w:t>
      </w:r>
    </w:p>
    <w:p w14:paraId="699EF4DC" w14:textId="555F5873" w:rsidR="000D5E17" w:rsidRPr="000D5E17" w:rsidRDefault="000D5E17" w:rsidP="009F0BFD">
      <w:pPr>
        <w:jc w:val="both"/>
        <w:rPr>
          <w:lang w:val="pt-BR"/>
        </w:rPr>
      </w:pPr>
      <w:r w:rsidRPr="000D5E17">
        <w:rPr>
          <w:lang w:val="pt-BR"/>
        </w:rPr>
        <w:br/>
        <w:t>(Desejável): O sistema deve permitir a desativação do usuário cidadão.</w:t>
      </w:r>
    </w:p>
    <w:p w14:paraId="4C2500F4" w14:textId="77777777" w:rsidR="004C2E29" w:rsidRDefault="004C2E29" w:rsidP="009F0BFD">
      <w:pPr>
        <w:pStyle w:val="Ttulo3"/>
        <w:jc w:val="both"/>
        <w:rPr>
          <w:lang w:val="pt-BR"/>
        </w:rPr>
      </w:pPr>
      <w:r w:rsidRPr="000D5E17">
        <w:rPr>
          <w:lang w:val="pt-BR"/>
        </w:rPr>
        <w:t xml:space="preserve">[RF019] </w:t>
      </w:r>
      <w:r w:rsidR="000D5E17" w:rsidRPr="000D5E17">
        <w:rPr>
          <w:lang w:val="pt-BR"/>
        </w:rPr>
        <w:t>Recuperar Acesso</w:t>
      </w:r>
    </w:p>
    <w:p w14:paraId="12247BAF" w14:textId="0569EFE6" w:rsidR="000D5E17" w:rsidRPr="000D5E17" w:rsidRDefault="000D5E17" w:rsidP="009F0BFD">
      <w:pPr>
        <w:jc w:val="both"/>
        <w:rPr>
          <w:lang w:val="pt-BR"/>
        </w:rPr>
      </w:pPr>
      <w:r w:rsidRPr="000D5E17">
        <w:rPr>
          <w:lang w:val="pt-BR"/>
        </w:rPr>
        <w:br/>
        <w:t>(Essencial): O sistema deve permitir a recuperação de senha via e-mail.</w:t>
      </w:r>
    </w:p>
    <w:p w14:paraId="1CA9A14C" w14:textId="25FB217E" w:rsidR="000D5E17" w:rsidRPr="004C2E29" w:rsidRDefault="004C2E29" w:rsidP="009F0BFD">
      <w:pPr>
        <w:pStyle w:val="Ttulo3"/>
        <w:jc w:val="both"/>
        <w:rPr>
          <w:b/>
          <w:bCs/>
          <w:lang w:val="pt-BR"/>
        </w:rPr>
      </w:pPr>
      <w:r w:rsidRPr="000D5E17">
        <w:rPr>
          <w:lang w:val="pt-BR"/>
        </w:rPr>
        <w:t>[RF0</w:t>
      </w:r>
      <w:r>
        <w:rPr>
          <w:lang w:val="pt-BR"/>
        </w:rPr>
        <w:t>20</w:t>
      </w:r>
      <w:r w:rsidRPr="000D5E17">
        <w:rPr>
          <w:lang w:val="pt-BR"/>
        </w:rPr>
        <w:t>]</w:t>
      </w:r>
      <w:r w:rsidRPr="004C2E29">
        <w:rPr>
          <w:rFonts w:ascii="Segoe UI" w:hAnsi="Segoe UI" w:cs="Segoe UI"/>
          <w:b/>
          <w:bCs/>
          <w:caps w:val="0"/>
          <w:color w:val="F0F6FC"/>
          <w:spacing w:val="0"/>
          <w:sz w:val="24"/>
          <w:szCs w:val="24"/>
          <w:lang w:val="pt-BR" w:eastAsia="pt-BR" w:bidi="ar-SA"/>
        </w:rPr>
        <w:t xml:space="preserve"> </w:t>
      </w:r>
      <w:r w:rsidRPr="004C2E29">
        <w:rPr>
          <w:b/>
          <w:bCs/>
          <w:lang w:val="pt-BR"/>
        </w:rPr>
        <w:t>Cadastrar de Rotas de Coleta</w:t>
      </w:r>
    </w:p>
    <w:p w14:paraId="64F2D2A3" w14:textId="77777777" w:rsidR="004C2E29" w:rsidRPr="004C2E29" w:rsidRDefault="004C2E29" w:rsidP="009F0BFD">
      <w:pPr>
        <w:jc w:val="both"/>
        <w:rPr>
          <w:lang w:val="pt-BR"/>
        </w:rPr>
      </w:pPr>
      <w:r w:rsidRPr="004C2E29">
        <w:rPr>
          <w:b/>
          <w:bCs/>
          <w:lang w:val="pt-BR"/>
        </w:rPr>
        <w:t>(Essencial):</w:t>
      </w:r>
      <w:r w:rsidRPr="004C2E29">
        <w:rPr>
          <w:lang w:val="pt-BR"/>
        </w:rPr>
        <w:t xml:space="preserve"> O sistema deve permitir o cadastro de rotas de coleta, associando pontos de coleta e horários.</w:t>
      </w:r>
    </w:p>
    <w:p w14:paraId="0C24DDE8" w14:textId="20AB9737" w:rsidR="004C2E29" w:rsidRDefault="004C2E29" w:rsidP="009F0BFD">
      <w:pPr>
        <w:pStyle w:val="Ttulo3"/>
        <w:jc w:val="both"/>
        <w:rPr>
          <w:b/>
          <w:bCs/>
          <w:lang w:val="pt-BR"/>
        </w:rPr>
      </w:pPr>
      <w:r w:rsidRPr="004C2E29">
        <w:rPr>
          <w:b/>
          <w:bCs/>
          <w:lang w:val="pt-BR"/>
        </w:rPr>
        <w:t>[RF021]</w:t>
      </w:r>
      <w:r>
        <w:rPr>
          <w:b/>
          <w:bCs/>
          <w:lang w:val="pt-BR"/>
        </w:rPr>
        <w:t xml:space="preserve"> </w:t>
      </w:r>
      <w:r w:rsidRPr="004C2E29">
        <w:rPr>
          <w:b/>
          <w:bCs/>
          <w:lang w:val="pt-BR"/>
        </w:rPr>
        <w:t>Editar Rotas de Coleta</w:t>
      </w:r>
    </w:p>
    <w:p w14:paraId="76C47216" w14:textId="77777777" w:rsidR="004C2E29" w:rsidRPr="004C2E29" w:rsidRDefault="004C2E29" w:rsidP="009F0BFD">
      <w:pPr>
        <w:jc w:val="both"/>
        <w:rPr>
          <w:lang w:val="pt-BR"/>
        </w:rPr>
      </w:pPr>
      <w:r w:rsidRPr="004C2E29">
        <w:rPr>
          <w:b/>
          <w:bCs/>
          <w:lang w:val="pt-BR"/>
        </w:rPr>
        <w:t>(Importante):</w:t>
      </w:r>
      <w:r w:rsidRPr="004C2E29">
        <w:rPr>
          <w:lang w:val="pt-BR"/>
        </w:rPr>
        <w:t xml:space="preserve"> O sistema deve permitir a edição das rotas de coleta cadastradas.</w:t>
      </w:r>
    </w:p>
    <w:p w14:paraId="0DE4FCF6" w14:textId="0740C192" w:rsidR="004C2E29" w:rsidRPr="009F0BFD" w:rsidRDefault="004C2E29" w:rsidP="009F0BFD">
      <w:pPr>
        <w:pStyle w:val="Ttulo3"/>
        <w:jc w:val="both"/>
        <w:rPr>
          <w:b/>
          <w:bCs/>
          <w:lang w:val="pt-BR"/>
        </w:rPr>
      </w:pPr>
      <w:r w:rsidRPr="004C2E29">
        <w:rPr>
          <w:b/>
          <w:bCs/>
          <w:lang w:val="pt-BR"/>
        </w:rPr>
        <w:t>[RF022]</w:t>
      </w:r>
      <w:r>
        <w:rPr>
          <w:b/>
          <w:bCs/>
          <w:lang w:val="pt-BR"/>
        </w:rPr>
        <w:t xml:space="preserve"> </w:t>
      </w:r>
      <w:r w:rsidRPr="009F0BFD">
        <w:rPr>
          <w:b/>
          <w:bCs/>
          <w:lang w:val="pt-BR"/>
        </w:rPr>
        <w:t>Excluir Rotas de Coleta</w:t>
      </w:r>
    </w:p>
    <w:p w14:paraId="24CDE696" w14:textId="77777777" w:rsidR="001E07F7" w:rsidRPr="001E07F7" w:rsidRDefault="001E07F7" w:rsidP="009F0BFD">
      <w:pPr>
        <w:jc w:val="both"/>
        <w:rPr>
          <w:lang w:val="pt-BR"/>
        </w:rPr>
      </w:pPr>
      <w:r w:rsidRPr="001E07F7">
        <w:rPr>
          <w:b/>
          <w:bCs/>
          <w:lang w:val="pt-BR"/>
        </w:rPr>
        <w:t>(Importante):</w:t>
      </w:r>
      <w:r w:rsidRPr="001E07F7">
        <w:rPr>
          <w:lang w:val="pt-BR"/>
        </w:rPr>
        <w:t xml:space="preserve"> O sistema deve permitir a exclusão de rotas de coleta.</w:t>
      </w:r>
    </w:p>
    <w:p w14:paraId="45F9EEEC" w14:textId="0AFA0C80" w:rsidR="004C2E29" w:rsidRPr="009F0BFD" w:rsidRDefault="001E07F7" w:rsidP="009F0BFD">
      <w:pPr>
        <w:pStyle w:val="Ttulo3"/>
        <w:jc w:val="both"/>
        <w:rPr>
          <w:lang w:val="pt-BR"/>
        </w:rPr>
      </w:pPr>
      <w:r w:rsidRPr="001E07F7">
        <w:rPr>
          <w:b/>
          <w:bCs/>
          <w:lang w:val="pt-BR"/>
        </w:rPr>
        <w:lastRenderedPageBreak/>
        <w:t>[RF023]</w:t>
      </w:r>
      <w:r>
        <w:rPr>
          <w:lang w:val="pt-BR"/>
        </w:rPr>
        <w:t xml:space="preserve"> </w:t>
      </w:r>
      <w:r w:rsidRPr="009F0BFD">
        <w:rPr>
          <w:b/>
          <w:bCs/>
          <w:lang w:val="pt-BR"/>
        </w:rPr>
        <w:t>Visualizar Rotas de Coleta</w:t>
      </w:r>
    </w:p>
    <w:p w14:paraId="255B1D8A" w14:textId="13CADE2E" w:rsidR="001E07F7" w:rsidRPr="001E07F7" w:rsidRDefault="001E07F7" w:rsidP="009F0BFD">
      <w:pPr>
        <w:jc w:val="both"/>
        <w:rPr>
          <w:lang w:val="pt-BR"/>
        </w:rPr>
      </w:pPr>
      <w:r w:rsidRPr="001E07F7">
        <w:rPr>
          <w:b/>
          <w:bCs/>
          <w:lang w:val="pt-BR"/>
        </w:rPr>
        <w:t>(Essencial):</w:t>
      </w:r>
      <w:r w:rsidRPr="001E07F7">
        <w:rPr>
          <w:lang w:val="pt-BR"/>
        </w:rPr>
        <w:t xml:space="preserve"> O sistema deve permitir a consulta de rotas de coleta cadastradas.</w:t>
      </w:r>
    </w:p>
    <w:p w14:paraId="0307C628" w14:textId="5C5A6309" w:rsidR="001E07F7" w:rsidRPr="009F0BFD" w:rsidRDefault="001E07F7" w:rsidP="009F0BFD">
      <w:pPr>
        <w:pStyle w:val="Ttulo3"/>
        <w:jc w:val="both"/>
        <w:rPr>
          <w:lang w:val="pt-BR"/>
        </w:rPr>
      </w:pPr>
      <w:r w:rsidRPr="001E07F7">
        <w:rPr>
          <w:b/>
          <w:bCs/>
          <w:lang w:val="pt-BR"/>
        </w:rPr>
        <w:t>[RF024]</w:t>
      </w:r>
      <w:r>
        <w:rPr>
          <w:lang w:val="pt-BR"/>
        </w:rPr>
        <w:t xml:space="preserve"> </w:t>
      </w:r>
      <w:r w:rsidRPr="009F0BFD">
        <w:rPr>
          <w:b/>
          <w:bCs/>
          <w:lang w:val="pt-BR"/>
        </w:rPr>
        <w:t>Gerar Relatórios e Estatísticas</w:t>
      </w:r>
    </w:p>
    <w:p w14:paraId="054CB138" w14:textId="4F99EB83" w:rsidR="001E07F7" w:rsidRPr="001E07F7" w:rsidRDefault="001E07F7" w:rsidP="009F0BFD">
      <w:pPr>
        <w:jc w:val="both"/>
        <w:rPr>
          <w:lang w:val="pt-BR"/>
        </w:rPr>
      </w:pPr>
      <w:r w:rsidRPr="001E07F7">
        <w:rPr>
          <w:b/>
          <w:bCs/>
          <w:lang w:val="pt-BR"/>
        </w:rPr>
        <w:t>(Importante):</w:t>
      </w:r>
      <w:r w:rsidRPr="001E07F7">
        <w:rPr>
          <w:lang w:val="pt-BR"/>
        </w:rPr>
        <w:t xml:space="preserve"> O sistema deve permitir a geração de relatórios detalhados sobre as coletas realizadas, incluindo volume coletado e desempenho por região</w:t>
      </w:r>
      <w:r>
        <w:rPr>
          <w:lang w:val="pt-BR"/>
        </w:rPr>
        <w:t>.</w:t>
      </w:r>
    </w:p>
    <w:p w14:paraId="2ADA63EA" w14:textId="6EBC806D" w:rsidR="001E07F7" w:rsidRPr="009F0BFD" w:rsidRDefault="001E07F7" w:rsidP="009F0BFD">
      <w:pPr>
        <w:pStyle w:val="Ttulo3"/>
        <w:jc w:val="both"/>
        <w:rPr>
          <w:lang w:val="pt-BR"/>
        </w:rPr>
      </w:pPr>
      <w:r w:rsidRPr="001E07F7">
        <w:rPr>
          <w:b/>
          <w:bCs/>
          <w:lang w:val="pt-BR"/>
        </w:rPr>
        <w:t>[RF025]</w:t>
      </w:r>
      <w:r>
        <w:rPr>
          <w:lang w:val="pt-BR"/>
        </w:rPr>
        <w:t xml:space="preserve"> </w:t>
      </w:r>
      <w:r w:rsidRPr="009F0BFD">
        <w:rPr>
          <w:b/>
          <w:bCs/>
          <w:lang w:val="pt-BR"/>
        </w:rPr>
        <w:t>Visualizar Relatórios e Estatísticas</w:t>
      </w:r>
    </w:p>
    <w:p w14:paraId="11A04EE2" w14:textId="77777777" w:rsidR="001E07F7" w:rsidRPr="001E07F7" w:rsidRDefault="001E07F7" w:rsidP="009F0BFD">
      <w:pPr>
        <w:jc w:val="both"/>
        <w:rPr>
          <w:lang w:val="pt-BR"/>
        </w:rPr>
      </w:pPr>
      <w:r w:rsidRPr="001E07F7">
        <w:rPr>
          <w:b/>
          <w:bCs/>
          <w:lang w:val="pt-BR"/>
        </w:rPr>
        <w:t>(Importante):</w:t>
      </w:r>
      <w:r w:rsidRPr="001E07F7">
        <w:rPr>
          <w:lang w:val="pt-BR"/>
        </w:rPr>
        <w:t xml:space="preserve"> O sistema deve permitir a visualização dos relatórios e estatísticas gerados.</w:t>
      </w:r>
    </w:p>
    <w:p w14:paraId="2E5040EF" w14:textId="0E9D8DC6" w:rsidR="001E07F7" w:rsidRPr="009F0BFD" w:rsidRDefault="001E07F7" w:rsidP="009F0BFD">
      <w:pPr>
        <w:pStyle w:val="Ttulo3"/>
        <w:jc w:val="both"/>
        <w:rPr>
          <w:lang w:val="pt-BR"/>
        </w:rPr>
      </w:pPr>
      <w:r w:rsidRPr="001E07F7">
        <w:rPr>
          <w:b/>
          <w:bCs/>
          <w:lang w:val="pt-BR"/>
        </w:rPr>
        <w:t>[RF026]</w:t>
      </w:r>
      <w:r>
        <w:rPr>
          <w:lang w:val="pt-BR"/>
        </w:rPr>
        <w:t xml:space="preserve"> </w:t>
      </w:r>
      <w:r w:rsidRPr="009F0BFD">
        <w:rPr>
          <w:b/>
          <w:bCs/>
          <w:lang w:val="pt-BR"/>
        </w:rPr>
        <w:t>Criar Feedbacks</w:t>
      </w:r>
    </w:p>
    <w:p w14:paraId="7109F607" w14:textId="77777777" w:rsidR="001E07F7" w:rsidRPr="001E07F7" w:rsidRDefault="001E07F7" w:rsidP="009F0BFD">
      <w:pPr>
        <w:jc w:val="both"/>
        <w:rPr>
          <w:lang w:val="pt-BR"/>
        </w:rPr>
      </w:pPr>
      <w:r w:rsidRPr="001E07F7">
        <w:rPr>
          <w:b/>
          <w:bCs/>
          <w:lang w:val="pt-BR"/>
        </w:rPr>
        <w:t>(Desejável):</w:t>
      </w:r>
      <w:r w:rsidRPr="001E07F7">
        <w:rPr>
          <w:lang w:val="pt-BR"/>
        </w:rPr>
        <w:t xml:space="preserve"> O sistema deve permitir que os usuários registrem feedbacks sobre o processo de coleta.</w:t>
      </w:r>
    </w:p>
    <w:p w14:paraId="5CA4D192" w14:textId="4DC61647" w:rsidR="001E07F7" w:rsidRPr="009F0BFD" w:rsidRDefault="00C87ECA" w:rsidP="009F0BFD">
      <w:pPr>
        <w:pStyle w:val="Ttulo3"/>
        <w:jc w:val="both"/>
        <w:rPr>
          <w:lang w:val="pt-BR"/>
        </w:rPr>
      </w:pPr>
      <w:r w:rsidRPr="00C87ECA">
        <w:rPr>
          <w:b/>
          <w:bCs/>
          <w:lang w:val="pt-BR"/>
        </w:rPr>
        <w:t>[RF027]</w:t>
      </w:r>
      <w:r>
        <w:rPr>
          <w:lang w:val="pt-BR"/>
        </w:rPr>
        <w:t xml:space="preserve"> </w:t>
      </w:r>
      <w:r w:rsidRPr="009F0BFD">
        <w:rPr>
          <w:b/>
          <w:bCs/>
          <w:lang w:val="pt-BR"/>
        </w:rPr>
        <w:t>Editar Feedbacks</w:t>
      </w:r>
    </w:p>
    <w:p w14:paraId="25725C7C" w14:textId="77777777" w:rsidR="00C87ECA" w:rsidRPr="00C87ECA" w:rsidRDefault="00C87ECA" w:rsidP="009F0BFD">
      <w:pPr>
        <w:jc w:val="both"/>
        <w:rPr>
          <w:lang w:val="pt-BR"/>
        </w:rPr>
      </w:pPr>
      <w:r w:rsidRPr="00C87ECA">
        <w:rPr>
          <w:b/>
          <w:bCs/>
          <w:lang w:val="pt-BR"/>
        </w:rPr>
        <w:t>(Desejável):</w:t>
      </w:r>
      <w:r w:rsidRPr="00C87ECA">
        <w:rPr>
          <w:lang w:val="pt-BR"/>
        </w:rPr>
        <w:t xml:space="preserve"> O sistema deve permitir a edição dos feedbacks registrados.</w:t>
      </w:r>
    </w:p>
    <w:p w14:paraId="569383F3" w14:textId="7C8B7702" w:rsidR="00C87ECA" w:rsidRPr="009F0BFD" w:rsidRDefault="00C87ECA" w:rsidP="009F0BFD">
      <w:pPr>
        <w:pStyle w:val="Ttulo3"/>
        <w:jc w:val="both"/>
        <w:rPr>
          <w:lang w:val="pt-BR"/>
        </w:rPr>
      </w:pPr>
      <w:r w:rsidRPr="00C87ECA">
        <w:rPr>
          <w:b/>
          <w:bCs/>
          <w:lang w:val="pt-BR"/>
        </w:rPr>
        <w:t>[RF028]</w:t>
      </w:r>
      <w:r>
        <w:rPr>
          <w:lang w:val="pt-BR"/>
        </w:rPr>
        <w:t xml:space="preserve"> </w:t>
      </w:r>
      <w:r w:rsidRPr="009F0BFD">
        <w:rPr>
          <w:b/>
          <w:bCs/>
          <w:lang w:val="pt-BR"/>
        </w:rPr>
        <w:t>Excluir Feedbacks</w:t>
      </w:r>
    </w:p>
    <w:p w14:paraId="3DEA5BA5" w14:textId="77777777" w:rsidR="00C87ECA" w:rsidRPr="00C87ECA" w:rsidRDefault="00C87ECA" w:rsidP="009F0BFD">
      <w:pPr>
        <w:jc w:val="both"/>
        <w:rPr>
          <w:lang w:val="pt-BR"/>
        </w:rPr>
      </w:pPr>
      <w:r w:rsidRPr="00C87ECA">
        <w:rPr>
          <w:b/>
          <w:bCs/>
          <w:lang w:val="pt-BR"/>
        </w:rPr>
        <w:t>(Desejável):</w:t>
      </w:r>
      <w:r w:rsidRPr="00C87ECA">
        <w:rPr>
          <w:lang w:val="pt-BR"/>
        </w:rPr>
        <w:t xml:space="preserve"> O sistema deve permitir a exclusão de feedbacks.</w:t>
      </w:r>
    </w:p>
    <w:p w14:paraId="0A0E6CA4" w14:textId="454273CA" w:rsidR="00C87ECA" w:rsidRPr="009F0BFD" w:rsidRDefault="00C87ECA" w:rsidP="009F0BFD">
      <w:pPr>
        <w:pStyle w:val="Ttulo3"/>
        <w:jc w:val="both"/>
        <w:rPr>
          <w:lang w:val="pt-BR"/>
        </w:rPr>
      </w:pPr>
      <w:r w:rsidRPr="00C87ECA">
        <w:rPr>
          <w:b/>
          <w:bCs/>
          <w:lang w:val="pt-BR"/>
        </w:rPr>
        <w:t>[RF029]</w:t>
      </w:r>
      <w:r>
        <w:rPr>
          <w:lang w:val="pt-BR"/>
        </w:rPr>
        <w:t xml:space="preserve"> </w:t>
      </w:r>
      <w:r w:rsidRPr="009F0BFD">
        <w:rPr>
          <w:b/>
          <w:bCs/>
          <w:lang w:val="pt-BR"/>
        </w:rPr>
        <w:t>Visualizar Feedbacks</w:t>
      </w:r>
    </w:p>
    <w:p w14:paraId="4E3B2F52" w14:textId="77777777" w:rsidR="00C87ECA" w:rsidRPr="00C87ECA" w:rsidRDefault="00C87ECA" w:rsidP="009F0BFD">
      <w:pPr>
        <w:jc w:val="both"/>
        <w:rPr>
          <w:lang w:val="pt-BR"/>
        </w:rPr>
      </w:pPr>
      <w:r w:rsidRPr="00C87ECA">
        <w:rPr>
          <w:b/>
          <w:bCs/>
          <w:lang w:val="pt-BR"/>
        </w:rPr>
        <w:t>(Importante):</w:t>
      </w:r>
      <w:r w:rsidRPr="00C87ECA">
        <w:rPr>
          <w:lang w:val="pt-BR"/>
        </w:rPr>
        <w:t xml:space="preserve"> O sistema deve permitir a consulta dos feedbacks registrados.</w:t>
      </w:r>
    </w:p>
    <w:p w14:paraId="55AD423E" w14:textId="5DB73C76" w:rsidR="00C87ECA" w:rsidRPr="009F0BFD" w:rsidRDefault="00C87ECA" w:rsidP="009F0BFD">
      <w:pPr>
        <w:pStyle w:val="Ttulo3"/>
        <w:jc w:val="both"/>
        <w:rPr>
          <w:b/>
          <w:bCs/>
          <w:lang w:val="pt-BR"/>
        </w:rPr>
      </w:pPr>
      <w:r w:rsidRPr="00C87ECA">
        <w:rPr>
          <w:b/>
          <w:bCs/>
          <w:lang w:val="pt-BR"/>
        </w:rPr>
        <w:t xml:space="preserve">[RF030] </w:t>
      </w:r>
      <w:r w:rsidRPr="009F0BFD">
        <w:rPr>
          <w:b/>
          <w:bCs/>
          <w:lang w:val="pt-BR"/>
        </w:rPr>
        <w:t>Gerar Histórico</w:t>
      </w:r>
    </w:p>
    <w:p w14:paraId="62059691" w14:textId="77777777" w:rsidR="00C87ECA" w:rsidRPr="00C87ECA" w:rsidRDefault="00C87ECA" w:rsidP="009F0BFD">
      <w:pPr>
        <w:jc w:val="both"/>
        <w:rPr>
          <w:lang w:val="pt-BR"/>
        </w:rPr>
      </w:pPr>
      <w:r w:rsidRPr="00C87ECA">
        <w:rPr>
          <w:b/>
          <w:bCs/>
          <w:lang w:val="pt-BR"/>
        </w:rPr>
        <w:t>(Importante):</w:t>
      </w:r>
      <w:r w:rsidRPr="00C87ECA">
        <w:rPr>
          <w:lang w:val="pt-BR"/>
        </w:rPr>
        <w:t xml:space="preserve"> O sistema deve gerar automaticamente um histórico das coletas realizadas por região.</w:t>
      </w:r>
    </w:p>
    <w:p w14:paraId="218A6809" w14:textId="685A5E71" w:rsidR="00C87ECA" w:rsidRPr="009F0BFD" w:rsidRDefault="00C87ECA" w:rsidP="009F0BFD">
      <w:pPr>
        <w:pStyle w:val="Ttulo3"/>
        <w:jc w:val="both"/>
        <w:rPr>
          <w:b/>
          <w:bCs/>
          <w:lang w:val="pt-BR"/>
        </w:rPr>
      </w:pPr>
      <w:r w:rsidRPr="00C87ECA">
        <w:rPr>
          <w:b/>
          <w:bCs/>
          <w:lang w:val="pt-BR"/>
        </w:rPr>
        <w:t>[RF031]</w:t>
      </w:r>
      <w:r>
        <w:rPr>
          <w:b/>
          <w:bCs/>
          <w:lang w:val="pt-BR"/>
        </w:rPr>
        <w:t xml:space="preserve"> </w:t>
      </w:r>
      <w:r w:rsidRPr="009F0BFD">
        <w:rPr>
          <w:b/>
          <w:bCs/>
          <w:lang w:val="pt-BR"/>
        </w:rPr>
        <w:t>Visualizar Histórico</w:t>
      </w:r>
    </w:p>
    <w:p w14:paraId="2BD0728F" w14:textId="7D033036" w:rsidR="00C87ECA" w:rsidRPr="00C87ECA" w:rsidRDefault="00C87ECA" w:rsidP="009F0BFD">
      <w:pPr>
        <w:jc w:val="both"/>
        <w:rPr>
          <w:lang w:val="pt-BR"/>
        </w:rPr>
      </w:pPr>
      <w:r w:rsidRPr="00C87ECA">
        <w:rPr>
          <w:b/>
          <w:bCs/>
          <w:lang w:val="pt-BR"/>
        </w:rPr>
        <w:t>(Importante):</w:t>
      </w:r>
      <w:r w:rsidRPr="00C87ECA">
        <w:rPr>
          <w:lang w:val="pt-BR"/>
        </w:rPr>
        <w:t xml:space="preserve"> O sistema deve permitir a consulta do histórico de coletas por região.</w:t>
      </w:r>
    </w:p>
    <w:p w14:paraId="329DA758" w14:textId="16837249" w:rsidR="000D5E17" w:rsidRPr="000D5E17" w:rsidRDefault="00C87ECA" w:rsidP="009F0BFD">
      <w:pPr>
        <w:pStyle w:val="Ttulo3"/>
        <w:jc w:val="both"/>
        <w:rPr>
          <w:lang w:val="pt-BR"/>
        </w:rPr>
      </w:pPr>
      <w:r w:rsidRPr="000D5E17">
        <w:rPr>
          <w:b/>
          <w:bCs/>
          <w:lang w:val="pt-BR"/>
        </w:rPr>
        <w:t xml:space="preserve">[RF032] </w:t>
      </w:r>
      <w:r w:rsidR="000D5E17" w:rsidRPr="000D5E17">
        <w:rPr>
          <w:lang w:val="pt-BR"/>
        </w:rPr>
        <w:t>Notificações</w:t>
      </w:r>
    </w:p>
    <w:p w14:paraId="6529A06D" w14:textId="4BC41377" w:rsidR="000D5E17" w:rsidRPr="000D5E17" w:rsidRDefault="000D5E17" w:rsidP="009F0BFD">
      <w:pPr>
        <w:jc w:val="both"/>
        <w:rPr>
          <w:b/>
          <w:bCs/>
          <w:lang w:val="pt-BR"/>
        </w:rPr>
      </w:pPr>
      <w:r w:rsidRPr="000D5E17">
        <w:rPr>
          <w:b/>
          <w:bCs/>
          <w:lang w:val="pt-BR"/>
        </w:rPr>
        <w:t xml:space="preserve"> (Importante): O sistema deve enviar notificações automáticas sobre coletas programadas, atualizações de rota e alertas sobre pontos de coleta lotados.</w:t>
      </w:r>
    </w:p>
    <w:p w14:paraId="72422293" w14:textId="35D3C50B" w:rsidR="00C87ECA" w:rsidRDefault="000D5E17" w:rsidP="009F0BFD">
      <w:pPr>
        <w:pStyle w:val="Ttulo3"/>
        <w:jc w:val="both"/>
        <w:rPr>
          <w:lang w:val="pt-BR"/>
        </w:rPr>
      </w:pPr>
      <w:r w:rsidRPr="000D5E17">
        <w:rPr>
          <w:lang w:val="pt-BR"/>
        </w:rPr>
        <w:lastRenderedPageBreak/>
        <w:t xml:space="preserve">[RF033] </w:t>
      </w:r>
      <w:r w:rsidR="00C87ECA">
        <w:rPr>
          <w:lang w:val="pt-BR"/>
        </w:rPr>
        <w:t>Alertas</w:t>
      </w:r>
    </w:p>
    <w:p w14:paraId="67BCCDD9" w14:textId="183AF770" w:rsidR="00FA723B" w:rsidRPr="00FA723B" w:rsidRDefault="000D5E17" w:rsidP="009F0BFD">
      <w:pPr>
        <w:jc w:val="both"/>
        <w:rPr>
          <w:b/>
          <w:bCs/>
          <w:lang w:val="pt-BR"/>
        </w:rPr>
      </w:pPr>
      <w:r w:rsidRPr="000D5E17">
        <w:rPr>
          <w:b/>
          <w:bCs/>
          <w:lang w:val="pt-BR"/>
        </w:rPr>
        <w:t>(Desejável): O sistema deve permitir que os usuários configurem suas preferências de notificação (e-mail, SMS).</w:t>
      </w:r>
    </w:p>
    <w:p w14:paraId="22382964" w14:textId="77777777" w:rsidR="00FB6C2C" w:rsidRPr="005F55C5" w:rsidRDefault="00F878C9" w:rsidP="009F0BFD">
      <w:pPr>
        <w:pStyle w:val="Ttulo1"/>
        <w:jc w:val="both"/>
        <w:rPr>
          <w:lang w:val="pt-BR"/>
        </w:rPr>
      </w:pPr>
      <w:bookmarkStart w:id="51" w:name="_Toc467473455"/>
      <w:bookmarkStart w:id="52" w:name="_Toc467474002"/>
      <w:bookmarkStart w:id="53" w:name="_Toc467477741"/>
      <w:bookmarkStart w:id="54" w:name="_Toc467494887"/>
      <w:bookmarkStart w:id="55" w:name="_Toc467495253"/>
      <w:bookmarkStart w:id="56" w:name="_Toc468086059"/>
      <w:bookmarkStart w:id="57" w:name="_Toc497896607"/>
      <w:bookmarkStart w:id="58" w:name="_Toc478113774"/>
      <w:r w:rsidRPr="005F55C5">
        <w:rPr>
          <w:lang w:val="pt-BR"/>
        </w:rPr>
        <w:t xml:space="preserve">Requisitos não </w:t>
      </w:r>
      <w:r w:rsidR="00FB6C2C" w:rsidRPr="005F55C5">
        <w:rPr>
          <w:lang w:val="pt-BR"/>
        </w:rPr>
        <w:t>funcionais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5F98AF67" w14:textId="77777777" w:rsidR="00FB6C2C" w:rsidRPr="005F55C5" w:rsidRDefault="00FB6C2C" w:rsidP="009F0BFD">
      <w:pPr>
        <w:pStyle w:val="Ttulo2"/>
        <w:jc w:val="both"/>
        <w:rPr>
          <w:lang w:val="pt-BR"/>
        </w:rPr>
      </w:pPr>
      <w:bookmarkStart w:id="59" w:name="_Toc467473456"/>
      <w:bookmarkStart w:id="60" w:name="_Toc467474003"/>
      <w:bookmarkStart w:id="61" w:name="_Toc467477742"/>
      <w:bookmarkStart w:id="62" w:name="_Toc467494888"/>
      <w:bookmarkStart w:id="63" w:name="_Toc467495254"/>
      <w:bookmarkStart w:id="64" w:name="_Toc468086060"/>
      <w:bookmarkStart w:id="65" w:name="_Toc497726451"/>
      <w:bookmarkStart w:id="66" w:name="_Toc497896608"/>
      <w:bookmarkStart w:id="67" w:name="_Toc478113775"/>
      <w:r w:rsidRPr="005F55C5">
        <w:rPr>
          <w:lang w:val="pt-BR"/>
        </w:rPr>
        <w:t>Usabilidade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14:paraId="7F8DE698" w14:textId="77777777" w:rsidR="00FB6C2C" w:rsidRPr="005F55C5" w:rsidRDefault="00FB6C2C" w:rsidP="009F0BFD">
      <w:pPr>
        <w:pStyle w:val="Corpodetexto3"/>
        <w:jc w:val="both"/>
        <w:rPr>
          <w:color w:val="auto"/>
          <w:lang w:val="pt-BR"/>
        </w:rPr>
      </w:pPr>
      <w:r w:rsidRPr="005F55C5">
        <w:rPr>
          <w:color w:val="auto"/>
          <w:lang w:val="pt-BR"/>
        </w:rPr>
        <w:t xml:space="preserve">Esta seção descreve os requisitos não funcionais associados à facilidade de uso da interface com o usuário e </w:t>
      </w:r>
      <w:r w:rsidRPr="005F55C5">
        <w:rPr>
          <w:i/>
          <w:color w:val="auto"/>
          <w:lang w:val="pt-BR"/>
        </w:rPr>
        <w:t>help on-line</w:t>
      </w:r>
      <w:r w:rsidRPr="005F55C5">
        <w:rPr>
          <w:color w:val="auto"/>
          <w:lang w:val="pt-BR"/>
        </w:rPr>
        <w:t>.</w:t>
      </w:r>
    </w:p>
    <w:p w14:paraId="01D44FCE" w14:textId="77777777" w:rsidR="00FB6C2C" w:rsidRPr="005F55C5" w:rsidRDefault="00FB6C2C" w:rsidP="009F0BFD">
      <w:pPr>
        <w:pStyle w:val="Ttulo3"/>
        <w:jc w:val="both"/>
        <w:rPr>
          <w:i/>
          <w:color w:val="0000FF"/>
          <w:lang w:val="pt-BR"/>
        </w:rPr>
      </w:pPr>
      <w:r w:rsidRPr="005F55C5">
        <w:rPr>
          <w:lang w:val="pt-BR"/>
        </w:rPr>
        <w:t xml:space="preserve"> </w:t>
      </w:r>
      <w:bookmarkStart w:id="68" w:name="_Toc467473457"/>
      <w:bookmarkStart w:id="69" w:name="_Toc467474004"/>
      <w:bookmarkStart w:id="70" w:name="_Toc467477743"/>
      <w:bookmarkStart w:id="71" w:name="_Toc467494889"/>
      <w:bookmarkStart w:id="72" w:name="_Toc467495255"/>
      <w:bookmarkStart w:id="73" w:name="_Toc468086061"/>
      <w:bookmarkStart w:id="74" w:name="_Toc497726452"/>
      <w:bookmarkStart w:id="75" w:name="_Toc497896609"/>
      <w:bookmarkStart w:id="76" w:name="_Toc478113776"/>
      <w:r w:rsidRPr="005F55C5">
        <w:rPr>
          <w:lang w:val="pt-BR"/>
        </w:rPr>
        <w:t>[NF001]</w:t>
      </w:r>
      <w:bookmarkEnd w:id="68"/>
      <w:bookmarkEnd w:id="69"/>
      <w:bookmarkEnd w:id="70"/>
      <w:bookmarkEnd w:id="71"/>
      <w:bookmarkEnd w:id="72"/>
      <w:bookmarkEnd w:id="73"/>
      <w:r w:rsidRPr="005F55C5">
        <w:rPr>
          <w:i/>
          <w:lang w:val="pt-BR"/>
        </w:rPr>
        <w:t xml:space="preserve"> </w:t>
      </w:r>
      <w:bookmarkEnd w:id="74"/>
      <w:bookmarkEnd w:id="75"/>
      <w:r w:rsidRPr="005F55C5">
        <w:rPr>
          <w:lang w:val="pt-BR"/>
        </w:rPr>
        <w:t>Interface Amigável</w:t>
      </w:r>
      <w:bookmarkEnd w:id="76"/>
    </w:p>
    <w:p w14:paraId="49064B9B" w14:textId="77777777" w:rsidR="00FB6C2C" w:rsidRPr="005F55C5" w:rsidRDefault="00FB6C2C" w:rsidP="009F0BFD">
      <w:pPr>
        <w:jc w:val="both"/>
        <w:rPr>
          <w:lang w:val="pt-BR"/>
        </w:rPr>
      </w:pPr>
      <w:r w:rsidRPr="005F55C5">
        <w:rPr>
          <w:lang w:val="pt-BR"/>
        </w:rPr>
        <w:t xml:space="preserve">O sistema terá uma interface amigável ao usuário primário sem se tornar cansativa aos usuários mais experientes.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FB6C2C" w:rsidRPr="007D08AF" w14:paraId="085D7E64" w14:textId="77777777">
        <w:tc>
          <w:tcPr>
            <w:tcW w:w="1809" w:type="dxa"/>
          </w:tcPr>
          <w:p w14:paraId="118F54E0" w14:textId="77777777" w:rsidR="00FB6C2C" w:rsidRPr="007D08AF" w:rsidRDefault="00FB6C2C" w:rsidP="009F0BFD">
            <w:pPr>
              <w:spacing w:before="240" w:after="240"/>
              <w:jc w:val="both"/>
            </w:pPr>
            <w:proofErr w:type="spellStart"/>
            <w:r w:rsidRPr="007D08AF">
              <w:rPr>
                <w:b/>
              </w:rPr>
              <w:t>Prioridade</w:t>
            </w:r>
            <w:proofErr w:type="spellEnd"/>
            <w:r w:rsidRPr="007D08AF">
              <w:t>:</w:t>
            </w:r>
          </w:p>
        </w:tc>
        <w:tc>
          <w:tcPr>
            <w:tcW w:w="426" w:type="dxa"/>
          </w:tcPr>
          <w:p w14:paraId="42B7DE81" w14:textId="77777777" w:rsidR="00FB6C2C" w:rsidRPr="007D08AF" w:rsidRDefault="00FB6C2C" w:rsidP="009F0BFD">
            <w:pPr>
              <w:spacing w:before="240" w:after="240"/>
              <w:jc w:val="both"/>
            </w:pPr>
            <w:r w:rsidRPr="007D08AF">
              <w:sym w:font="Wingdings" w:char="F06E"/>
            </w:r>
          </w:p>
        </w:tc>
        <w:tc>
          <w:tcPr>
            <w:tcW w:w="1984" w:type="dxa"/>
          </w:tcPr>
          <w:p w14:paraId="22DFDF7E" w14:textId="77777777" w:rsidR="00FB6C2C" w:rsidRPr="007D08AF" w:rsidRDefault="00FB6C2C" w:rsidP="009F0BFD">
            <w:pPr>
              <w:spacing w:before="240" w:after="240"/>
              <w:ind w:left="-108"/>
              <w:jc w:val="both"/>
            </w:pPr>
            <w:proofErr w:type="spellStart"/>
            <w:r w:rsidRPr="007D08AF">
              <w:t>Essencial</w:t>
            </w:r>
            <w:proofErr w:type="spellEnd"/>
          </w:p>
        </w:tc>
        <w:tc>
          <w:tcPr>
            <w:tcW w:w="425" w:type="dxa"/>
          </w:tcPr>
          <w:p w14:paraId="018DBC72" w14:textId="77777777" w:rsidR="00FB6C2C" w:rsidRPr="007D08AF" w:rsidRDefault="00FB6C2C" w:rsidP="009F0BFD">
            <w:pPr>
              <w:spacing w:before="240" w:after="240"/>
              <w:jc w:val="both"/>
            </w:pPr>
            <w:r w:rsidRPr="007D08AF">
              <w:sym w:font="Wingdings" w:char="F0A8"/>
            </w:r>
          </w:p>
        </w:tc>
        <w:tc>
          <w:tcPr>
            <w:tcW w:w="1985" w:type="dxa"/>
          </w:tcPr>
          <w:p w14:paraId="35830275" w14:textId="77777777" w:rsidR="00FB6C2C" w:rsidRPr="007D08AF" w:rsidRDefault="00FB6C2C" w:rsidP="009F0BFD">
            <w:pPr>
              <w:spacing w:before="240" w:after="240"/>
              <w:ind w:left="-108"/>
              <w:jc w:val="both"/>
            </w:pPr>
            <w:proofErr w:type="spellStart"/>
            <w:r w:rsidRPr="007D08AF">
              <w:t>Importante</w:t>
            </w:r>
            <w:proofErr w:type="spellEnd"/>
          </w:p>
        </w:tc>
        <w:tc>
          <w:tcPr>
            <w:tcW w:w="425" w:type="dxa"/>
          </w:tcPr>
          <w:p w14:paraId="7E022050" w14:textId="77777777" w:rsidR="00FB6C2C" w:rsidRPr="007D08AF" w:rsidRDefault="00FB6C2C" w:rsidP="009F0BFD">
            <w:pPr>
              <w:spacing w:before="240" w:after="240"/>
              <w:jc w:val="both"/>
            </w:pPr>
            <w:r w:rsidRPr="007D08AF">
              <w:sym w:font="Wingdings" w:char="F0A8"/>
            </w:r>
          </w:p>
        </w:tc>
        <w:tc>
          <w:tcPr>
            <w:tcW w:w="1381" w:type="dxa"/>
          </w:tcPr>
          <w:p w14:paraId="329E9240" w14:textId="77777777" w:rsidR="00FB6C2C" w:rsidRPr="007D08AF" w:rsidRDefault="00FB6C2C" w:rsidP="009F0BFD">
            <w:pPr>
              <w:spacing w:before="240" w:after="240"/>
              <w:ind w:left="-108"/>
              <w:jc w:val="both"/>
            </w:pPr>
            <w:proofErr w:type="spellStart"/>
            <w:r w:rsidRPr="007D08AF">
              <w:t>Desejável</w:t>
            </w:r>
            <w:proofErr w:type="spellEnd"/>
          </w:p>
        </w:tc>
      </w:tr>
    </w:tbl>
    <w:p w14:paraId="285D6020" w14:textId="29333F42" w:rsidR="00FB6C2C" w:rsidRPr="005F55C5" w:rsidRDefault="00FB6C2C" w:rsidP="009F0BFD">
      <w:pPr>
        <w:pStyle w:val="Ttulo3"/>
        <w:jc w:val="both"/>
        <w:rPr>
          <w:lang w:val="pt-BR"/>
        </w:rPr>
      </w:pPr>
      <w:bookmarkStart w:id="77" w:name="_Toc467473458"/>
      <w:bookmarkStart w:id="78" w:name="_Toc467474005"/>
      <w:bookmarkStart w:id="79" w:name="_Toc467477744"/>
      <w:bookmarkStart w:id="80" w:name="_Toc467494890"/>
      <w:bookmarkStart w:id="81" w:name="_Toc467495256"/>
      <w:bookmarkStart w:id="82" w:name="_Toc468086062"/>
      <w:bookmarkStart w:id="83" w:name="_Toc497726453"/>
      <w:bookmarkStart w:id="84" w:name="_Toc497896610"/>
      <w:bookmarkStart w:id="85" w:name="_Toc478113777"/>
      <w:r w:rsidRPr="005F55C5">
        <w:rPr>
          <w:lang w:val="pt-BR"/>
        </w:rPr>
        <w:t>[NF002]</w:t>
      </w:r>
      <w:bookmarkEnd w:id="77"/>
      <w:bookmarkEnd w:id="78"/>
      <w:bookmarkEnd w:id="79"/>
      <w:bookmarkEnd w:id="80"/>
      <w:bookmarkEnd w:id="81"/>
      <w:bookmarkEnd w:id="82"/>
      <w:r w:rsidRPr="005F55C5">
        <w:rPr>
          <w:lang w:val="pt-BR"/>
        </w:rPr>
        <w:t xml:space="preserve"> </w:t>
      </w:r>
      <w:bookmarkEnd w:id="83"/>
      <w:bookmarkEnd w:id="84"/>
      <w:r w:rsidRPr="005F55C5">
        <w:rPr>
          <w:lang w:val="pt-BR"/>
        </w:rPr>
        <w:t>Componentes WEB</w:t>
      </w:r>
      <w:bookmarkEnd w:id="85"/>
    </w:p>
    <w:p w14:paraId="213D63F9" w14:textId="77777777" w:rsidR="00FB6C2C" w:rsidRPr="005F55C5" w:rsidRDefault="00FB6C2C" w:rsidP="009F0BFD">
      <w:pPr>
        <w:jc w:val="both"/>
        <w:rPr>
          <w:lang w:val="pt-BR"/>
        </w:rPr>
      </w:pPr>
      <w:r w:rsidRPr="005F55C5">
        <w:rPr>
          <w:lang w:val="pt-BR"/>
        </w:rPr>
        <w:t xml:space="preserve">A interface deverá utilizar elementos comuns a usuários de sistemas web, como campos de texto, </w:t>
      </w:r>
      <w:r w:rsidRPr="005F55C5">
        <w:rPr>
          <w:i/>
          <w:lang w:val="pt-BR"/>
        </w:rPr>
        <w:t>combo-boxes</w:t>
      </w:r>
      <w:r w:rsidRPr="005F55C5">
        <w:rPr>
          <w:lang w:val="pt-BR"/>
        </w:rPr>
        <w:t xml:space="preserve">, </w:t>
      </w:r>
      <w:r w:rsidRPr="005F55C5">
        <w:rPr>
          <w:i/>
          <w:lang w:val="pt-BR"/>
        </w:rPr>
        <w:t>links</w:t>
      </w:r>
      <w:r w:rsidRPr="005F55C5">
        <w:rPr>
          <w:lang w:val="pt-BR"/>
        </w:rPr>
        <w:t xml:space="preserve"> e botões, sem muito rebuscamento. A </w:t>
      </w:r>
      <w:proofErr w:type="spellStart"/>
      <w:r w:rsidRPr="005F55C5">
        <w:rPr>
          <w:lang w:val="pt-BR"/>
        </w:rPr>
        <w:t>idéia</w:t>
      </w:r>
      <w:proofErr w:type="spellEnd"/>
      <w:r w:rsidRPr="005F55C5">
        <w:rPr>
          <w:lang w:val="pt-BR"/>
        </w:rPr>
        <w:t xml:space="preserve"> é focar nos aspectos operacionais sem se preocupar tanto com a beleza da tela, de modo a facilitar o uso por usuários iniciantes.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FB6C2C" w:rsidRPr="007D08AF" w14:paraId="0381DCA4" w14:textId="77777777">
        <w:tc>
          <w:tcPr>
            <w:tcW w:w="1809" w:type="dxa"/>
          </w:tcPr>
          <w:p w14:paraId="4B3111B6" w14:textId="77777777" w:rsidR="00FB6C2C" w:rsidRPr="007D08AF" w:rsidRDefault="00FB6C2C" w:rsidP="009F0BFD">
            <w:pPr>
              <w:spacing w:before="240" w:after="240"/>
              <w:jc w:val="both"/>
            </w:pPr>
            <w:proofErr w:type="spellStart"/>
            <w:r w:rsidRPr="007D08AF">
              <w:rPr>
                <w:b/>
              </w:rPr>
              <w:t>Prioridade</w:t>
            </w:r>
            <w:proofErr w:type="spellEnd"/>
            <w:r w:rsidRPr="007D08AF">
              <w:t>:</w:t>
            </w:r>
          </w:p>
        </w:tc>
        <w:tc>
          <w:tcPr>
            <w:tcW w:w="426" w:type="dxa"/>
          </w:tcPr>
          <w:p w14:paraId="34814D2F" w14:textId="77777777" w:rsidR="00FB6C2C" w:rsidRPr="007D08AF" w:rsidRDefault="00FB6C2C" w:rsidP="009F0BFD">
            <w:pPr>
              <w:spacing w:before="240" w:after="240"/>
              <w:jc w:val="both"/>
            </w:pPr>
            <w:r w:rsidRPr="007D08AF">
              <w:sym w:font="Wingdings" w:char="F06E"/>
            </w:r>
          </w:p>
        </w:tc>
        <w:tc>
          <w:tcPr>
            <w:tcW w:w="1984" w:type="dxa"/>
          </w:tcPr>
          <w:p w14:paraId="5F7AC449" w14:textId="77777777" w:rsidR="00FB6C2C" w:rsidRPr="007D08AF" w:rsidRDefault="00FB6C2C" w:rsidP="009F0BFD">
            <w:pPr>
              <w:spacing w:before="240" w:after="240"/>
              <w:ind w:left="-108"/>
              <w:jc w:val="both"/>
            </w:pPr>
            <w:proofErr w:type="spellStart"/>
            <w:r w:rsidRPr="007D08AF">
              <w:t>Essencial</w:t>
            </w:r>
            <w:proofErr w:type="spellEnd"/>
          </w:p>
        </w:tc>
        <w:tc>
          <w:tcPr>
            <w:tcW w:w="425" w:type="dxa"/>
          </w:tcPr>
          <w:p w14:paraId="03C917EA" w14:textId="77777777" w:rsidR="00FB6C2C" w:rsidRPr="007D08AF" w:rsidRDefault="00FB6C2C" w:rsidP="009F0BFD">
            <w:pPr>
              <w:spacing w:before="240" w:after="240"/>
              <w:jc w:val="both"/>
            </w:pPr>
            <w:r w:rsidRPr="007D08AF">
              <w:sym w:font="Wingdings" w:char="F0A8"/>
            </w:r>
          </w:p>
        </w:tc>
        <w:tc>
          <w:tcPr>
            <w:tcW w:w="1985" w:type="dxa"/>
          </w:tcPr>
          <w:p w14:paraId="54A714FE" w14:textId="77777777" w:rsidR="00FB6C2C" w:rsidRPr="007D08AF" w:rsidRDefault="00FB6C2C" w:rsidP="009F0BFD">
            <w:pPr>
              <w:spacing w:before="240" w:after="240"/>
              <w:ind w:left="-108"/>
              <w:jc w:val="both"/>
            </w:pPr>
            <w:proofErr w:type="spellStart"/>
            <w:r w:rsidRPr="007D08AF">
              <w:t>Importante</w:t>
            </w:r>
            <w:proofErr w:type="spellEnd"/>
          </w:p>
        </w:tc>
        <w:tc>
          <w:tcPr>
            <w:tcW w:w="425" w:type="dxa"/>
          </w:tcPr>
          <w:p w14:paraId="28DD3BD3" w14:textId="77777777" w:rsidR="00FB6C2C" w:rsidRPr="007D08AF" w:rsidRDefault="00FB6C2C" w:rsidP="009F0BFD">
            <w:pPr>
              <w:spacing w:before="240" w:after="240"/>
              <w:jc w:val="both"/>
            </w:pPr>
            <w:r w:rsidRPr="007D08AF">
              <w:sym w:font="Wingdings" w:char="F0A8"/>
            </w:r>
          </w:p>
        </w:tc>
        <w:tc>
          <w:tcPr>
            <w:tcW w:w="1381" w:type="dxa"/>
          </w:tcPr>
          <w:p w14:paraId="4A4CE88A" w14:textId="77777777" w:rsidR="00FB6C2C" w:rsidRPr="007D08AF" w:rsidRDefault="00FB6C2C" w:rsidP="009F0BFD">
            <w:pPr>
              <w:spacing w:before="240" w:after="240"/>
              <w:ind w:left="-108"/>
              <w:jc w:val="both"/>
            </w:pPr>
            <w:proofErr w:type="spellStart"/>
            <w:r w:rsidRPr="007D08AF">
              <w:t>Desejável</w:t>
            </w:r>
            <w:proofErr w:type="spellEnd"/>
          </w:p>
        </w:tc>
      </w:tr>
    </w:tbl>
    <w:p w14:paraId="418E93E6" w14:textId="77777777" w:rsidR="000B32AF" w:rsidRPr="005F55C5" w:rsidRDefault="000B32AF" w:rsidP="009F0BFD">
      <w:pPr>
        <w:pStyle w:val="Ttulo2"/>
        <w:jc w:val="both"/>
        <w:rPr>
          <w:lang w:val="pt-BR"/>
        </w:rPr>
      </w:pPr>
      <w:bookmarkStart w:id="86" w:name="_Toc478113778"/>
      <w:r w:rsidRPr="005F55C5">
        <w:rPr>
          <w:lang w:val="pt-BR"/>
        </w:rPr>
        <w:t>Software</w:t>
      </w:r>
      <w:bookmarkEnd w:id="86"/>
    </w:p>
    <w:p w14:paraId="15CCC5BC" w14:textId="77777777" w:rsidR="000B32AF" w:rsidRPr="005F55C5" w:rsidRDefault="000B32AF" w:rsidP="009F0BFD">
      <w:pPr>
        <w:jc w:val="both"/>
        <w:rPr>
          <w:lang w:val="pt-BR"/>
        </w:rPr>
      </w:pPr>
      <w:r w:rsidRPr="005F55C5">
        <w:rPr>
          <w:lang w:val="pt-BR"/>
        </w:rPr>
        <w:t xml:space="preserve">Esta seção descreve os requisitos não funcionais associados aos softwares que devem ser utilizados para o desenvolvimento do sistema. </w:t>
      </w:r>
    </w:p>
    <w:p w14:paraId="6BCA7557" w14:textId="710D076F" w:rsidR="000B32AF" w:rsidRPr="005F55C5" w:rsidRDefault="000B32AF" w:rsidP="009F0BFD">
      <w:pPr>
        <w:pStyle w:val="Ttulo3"/>
        <w:jc w:val="both"/>
        <w:rPr>
          <w:lang w:val="pt-BR"/>
        </w:rPr>
      </w:pPr>
      <w:bookmarkStart w:id="87" w:name="_Toc467473460"/>
      <w:bookmarkStart w:id="88" w:name="_Toc467474007"/>
      <w:bookmarkStart w:id="89" w:name="_Toc467477746"/>
      <w:bookmarkStart w:id="90" w:name="_Toc467494892"/>
      <w:bookmarkStart w:id="91" w:name="_Toc467495258"/>
      <w:bookmarkStart w:id="92" w:name="_Toc468086064"/>
      <w:bookmarkStart w:id="93" w:name="_Toc497726455"/>
      <w:bookmarkStart w:id="94" w:name="_Toc497896612"/>
      <w:r w:rsidRPr="005F55C5">
        <w:rPr>
          <w:lang w:val="pt-BR"/>
        </w:rPr>
        <w:t xml:space="preserve"> </w:t>
      </w:r>
      <w:bookmarkStart w:id="95" w:name="_Toc478113779"/>
      <w:r w:rsidRPr="005F55C5">
        <w:rPr>
          <w:lang w:val="pt-BR"/>
        </w:rPr>
        <w:t>[NF003]</w:t>
      </w:r>
      <w:bookmarkEnd w:id="87"/>
      <w:bookmarkEnd w:id="88"/>
      <w:bookmarkEnd w:id="89"/>
      <w:bookmarkEnd w:id="90"/>
      <w:bookmarkEnd w:id="91"/>
      <w:bookmarkEnd w:id="92"/>
      <w:r w:rsidRPr="005F55C5">
        <w:rPr>
          <w:lang w:val="pt-BR"/>
        </w:rPr>
        <w:t xml:space="preserve"> </w:t>
      </w:r>
      <w:bookmarkEnd w:id="93"/>
      <w:bookmarkEnd w:id="94"/>
      <w:r w:rsidRPr="005F55C5">
        <w:rPr>
          <w:lang w:val="pt-BR"/>
        </w:rPr>
        <w:t xml:space="preserve">Banco de Dados </w:t>
      </w:r>
      <w:bookmarkEnd w:id="95"/>
      <w:r w:rsidR="00C87ECA">
        <w:rPr>
          <w:lang w:val="pt-BR"/>
        </w:rPr>
        <w:t>SQLite</w:t>
      </w:r>
    </w:p>
    <w:p w14:paraId="510485B6" w14:textId="0740E9C3" w:rsidR="000B32AF" w:rsidRPr="005F55C5" w:rsidRDefault="000B32AF" w:rsidP="009F0BFD">
      <w:pPr>
        <w:jc w:val="both"/>
        <w:rPr>
          <w:lang w:val="pt-BR"/>
        </w:rPr>
      </w:pPr>
      <w:r w:rsidRPr="005F55C5">
        <w:rPr>
          <w:lang w:val="pt-BR"/>
        </w:rPr>
        <w:t xml:space="preserve">O sistema deve utilizar um banco de dados </w:t>
      </w:r>
      <w:proofErr w:type="spellStart"/>
      <w:r w:rsidR="00C87ECA">
        <w:rPr>
          <w:lang w:val="pt-BR"/>
        </w:rPr>
        <w:t>SQLite</w:t>
      </w:r>
      <w:proofErr w:type="spellEnd"/>
      <w:r w:rsidRPr="005F55C5">
        <w:rPr>
          <w:lang w:val="pt-BR"/>
        </w:rPr>
        <w:t xml:space="preserve"> para fazer o armazenamento de dados.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B32AF" w:rsidRPr="007D08AF" w14:paraId="5FD0D393" w14:textId="77777777" w:rsidTr="00062E57">
        <w:tc>
          <w:tcPr>
            <w:tcW w:w="1809" w:type="dxa"/>
          </w:tcPr>
          <w:p w14:paraId="358A81BE" w14:textId="77777777" w:rsidR="000B32AF" w:rsidRPr="007D08AF" w:rsidRDefault="000B32AF" w:rsidP="009F0BFD">
            <w:pPr>
              <w:spacing w:before="240" w:after="240"/>
              <w:jc w:val="both"/>
            </w:pPr>
            <w:proofErr w:type="spellStart"/>
            <w:r w:rsidRPr="007D08AF">
              <w:rPr>
                <w:b/>
              </w:rPr>
              <w:t>Prioridade</w:t>
            </w:r>
            <w:proofErr w:type="spellEnd"/>
            <w:r w:rsidRPr="007D08AF">
              <w:t>:</w:t>
            </w:r>
          </w:p>
        </w:tc>
        <w:tc>
          <w:tcPr>
            <w:tcW w:w="426" w:type="dxa"/>
          </w:tcPr>
          <w:p w14:paraId="1DA01BB6" w14:textId="77777777" w:rsidR="000B32AF" w:rsidRPr="007D08AF" w:rsidRDefault="000B32AF" w:rsidP="009F0BFD">
            <w:pPr>
              <w:spacing w:before="240" w:after="240"/>
              <w:jc w:val="both"/>
            </w:pPr>
            <w:r w:rsidRPr="007D08AF">
              <w:sym w:font="Wingdings" w:char="F06E"/>
            </w:r>
          </w:p>
        </w:tc>
        <w:tc>
          <w:tcPr>
            <w:tcW w:w="1984" w:type="dxa"/>
          </w:tcPr>
          <w:p w14:paraId="2253C5BF" w14:textId="77777777" w:rsidR="000B32AF" w:rsidRPr="007D08AF" w:rsidRDefault="000B32AF" w:rsidP="009F0BFD">
            <w:pPr>
              <w:spacing w:before="240" w:after="240"/>
              <w:ind w:left="-108"/>
              <w:jc w:val="both"/>
            </w:pPr>
            <w:proofErr w:type="spellStart"/>
            <w:r w:rsidRPr="007D08AF">
              <w:t>Essencial</w:t>
            </w:r>
            <w:proofErr w:type="spellEnd"/>
          </w:p>
        </w:tc>
        <w:tc>
          <w:tcPr>
            <w:tcW w:w="425" w:type="dxa"/>
          </w:tcPr>
          <w:p w14:paraId="02D605CF" w14:textId="77777777" w:rsidR="000B32AF" w:rsidRPr="007D08AF" w:rsidRDefault="000B32AF" w:rsidP="009F0BFD">
            <w:pPr>
              <w:spacing w:before="240" w:after="240"/>
              <w:jc w:val="both"/>
            </w:pPr>
            <w:r w:rsidRPr="007D08AF">
              <w:sym w:font="Wingdings" w:char="F0A8"/>
            </w:r>
          </w:p>
        </w:tc>
        <w:tc>
          <w:tcPr>
            <w:tcW w:w="1985" w:type="dxa"/>
          </w:tcPr>
          <w:p w14:paraId="67A98C5F" w14:textId="77777777" w:rsidR="000B32AF" w:rsidRPr="007D08AF" w:rsidRDefault="000B32AF" w:rsidP="009F0BFD">
            <w:pPr>
              <w:spacing w:before="240" w:after="240"/>
              <w:ind w:left="-108"/>
              <w:jc w:val="both"/>
            </w:pPr>
            <w:proofErr w:type="spellStart"/>
            <w:r w:rsidRPr="007D08AF">
              <w:t>Importante</w:t>
            </w:r>
            <w:proofErr w:type="spellEnd"/>
          </w:p>
        </w:tc>
        <w:tc>
          <w:tcPr>
            <w:tcW w:w="425" w:type="dxa"/>
          </w:tcPr>
          <w:p w14:paraId="6E7AFEDD" w14:textId="77777777" w:rsidR="000B32AF" w:rsidRPr="007D08AF" w:rsidRDefault="000B32AF" w:rsidP="009F0BFD">
            <w:pPr>
              <w:spacing w:before="240" w:after="240"/>
              <w:jc w:val="both"/>
            </w:pPr>
            <w:r w:rsidRPr="007D08AF">
              <w:sym w:font="Wingdings" w:char="F0A8"/>
            </w:r>
          </w:p>
        </w:tc>
        <w:tc>
          <w:tcPr>
            <w:tcW w:w="1381" w:type="dxa"/>
          </w:tcPr>
          <w:p w14:paraId="7F9059C5" w14:textId="77777777" w:rsidR="000B32AF" w:rsidRPr="007D08AF" w:rsidRDefault="000B32AF" w:rsidP="009F0BFD">
            <w:pPr>
              <w:spacing w:before="240" w:after="240"/>
              <w:ind w:left="-108"/>
              <w:jc w:val="both"/>
            </w:pPr>
            <w:proofErr w:type="spellStart"/>
            <w:r w:rsidRPr="007D08AF">
              <w:t>Desejável</w:t>
            </w:r>
            <w:proofErr w:type="spellEnd"/>
          </w:p>
        </w:tc>
      </w:tr>
    </w:tbl>
    <w:p w14:paraId="79E9ECEA" w14:textId="77777777" w:rsidR="000B32AF" w:rsidRPr="005F55C5" w:rsidRDefault="000B32AF" w:rsidP="009F0BFD">
      <w:pPr>
        <w:pStyle w:val="Ttulo3"/>
        <w:jc w:val="both"/>
        <w:rPr>
          <w:lang w:val="pt-BR"/>
        </w:rPr>
      </w:pPr>
      <w:bookmarkStart w:id="96" w:name="_Toc478113780"/>
      <w:r w:rsidRPr="005F55C5">
        <w:rPr>
          <w:lang w:val="pt-BR"/>
        </w:rPr>
        <w:t>[NF004] Linguagem Java</w:t>
      </w:r>
      <w:bookmarkEnd w:id="96"/>
    </w:p>
    <w:p w14:paraId="1E32BFE0" w14:textId="77777777" w:rsidR="000B32AF" w:rsidRPr="005F55C5" w:rsidRDefault="000B32AF" w:rsidP="009F0BFD">
      <w:pPr>
        <w:jc w:val="both"/>
        <w:rPr>
          <w:lang w:val="pt-BR"/>
        </w:rPr>
      </w:pPr>
      <w:r w:rsidRPr="005F55C5">
        <w:rPr>
          <w:lang w:val="pt-BR"/>
        </w:rPr>
        <w:lastRenderedPageBreak/>
        <w:t xml:space="preserve">Visando criar um produto com maior extensibilidade, </w:t>
      </w:r>
      <w:proofErr w:type="spellStart"/>
      <w:r w:rsidRPr="005F55C5">
        <w:rPr>
          <w:lang w:val="pt-BR"/>
        </w:rPr>
        <w:t>reusabilidade</w:t>
      </w:r>
      <w:proofErr w:type="spellEnd"/>
      <w:r w:rsidRPr="005F55C5">
        <w:rPr>
          <w:lang w:val="pt-BR"/>
        </w:rPr>
        <w:t xml:space="preserve"> e flexibilidade, deve-se adotar Java como linguagem principal de desenvolvimento, seguindo cuidadosamente as técnicas de orientação a objetos.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B32AF" w:rsidRPr="007D08AF" w14:paraId="7A405E0D" w14:textId="77777777" w:rsidTr="00062E57">
        <w:tc>
          <w:tcPr>
            <w:tcW w:w="1809" w:type="dxa"/>
          </w:tcPr>
          <w:p w14:paraId="1BF7B963" w14:textId="77777777" w:rsidR="000B32AF" w:rsidRPr="007D08AF" w:rsidRDefault="000B32AF" w:rsidP="009F0BFD">
            <w:pPr>
              <w:spacing w:before="240" w:after="240"/>
              <w:jc w:val="both"/>
            </w:pPr>
            <w:proofErr w:type="spellStart"/>
            <w:r w:rsidRPr="007D08AF">
              <w:rPr>
                <w:b/>
              </w:rPr>
              <w:t>Prioridade</w:t>
            </w:r>
            <w:proofErr w:type="spellEnd"/>
            <w:r w:rsidRPr="007D08AF">
              <w:t>:</w:t>
            </w:r>
          </w:p>
        </w:tc>
        <w:tc>
          <w:tcPr>
            <w:tcW w:w="426" w:type="dxa"/>
          </w:tcPr>
          <w:p w14:paraId="098FC99C" w14:textId="77777777" w:rsidR="000B32AF" w:rsidRPr="007D08AF" w:rsidRDefault="000B32AF" w:rsidP="009F0BFD">
            <w:pPr>
              <w:spacing w:before="240" w:after="240"/>
              <w:jc w:val="both"/>
            </w:pPr>
            <w:r w:rsidRPr="007D08AF">
              <w:sym w:font="Wingdings" w:char="F06E"/>
            </w:r>
          </w:p>
        </w:tc>
        <w:tc>
          <w:tcPr>
            <w:tcW w:w="1984" w:type="dxa"/>
          </w:tcPr>
          <w:p w14:paraId="6C361373" w14:textId="77777777" w:rsidR="000B32AF" w:rsidRPr="007D08AF" w:rsidRDefault="000B32AF" w:rsidP="009F0BFD">
            <w:pPr>
              <w:spacing w:before="240" w:after="240"/>
              <w:ind w:left="-108"/>
              <w:jc w:val="both"/>
            </w:pPr>
            <w:proofErr w:type="spellStart"/>
            <w:r w:rsidRPr="007D08AF">
              <w:t>Essencial</w:t>
            </w:r>
            <w:proofErr w:type="spellEnd"/>
          </w:p>
        </w:tc>
        <w:tc>
          <w:tcPr>
            <w:tcW w:w="425" w:type="dxa"/>
          </w:tcPr>
          <w:p w14:paraId="7195224D" w14:textId="77777777" w:rsidR="000B32AF" w:rsidRPr="007D08AF" w:rsidRDefault="000B32AF" w:rsidP="009F0BFD">
            <w:pPr>
              <w:spacing w:before="240" w:after="240"/>
              <w:jc w:val="both"/>
            </w:pPr>
            <w:r w:rsidRPr="007D08AF">
              <w:sym w:font="Wingdings" w:char="F0A8"/>
            </w:r>
          </w:p>
        </w:tc>
        <w:tc>
          <w:tcPr>
            <w:tcW w:w="1985" w:type="dxa"/>
          </w:tcPr>
          <w:p w14:paraId="0151EA2C" w14:textId="77777777" w:rsidR="000B32AF" w:rsidRPr="007D08AF" w:rsidRDefault="000B32AF" w:rsidP="009F0BFD">
            <w:pPr>
              <w:spacing w:before="240" w:after="240"/>
              <w:ind w:left="-108"/>
              <w:jc w:val="both"/>
            </w:pPr>
            <w:proofErr w:type="spellStart"/>
            <w:r w:rsidRPr="007D08AF">
              <w:t>Importante</w:t>
            </w:r>
            <w:proofErr w:type="spellEnd"/>
          </w:p>
        </w:tc>
        <w:tc>
          <w:tcPr>
            <w:tcW w:w="425" w:type="dxa"/>
          </w:tcPr>
          <w:p w14:paraId="3E9159C0" w14:textId="77777777" w:rsidR="000B32AF" w:rsidRPr="007D08AF" w:rsidRDefault="000B32AF" w:rsidP="009F0BFD">
            <w:pPr>
              <w:spacing w:before="240" w:after="240"/>
              <w:jc w:val="both"/>
            </w:pPr>
            <w:r w:rsidRPr="007D08AF">
              <w:sym w:font="Wingdings" w:char="F0A8"/>
            </w:r>
          </w:p>
        </w:tc>
        <w:tc>
          <w:tcPr>
            <w:tcW w:w="1381" w:type="dxa"/>
          </w:tcPr>
          <w:p w14:paraId="692CE454" w14:textId="77777777" w:rsidR="000B32AF" w:rsidRPr="007D08AF" w:rsidRDefault="000B32AF" w:rsidP="009F0BFD">
            <w:pPr>
              <w:spacing w:before="240" w:after="240"/>
              <w:ind w:left="-108"/>
              <w:jc w:val="both"/>
            </w:pPr>
            <w:proofErr w:type="spellStart"/>
            <w:r w:rsidRPr="007D08AF">
              <w:t>Desejável</w:t>
            </w:r>
            <w:proofErr w:type="spellEnd"/>
          </w:p>
        </w:tc>
      </w:tr>
    </w:tbl>
    <w:p w14:paraId="4BFE47E5" w14:textId="77777777" w:rsidR="000B32AF" w:rsidRPr="005F55C5" w:rsidRDefault="000B32AF" w:rsidP="009F0BFD">
      <w:pPr>
        <w:pStyle w:val="Ttulo2"/>
        <w:jc w:val="both"/>
        <w:rPr>
          <w:lang w:val="pt-BR"/>
        </w:rPr>
      </w:pPr>
      <w:bookmarkStart w:id="97" w:name="_Toc467473461"/>
      <w:bookmarkStart w:id="98" w:name="_Toc467474008"/>
      <w:bookmarkStart w:id="99" w:name="_Toc467477747"/>
      <w:bookmarkStart w:id="100" w:name="_Toc467494893"/>
      <w:bookmarkStart w:id="101" w:name="_Toc467495259"/>
      <w:bookmarkStart w:id="102" w:name="_Toc468086065"/>
      <w:bookmarkStart w:id="103" w:name="_Toc497726456"/>
      <w:bookmarkStart w:id="104" w:name="_Toc497896613"/>
      <w:bookmarkStart w:id="105" w:name="_Toc478113781"/>
      <w:r w:rsidRPr="005F55C5">
        <w:rPr>
          <w:lang w:val="pt-BR"/>
        </w:rPr>
        <w:t>Desempenho</w:t>
      </w:r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14:paraId="7518FECB" w14:textId="77777777" w:rsidR="000B32AF" w:rsidRPr="005F55C5" w:rsidRDefault="000B32AF" w:rsidP="009F0BFD">
      <w:pPr>
        <w:jc w:val="both"/>
        <w:rPr>
          <w:lang w:val="pt-BR"/>
        </w:rPr>
      </w:pPr>
      <w:r w:rsidRPr="005F55C5">
        <w:rPr>
          <w:lang w:val="pt-BR"/>
        </w:rPr>
        <w:t>Esta seção descreve os requisitos não funcionais associados à eficiência, uso de recursos e tempo de resposta do sistema.</w:t>
      </w:r>
    </w:p>
    <w:p w14:paraId="5AF3B372" w14:textId="77777777" w:rsidR="000B32AF" w:rsidRPr="005F55C5" w:rsidRDefault="000B32AF" w:rsidP="009F0BFD">
      <w:pPr>
        <w:pStyle w:val="Ttulo3"/>
        <w:jc w:val="both"/>
        <w:rPr>
          <w:lang w:val="pt-BR"/>
        </w:rPr>
      </w:pPr>
      <w:bookmarkStart w:id="106" w:name="_Toc467473462"/>
      <w:bookmarkStart w:id="107" w:name="_Toc467474009"/>
      <w:bookmarkStart w:id="108" w:name="_Toc467477748"/>
      <w:bookmarkStart w:id="109" w:name="_Toc467494894"/>
      <w:bookmarkStart w:id="110" w:name="_Toc467495260"/>
      <w:bookmarkStart w:id="111" w:name="_Toc468086066"/>
      <w:bookmarkStart w:id="112" w:name="_Toc497726457"/>
      <w:bookmarkStart w:id="113" w:name="_Toc497896614"/>
      <w:bookmarkStart w:id="114" w:name="_Toc478113782"/>
      <w:r w:rsidRPr="005F55C5">
        <w:rPr>
          <w:lang w:val="pt-BR"/>
        </w:rPr>
        <w:t>[NF</w:t>
      </w:r>
      <w:bookmarkEnd w:id="106"/>
      <w:bookmarkEnd w:id="107"/>
      <w:bookmarkEnd w:id="108"/>
      <w:bookmarkEnd w:id="109"/>
      <w:bookmarkEnd w:id="110"/>
      <w:bookmarkEnd w:id="111"/>
      <w:r w:rsidRPr="005F55C5">
        <w:rPr>
          <w:lang w:val="pt-BR"/>
        </w:rPr>
        <w:t xml:space="preserve">005] </w:t>
      </w:r>
      <w:bookmarkEnd w:id="112"/>
      <w:bookmarkEnd w:id="113"/>
      <w:r w:rsidRPr="005F55C5">
        <w:rPr>
          <w:lang w:val="pt-BR"/>
        </w:rPr>
        <w:t>Agilidade na Execução das Operações</w:t>
      </w:r>
      <w:bookmarkEnd w:id="114"/>
    </w:p>
    <w:p w14:paraId="52380670" w14:textId="77777777" w:rsidR="000B32AF" w:rsidRPr="005F55C5" w:rsidRDefault="000B32AF" w:rsidP="009F0BFD">
      <w:pPr>
        <w:jc w:val="both"/>
        <w:rPr>
          <w:lang w:val="pt-BR"/>
        </w:rPr>
      </w:pPr>
      <w:r w:rsidRPr="005F55C5">
        <w:rPr>
          <w:lang w:val="pt-BR"/>
        </w:rPr>
        <w:t>O sistema deve executar as operações no menor tempo possível, visando dar uma maior agilidade ao processo.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B32AF" w:rsidRPr="007D08AF" w14:paraId="684AAFD6" w14:textId="77777777" w:rsidTr="00062E57">
        <w:tc>
          <w:tcPr>
            <w:tcW w:w="1809" w:type="dxa"/>
          </w:tcPr>
          <w:p w14:paraId="4A5BD15A" w14:textId="77777777" w:rsidR="000B32AF" w:rsidRPr="007D08AF" w:rsidRDefault="000B32AF" w:rsidP="009F0BFD">
            <w:pPr>
              <w:spacing w:before="240" w:after="240"/>
              <w:jc w:val="both"/>
            </w:pPr>
            <w:proofErr w:type="spellStart"/>
            <w:r w:rsidRPr="007D08AF">
              <w:rPr>
                <w:b/>
              </w:rPr>
              <w:t>Prioridade</w:t>
            </w:r>
            <w:proofErr w:type="spellEnd"/>
            <w:r w:rsidRPr="007D08AF">
              <w:t>:</w:t>
            </w:r>
          </w:p>
        </w:tc>
        <w:tc>
          <w:tcPr>
            <w:tcW w:w="426" w:type="dxa"/>
          </w:tcPr>
          <w:p w14:paraId="3F7B3B4B" w14:textId="77777777" w:rsidR="000B32AF" w:rsidRPr="007D08AF" w:rsidRDefault="000B32AF" w:rsidP="009F0BFD">
            <w:pPr>
              <w:spacing w:before="240" w:after="240"/>
              <w:jc w:val="both"/>
            </w:pPr>
            <w:r w:rsidRPr="007D08AF">
              <w:sym w:font="Wingdings" w:char="F0A8"/>
            </w:r>
          </w:p>
        </w:tc>
        <w:tc>
          <w:tcPr>
            <w:tcW w:w="1984" w:type="dxa"/>
          </w:tcPr>
          <w:p w14:paraId="759E7EAA" w14:textId="77777777" w:rsidR="000B32AF" w:rsidRPr="007D08AF" w:rsidRDefault="000B32AF" w:rsidP="009F0BFD">
            <w:pPr>
              <w:spacing w:before="240" w:after="240"/>
              <w:ind w:left="-108"/>
              <w:jc w:val="both"/>
            </w:pPr>
            <w:proofErr w:type="spellStart"/>
            <w:r w:rsidRPr="007D08AF">
              <w:t>Essencial</w:t>
            </w:r>
            <w:proofErr w:type="spellEnd"/>
          </w:p>
        </w:tc>
        <w:tc>
          <w:tcPr>
            <w:tcW w:w="425" w:type="dxa"/>
          </w:tcPr>
          <w:p w14:paraId="5C6E3877" w14:textId="77777777" w:rsidR="000B32AF" w:rsidRPr="007D08AF" w:rsidRDefault="000B32AF" w:rsidP="009F0BFD">
            <w:pPr>
              <w:spacing w:before="240" w:after="240"/>
              <w:jc w:val="both"/>
            </w:pPr>
            <w:r w:rsidRPr="007D08AF">
              <w:sym w:font="Wingdings" w:char="F06E"/>
            </w:r>
          </w:p>
        </w:tc>
        <w:tc>
          <w:tcPr>
            <w:tcW w:w="1985" w:type="dxa"/>
          </w:tcPr>
          <w:p w14:paraId="0B791F0D" w14:textId="77777777" w:rsidR="000B32AF" w:rsidRPr="007D08AF" w:rsidRDefault="000B32AF" w:rsidP="009F0BFD">
            <w:pPr>
              <w:spacing w:before="240" w:after="240"/>
              <w:ind w:left="-108"/>
              <w:jc w:val="both"/>
            </w:pPr>
            <w:proofErr w:type="spellStart"/>
            <w:r w:rsidRPr="007D08AF">
              <w:t>Importante</w:t>
            </w:r>
            <w:proofErr w:type="spellEnd"/>
          </w:p>
        </w:tc>
        <w:tc>
          <w:tcPr>
            <w:tcW w:w="425" w:type="dxa"/>
          </w:tcPr>
          <w:p w14:paraId="40A8E5D4" w14:textId="77777777" w:rsidR="000B32AF" w:rsidRPr="007D08AF" w:rsidRDefault="000B32AF" w:rsidP="009F0BFD">
            <w:pPr>
              <w:spacing w:before="240" w:after="240"/>
              <w:jc w:val="both"/>
            </w:pPr>
            <w:r w:rsidRPr="007D08AF">
              <w:sym w:font="Wingdings" w:char="F0A8"/>
            </w:r>
          </w:p>
        </w:tc>
        <w:tc>
          <w:tcPr>
            <w:tcW w:w="1381" w:type="dxa"/>
          </w:tcPr>
          <w:p w14:paraId="2A85C105" w14:textId="77777777" w:rsidR="000B32AF" w:rsidRPr="007D08AF" w:rsidRDefault="000B32AF" w:rsidP="009F0BFD">
            <w:pPr>
              <w:spacing w:before="240" w:after="240"/>
              <w:ind w:left="-108"/>
              <w:jc w:val="both"/>
            </w:pPr>
            <w:proofErr w:type="spellStart"/>
            <w:r w:rsidRPr="007D08AF">
              <w:t>Desejável</w:t>
            </w:r>
            <w:proofErr w:type="spellEnd"/>
          </w:p>
        </w:tc>
      </w:tr>
    </w:tbl>
    <w:p w14:paraId="3DA85ABB" w14:textId="77777777" w:rsidR="000B32AF" w:rsidRPr="005F55C5" w:rsidRDefault="000B32AF" w:rsidP="009F0BFD">
      <w:pPr>
        <w:pStyle w:val="Ttulo3"/>
        <w:jc w:val="both"/>
        <w:rPr>
          <w:lang w:val="pt-BR"/>
        </w:rPr>
      </w:pPr>
      <w:bookmarkStart w:id="115" w:name="_Toc478113783"/>
      <w:r w:rsidRPr="005F55C5">
        <w:rPr>
          <w:lang w:val="pt-BR"/>
        </w:rPr>
        <w:t>[NF006] Otimização na realização de uma alocação</w:t>
      </w:r>
      <w:bookmarkEnd w:id="115"/>
    </w:p>
    <w:p w14:paraId="7EAD8A6D" w14:textId="77777777" w:rsidR="000B32AF" w:rsidRPr="005F55C5" w:rsidRDefault="000B32AF" w:rsidP="009F0BFD">
      <w:pPr>
        <w:jc w:val="both"/>
        <w:rPr>
          <w:lang w:val="pt-BR"/>
        </w:rPr>
      </w:pPr>
      <w:r w:rsidRPr="005F55C5">
        <w:rPr>
          <w:lang w:val="pt-BR"/>
        </w:rPr>
        <w:t>O sistema deve sugerir uma solução ótima para o problema de alocação de sala e horário a um professor e disciplina no menor tempo possível, visando dar uma maior agilidade ao processo.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B32AF" w:rsidRPr="007D08AF" w14:paraId="607889E9" w14:textId="77777777" w:rsidTr="00062E57">
        <w:tc>
          <w:tcPr>
            <w:tcW w:w="1809" w:type="dxa"/>
          </w:tcPr>
          <w:p w14:paraId="62A47746" w14:textId="77777777" w:rsidR="000B32AF" w:rsidRPr="007D08AF" w:rsidRDefault="000B32AF" w:rsidP="009F0BFD">
            <w:pPr>
              <w:spacing w:before="240" w:after="240"/>
              <w:jc w:val="both"/>
            </w:pPr>
            <w:proofErr w:type="spellStart"/>
            <w:r w:rsidRPr="007D08AF">
              <w:rPr>
                <w:b/>
              </w:rPr>
              <w:t>Prioridade</w:t>
            </w:r>
            <w:proofErr w:type="spellEnd"/>
            <w:r w:rsidRPr="007D08AF">
              <w:t>:</w:t>
            </w:r>
          </w:p>
        </w:tc>
        <w:tc>
          <w:tcPr>
            <w:tcW w:w="426" w:type="dxa"/>
          </w:tcPr>
          <w:p w14:paraId="5A80A60C" w14:textId="77777777" w:rsidR="000B32AF" w:rsidRPr="007D08AF" w:rsidRDefault="000B32AF" w:rsidP="009F0BFD">
            <w:pPr>
              <w:spacing w:before="240" w:after="240"/>
              <w:jc w:val="both"/>
            </w:pPr>
            <w:r w:rsidRPr="007D08AF">
              <w:sym w:font="Wingdings" w:char="F06E"/>
            </w:r>
          </w:p>
        </w:tc>
        <w:tc>
          <w:tcPr>
            <w:tcW w:w="1984" w:type="dxa"/>
          </w:tcPr>
          <w:p w14:paraId="146F1099" w14:textId="77777777" w:rsidR="000B32AF" w:rsidRPr="007D08AF" w:rsidRDefault="000B32AF" w:rsidP="009F0BFD">
            <w:pPr>
              <w:spacing w:before="240" w:after="240"/>
              <w:ind w:left="-108"/>
              <w:jc w:val="both"/>
            </w:pPr>
            <w:proofErr w:type="spellStart"/>
            <w:r w:rsidRPr="007D08AF">
              <w:t>Essencial</w:t>
            </w:r>
            <w:proofErr w:type="spellEnd"/>
          </w:p>
        </w:tc>
        <w:tc>
          <w:tcPr>
            <w:tcW w:w="425" w:type="dxa"/>
          </w:tcPr>
          <w:p w14:paraId="03DC8930" w14:textId="77777777" w:rsidR="000B32AF" w:rsidRPr="007D08AF" w:rsidRDefault="000B32AF" w:rsidP="009F0BFD">
            <w:pPr>
              <w:spacing w:before="240" w:after="240"/>
              <w:jc w:val="both"/>
            </w:pPr>
            <w:r w:rsidRPr="007D08AF">
              <w:sym w:font="Wingdings" w:char="F0A8"/>
            </w:r>
          </w:p>
        </w:tc>
        <w:tc>
          <w:tcPr>
            <w:tcW w:w="1985" w:type="dxa"/>
          </w:tcPr>
          <w:p w14:paraId="3E87B47B" w14:textId="77777777" w:rsidR="000B32AF" w:rsidRPr="007D08AF" w:rsidRDefault="000B32AF" w:rsidP="009F0BFD">
            <w:pPr>
              <w:spacing w:before="240" w:after="240"/>
              <w:ind w:left="-108"/>
              <w:jc w:val="both"/>
            </w:pPr>
            <w:proofErr w:type="spellStart"/>
            <w:r w:rsidRPr="007D08AF">
              <w:t>Importante</w:t>
            </w:r>
            <w:proofErr w:type="spellEnd"/>
          </w:p>
        </w:tc>
        <w:tc>
          <w:tcPr>
            <w:tcW w:w="425" w:type="dxa"/>
          </w:tcPr>
          <w:p w14:paraId="77239571" w14:textId="77777777" w:rsidR="000B32AF" w:rsidRPr="007D08AF" w:rsidRDefault="000B32AF" w:rsidP="009F0BFD">
            <w:pPr>
              <w:spacing w:before="240" w:after="240"/>
              <w:jc w:val="both"/>
            </w:pPr>
            <w:r w:rsidRPr="007D08AF">
              <w:sym w:font="Wingdings" w:char="F0A8"/>
            </w:r>
          </w:p>
        </w:tc>
        <w:tc>
          <w:tcPr>
            <w:tcW w:w="1381" w:type="dxa"/>
          </w:tcPr>
          <w:p w14:paraId="2B290A2F" w14:textId="77777777" w:rsidR="000B32AF" w:rsidRPr="007D08AF" w:rsidRDefault="000B32AF" w:rsidP="009F0BFD">
            <w:pPr>
              <w:spacing w:before="240" w:after="240"/>
              <w:ind w:left="-108"/>
              <w:jc w:val="both"/>
            </w:pPr>
            <w:proofErr w:type="spellStart"/>
            <w:r w:rsidRPr="007D08AF">
              <w:t>Desejável</w:t>
            </w:r>
            <w:proofErr w:type="spellEnd"/>
          </w:p>
        </w:tc>
      </w:tr>
    </w:tbl>
    <w:p w14:paraId="05A7C83B" w14:textId="77777777" w:rsidR="002B7BF0" w:rsidRPr="00234324" w:rsidRDefault="002B7BF0" w:rsidP="009F0BFD">
      <w:pPr>
        <w:pStyle w:val="Ttulo1"/>
        <w:ind w:left="431" w:hanging="431"/>
        <w:jc w:val="both"/>
        <w:rPr>
          <w:lang w:val="pt-BR"/>
        </w:rPr>
      </w:pPr>
      <w:bookmarkStart w:id="116" w:name="_Toc478113784"/>
      <w:r>
        <w:rPr>
          <w:lang w:val="pt-BR"/>
        </w:rPr>
        <w:t>Diagramas de casos de uso</w:t>
      </w:r>
      <w:bookmarkEnd w:id="116"/>
    </w:p>
    <w:p w14:paraId="1555A41E" w14:textId="77777777" w:rsidR="009F0BFD" w:rsidRDefault="009F0BFD" w:rsidP="009F0BFD">
      <w:pPr>
        <w:jc w:val="both"/>
        <w:rPr>
          <w:highlight w:val="yellow"/>
          <w:lang w:val="pt-BR"/>
        </w:rPr>
      </w:pPr>
    </w:p>
    <w:p w14:paraId="10B93649" w14:textId="70A03322" w:rsidR="002B7BF0" w:rsidRDefault="009F0BFD" w:rsidP="009F0BFD">
      <w:pPr>
        <w:jc w:val="both"/>
        <w:rPr>
          <w:lang w:val="pt-BR"/>
        </w:rPr>
      </w:pPr>
      <w:r>
        <w:rPr>
          <w:noProof/>
          <w:highlight w:val="yellow"/>
          <w:lang w:val="pt-BR"/>
        </w:rPr>
        <w:lastRenderedPageBreak/>
        <w:drawing>
          <wp:inline distT="0" distB="0" distL="0" distR="0" wp14:anchorId="6CF033D7" wp14:editId="1DD17FBA">
            <wp:extent cx="5753100" cy="384048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44080" w14:textId="77777777" w:rsidR="002B7BF0" w:rsidRDefault="002B7BF0" w:rsidP="009F0BFD">
      <w:pPr>
        <w:pStyle w:val="Ttulo1"/>
        <w:ind w:left="431" w:hanging="431"/>
        <w:jc w:val="both"/>
        <w:rPr>
          <w:lang w:val="pt-BR"/>
        </w:rPr>
      </w:pPr>
      <w:bookmarkStart w:id="117" w:name="_Toc478113785"/>
      <w:r w:rsidRPr="000A3B43">
        <w:rPr>
          <w:lang w:val="pt-BR"/>
        </w:rPr>
        <w:t xml:space="preserve">detalhamento dos </w:t>
      </w:r>
      <w:r>
        <w:rPr>
          <w:lang w:val="pt-BR"/>
        </w:rPr>
        <w:t>casos de uso</w:t>
      </w:r>
      <w:bookmarkEnd w:id="117"/>
    </w:p>
    <w:p w14:paraId="586132E9" w14:textId="77777777" w:rsidR="009F0BFD" w:rsidRPr="009F0BFD" w:rsidRDefault="009F0BFD" w:rsidP="009F0BFD">
      <w:pPr>
        <w:jc w:val="both"/>
        <w:rPr>
          <w:b/>
          <w:bCs/>
          <w:caps/>
          <w:color w:val="243F60"/>
          <w:spacing w:val="15"/>
          <w:sz w:val="22"/>
          <w:szCs w:val="22"/>
          <w:lang w:val="pt-BR"/>
        </w:rPr>
      </w:pPr>
      <w:r w:rsidRPr="009F0BFD">
        <w:rPr>
          <w:b/>
          <w:bCs/>
          <w:caps/>
          <w:color w:val="243F60"/>
          <w:spacing w:val="15"/>
          <w:sz w:val="22"/>
          <w:szCs w:val="22"/>
          <w:lang w:val="pt-BR"/>
        </w:rPr>
        <w:t>1. Atores do Sistema</w:t>
      </w:r>
    </w:p>
    <w:p w14:paraId="23EB015E" w14:textId="77777777" w:rsidR="009F0BFD" w:rsidRPr="009F0BFD" w:rsidRDefault="009F0BFD" w:rsidP="009F0BFD">
      <w:pPr>
        <w:pStyle w:val="PargrafodaLista"/>
        <w:numPr>
          <w:ilvl w:val="0"/>
          <w:numId w:val="80"/>
        </w:numPr>
        <w:jc w:val="both"/>
        <w:rPr>
          <w:lang w:val="pt-BR"/>
        </w:rPr>
      </w:pPr>
      <w:r w:rsidRPr="009F0BFD">
        <w:rPr>
          <w:b/>
          <w:bCs/>
          <w:lang w:val="pt-BR"/>
        </w:rPr>
        <w:t>Administrador</w:t>
      </w:r>
      <w:r w:rsidRPr="009F0BFD">
        <w:rPr>
          <w:lang w:val="pt-BR"/>
        </w:rPr>
        <w:t>: Gerencia usuários, permissões e configurações do sistema.</w:t>
      </w:r>
    </w:p>
    <w:p w14:paraId="09A03C22" w14:textId="77777777" w:rsidR="009F0BFD" w:rsidRPr="009F0BFD" w:rsidRDefault="009F0BFD" w:rsidP="009F0BFD">
      <w:pPr>
        <w:pStyle w:val="PargrafodaLista"/>
        <w:numPr>
          <w:ilvl w:val="0"/>
          <w:numId w:val="80"/>
        </w:numPr>
        <w:jc w:val="both"/>
        <w:rPr>
          <w:lang w:val="pt-BR"/>
        </w:rPr>
      </w:pPr>
      <w:r w:rsidRPr="009F0BFD">
        <w:rPr>
          <w:b/>
          <w:bCs/>
          <w:lang w:val="pt-BR"/>
        </w:rPr>
        <w:t>Operador</w:t>
      </w:r>
      <w:r w:rsidRPr="009F0BFD">
        <w:rPr>
          <w:lang w:val="pt-BR"/>
        </w:rPr>
        <w:t>: Realiza operações relacionadas à coleta de lixo e materiais recicláveis.</w:t>
      </w:r>
    </w:p>
    <w:p w14:paraId="632F94AE" w14:textId="77777777" w:rsidR="009F0BFD" w:rsidRPr="009F0BFD" w:rsidRDefault="009F0BFD" w:rsidP="009F0BFD">
      <w:pPr>
        <w:pStyle w:val="PargrafodaLista"/>
        <w:numPr>
          <w:ilvl w:val="0"/>
          <w:numId w:val="80"/>
        </w:numPr>
        <w:jc w:val="both"/>
        <w:rPr>
          <w:lang w:val="pt-BR"/>
        </w:rPr>
      </w:pPr>
      <w:r w:rsidRPr="009F0BFD">
        <w:rPr>
          <w:b/>
          <w:bCs/>
          <w:lang w:val="pt-BR"/>
        </w:rPr>
        <w:t>Supervisor</w:t>
      </w:r>
      <w:r w:rsidRPr="009F0BFD">
        <w:rPr>
          <w:lang w:val="pt-BR"/>
        </w:rPr>
        <w:t>: Supervisiona as operações de coleta, define rotas e analisa estatísticas.</w:t>
      </w:r>
    </w:p>
    <w:p w14:paraId="3367B71F" w14:textId="77777777" w:rsidR="009F0BFD" w:rsidRPr="009F0BFD" w:rsidRDefault="009F0BFD" w:rsidP="009F0BFD">
      <w:pPr>
        <w:pStyle w:val="PargrafodaLista"/>
        <w:numPr>
          <w:ilvl w:val="0"/>
          <w:numId w:val="80"/>
        </w:numPr>
        <w:jc w:val="both"/>
        <w:rPr>
          <w:lang w:val="pt-BR"/>
        </w:rPr>
      </w:pPr>
      <w:r w:rsidRPr="009F0BFD">
        <w:rPr>
          <w:b/>
          <w:bCs/>
          <w:lang w:val="pt-BR"/>
        </w:rPr>
        <w:t>Cidadão</w:t>
      </w:r>
      <w:r w:rsidRPr="009F0BFD">
        <w:rPr>
          <w:lang w:val="pt-BR"/>
        </w:rPr>
        <w:t>: Usuário externo que pode fornecer feedback e visualizar informações sobre a coleta.</w:t>
      </w:r>
    </w:p>
    <w:p w14:paraId="2CE8E6EC" w14:textId="77777777" w:rsidR="009F0BFD" w:rsidRPr="009F0BFD" w:rsidRDefault="009F0BFD" w:rsidP="009F0BFD">
      <w:pPr>
        <w:jc w:val="both"/>
        <w:rPr>
          <w:caps/>
          <w:color w:val="243F60"/>
          <w:spacing w:val="15"/>
          <w:sz w:val="22"/>
          <w:szCs w:val="22"/>
          <w:lang w:val="pt-BR"/>
        </w:rPr>
      </w:pPr>
      <w:r w:rsidRPr="009F0BFD">
        <w:rPr>
          <w:caps/>
          <w:color w:val="243F60"/>
          <w:spacing w:val="15"/>
          <w:sz w:val="22"/>
          <w:szCs w:val="22"/>
          <w:lang w:val="pt-BR"/>
        </w:rPr>
        <w:pict w14:anchorId="2DEA46CE">
          <v:rect id="_x0000_i1058" style="width:0;height:1.5pt" o:hralign="center" o:hrstd="t" o:hr="t" fillcolor="#a0a0a0" stroked="f"/>
        </w:pict>
      </w:r>
    </w:p>
    <w:p w14:paraId="7DEFAA39" w14:textId="77777777" w:rsidR="009F0BFD" w:rsidRPr="009F0BFD" w:rsidRDefault="009F0BFD" w:rsidP="009F0BFD">
      <w:pPr>
        <w:jc w:val="both"/>
        <w:rPr>
          <w:b/>
          <w:bCs/>
          <w:caps/>
          <w:color w:val="243F60"/>
          <w:spacing w:val="15"/>
          <w:sz w:val="22"/>
          <w:szCs w:val="22"/>
          <w:lang w:val="pt-BR"/>
        </w:rPr>
      </w:pPr>
      <w:r w:rsidRPr="009F0BFD">
        <w:rPr>
          <w:b/>
          <w:bCs/>
          <w:caps/>
          <w:color w:val="243F60"/>
          <w:spacing w:val="15"/>
          <w:sz w:val="22"/>
          <w:szCs w:val="22"/>
          <w:lang w:val="pt-BR"/>
        </w:rPr>
        <w:t>2. Casos de Uso e Detalhamento das Operações</w:t>
      </w:r>
    </w:p>
    <w:p w14:paraId="6E623947" w14:textId="77777777" w:rsidR="009F0BFD" w:rsidRPr="009F0BFD" w:rsidRDefault="009F0BFD" w:rsidP="009F0BFD">
      <w:pPr>
        <w:jc w:val="both"/>
        <w:rPr>
          <w:b/>
          <w:bCs/>
          <w:caps/>
          <w:color w:val="243F60"/>
          <w:spacing w:val="15"/>
          <w:sz w:val="22"/>
          <w:szCs w:val="22"/>
          <w:lang w:val="pt-BR"/>
        </w:rPr>
      </w:pPr>
      <w:r w:rsidRPr="009F0BFD">
        <w:rPr>
          <w:b/>
          <w:bCs/>
          <w:caps/>
          <w:color w:val="243F60"/>
          <w:spacing w:val="15"/>
          <w:sz w:val="22"/>
          <w:szCs w:val="22"/>
          <w:lang w:val="pt-BR"/>
        </w:rPr>
        <w:t>2.1 Gerenciamento de Usuários (Administrador)</w:t>
      </w:r>
    </w:p>
    <w:p w14:paraId="493C3A46" w14:textId="77777777" w:rsidR="009F0BFD" w:rsidRPr="009F0BFD" w:rsidRDefault="009F0BFD" w:rsidP="009F0BFD">
      <w:pPr>
        <w:numPr>
          <w:ilvl w:val="0"/>
          <w:numId w:val="43"/>
        </w:numPr>
        <w:jc w:val="both"/>
        <w:rPr>
          <w:caps/>
          <w:color w:val="243F60"/>
          <w:spacing w:val="15"/>
          <w:sz w:val="22"/>
          <w:szCs w:val="22"/>
          <w:lang w:val="pt-BR"/>
        </w:rPr>
      </w:pPr>
      <w:r w:rsidRPr="009F0BFD">
        <w:rPr>
          <w:b/>
          <w:bCs/>
          <w:caps/>
          <w:color w:val="243F60"/>
          <w:spacing w:val="15"/>
          <w:sz w:val="22"/>
          <w:szCs w:val="22"/>
          <w:lang w:val="pt-BR"/>
        </w:rPr>
        <w:t>Cadastrar Administrador</w:t>
      </w:r>
    </w:p>
    <w:p w14:paraId="26947569" w14:textId="77777777" w:rsidR="009F0BFD" w:rsidRPr="009F0BFD" w:rsidRDefault="009F0BFD" w:rsidP="009F0BFD">
      <w:pPr>
        <w:pStyle w:val="PargrafodaLista"/>
        <w:numPr>
          <w:ilvl w:val="0"/>
          <w:numId w:val="79"/>
        </w:numPr>
        <w:jc w:val="both"/>
        <w:rPr>
          <w:lang w:val="pt-BR"/>
        </w:rPr>
      </w:pPr>
      <w:r w:rsidRPr="009F0BFD">
        <w:rPr>
          <w:lang w:val="pt-BR"/>
        </w:rPr>
        <w:t>O administrador acessa a interface de cadastro.</w:t>
      </w:r>
    </w:p>
    <w:p w14:paraId="2868F8CA" w14:textId="77777777" w:rsidR="009F0BFD" w:rsidRPr="009F0BFD" w:rsidRDefault="009F0BFD" w:rsidP="009F0BFD">
      <w:pPr>
        <w:pStyle w:val="PargrafodaLista"/>
        <w:numPr>
          <w:ilvl w:val="0"/>
          <w:numId w:val="79"/>
        </w:numPr>
        <w:jc w:val="both"/>
        <w:rPr>
          <w:lang w:val="pt-BR"/>
        </w:rPr>
      </w:pPr>
      <w:r w:rsidRPr="009F0BFD">
        <w:rPr>
          <w:lang w:val="pt-BR"/>
        </w:rPr>
        <w:t>Insere os dados do novo administrador (nome, e-mail, senha, nível de acesso).</w:t>
      </w:r>
    </w:p>
    <w:p w14:paraId="5E1D2756" w14:textId="77777777" w:rsidR="009F0BFD" w:rsidRPr="009F0BFD" w:rsidRDefault="009F0BFD" w:rsidP="009F0BFD">
      <w:pPr>
        <w:pStyle w:val="PargrafodaLista"/>
        <w:numPr>
          <w:ilvl w:val="0"/>
          <w:numId w:val="79"/>
        </w:numPr>
        <w:jc w:val="both"/>
        <w:rPr>
          <w:lang w:val="pt-BR"/>
        </w:rPr>
      </w:pPr>
      <w:r w:rsidRPr="009F0BFD">
        <w:rPr>
          <w:lang w:val="pt-BR"/>
        </w:rPr>
        <w:t>O sistema valida as informações e cria o novo administrador.</w:t>
      </w:r>
    </w:p>
    <w:p w14:paraId="1F7AF2CC" w14:textId="77777777" w:rsidR="009F0BFD" w:rsidRPr="009F0BFD" w:rsidRDefault="009F0BFD" w:rsidP="009F0BFD">
      <w:pPr>
        <w:numPr>
          <w:ilvl w:val="0"/>
          <w:numId w:val="43"/>
        </w:numPr>
        <w:jc w:val="both"/>
        <w:rPr>
          <w:caps/>
          <w:color w:val="243F60"/>
          <w:spacing w:val="15"/>
          <w:sz w:val="22"/>
          <w:szCs w:val="22"/>
          <w:lang w:val="pt-BR"/>
        </w:rPr>
      </w:pPr>
      <w:r w:rsidRPr="009F0BFD">
        <w:rPr>
          <w:b/>
          <w:bCs/>
          <w:caps/>
          <w:color w:val="243F60"/>
          <w:spacing w:val="15"/>
          <w:sz w:val="22"/>
          <w:szCs w:val="22"/>
          <w:lang w:val="pt-BR"/>
        </w:rPr>
        <w:lastRenderedPageBreak/>
        <w:t>Editar Administrador</w:t>
      </w:r>
    </w:p>
    <w:p w14:paraId="4AC14CCF" w14:textId="77777777" w:rsidR="009F0BFD" w:rsidRPr="009F0BFD" w:rsidRDefault="009F0BFD" w:rsidP="009F0BFD">
      <w:pPr>
        <w:pStyle w:val="PargrafodaLista"/>
        <w:numPr>
          <w:ilvl w:val="0"/>
          <w:numId w:val="78"/>
        </w:numPr>
        <w:jc w:val="both"/>
        <w:rPr>
          <w:lang w:val="pt-BR"/>
        </w:rPr>
      </w:pPr>
      <w:r w:rsidRPr="009F0BFD">
        <w:rPr>
          <w:lang w:val="pt-BR"/>
        </w:rPr>
        <w:t>O administrador acessa a lista de administradores cadastrados.</w:t>
      </w:r>
    </w:p>
    <w:p w14:paraId="74AC6CB9" w14:textId="77777777" w:rsidR="009F0BFD" w:rsidRPr="009F0BFD" w:rsidRDefault="009F0BFD" w:rsidP="009F0BFD">
      <w:pPr>
        <w:pStyle w:val="PargrafodaLista"/>
        <w:numPr>
          <w:ilvl w:val="0"/>
          <w:numId w:val="78"/>
        </w:numPr>
        <w:jc w:val="both"/>
        <w:rPr>
          <w:lang w:val="pt-BR"/>
        </w:rPr>
      </w:pPr>
      <w:r w:rsidRPr="009F0BFD">
        <w:rPr>
          <w:lang w:val="pt-BR"/>
        </w:rPr>
        <w:t>Seleciona um administrador para edição.</w:t>
      </w:r>
    </w:p>
    <w:p w14:paraId="15D3F902" w14:textId="77777777" w:rsidR="009F0BFD" w:rsidRPr="009F0BFD" w:rsidRDefault="009F0BFD" w:rsidP="009F0BFD">
      <w:pPr>
        <w:pStyle w:val="PargrafodaLista"/>
        <w:numPr>
          <w:ilvl w:val="0"/>
          <w:numId w:val="78"/>
        </w:numPr>
        <w:jc w:val="both"/>
        <w:rPr>
          <w:lang w:val="pt-BR"/>
        </w:rPr>
      </w:pPr>
      <w:r w:rsidRPr="009F0BFD">
        <w:rPr>
          <w:lang w:val="pt-BR"/>
        </w:rPr>
        <w:t>Modifica as informações desejadas e confirma a alteração.</w:t>
      </w:r>
    </w:p>
    <w:p w14:paraId="000488B0" w14:textId="77777777" w:rsidR="009F0BFD" w:rsidRPr="009F0BFD" w:rsidRDefault="009F0BFD" w:rsidP="009F0BFD">
      <w:pPr>
        <w:pStyle w:val="PargrafodaLista"/>
        <w:numPr>
          <w:ilvl w:val="0"/>
          <w:numId w:val="78"/>
        </w:numPr>
        <w:jc w:val="both"/>
        <w:rPr>
          <w:lang w:val="pt-BR"/>
        </w:rPr>
      </w:pPr>
      <w:r w:rsidRPr="009F0BFD">
        <w:rPr>
          <w:lang w:val="pt-BR"/>
        </w:rPr>
        <w:t>O sistema atualiza os dados.</w:t>
      </w:r>
    </w:p>
    <w:p w14:paraId="48FC7BF0" w14:textId="77777777" w:rsidR="009F0BFD" w:rsidRPr="009F0BFD" w:rsidRDefault="009F0BFD" w:rsidP="009F0BFD">
      <w:pPr>
        <w:numPr>
          <w:ilvl w:val="0"/>
          <w:numId w:val="43"/>
        </w:numPr>
        <w:jc w:val="both"/>
        <w:rPr>
          <w:caps/>
          <w:color w:val="243F60"/>
          <w:spacing w:val="15"/>
          <w:sz w:val="22"/>
          <w:szCs w:val="22"/>
          <w:lang w:val="pt-BR"/>
        </w:rPr>
      </w:pPr>
      <w:r w:rsidRPr="009F0BFD">
        <w:rPr>
          <w:b/>
          <w:bCs/>
          <w:caps/>
          <w:color w:val="243F60"/>
          <w:spacing w:val="15"/>
          <w:sz w:val="22"/>
          <w:szCs w:val="22"/>
          <w:lang w:val="pt-BR"/>
        </w:rPr>
        <w:t>Cadastrar Operador</w:t>
      </w:r>
    </w:p>
    <w:p w14:paraId="192B8247" w14:textId="77777777" w:rsidR="009F0BFD" w:rsidRPr="009F0BFD" w:rsidRDefault="009F0BFD" w:rsidP="009F0BFD">
      <w:pPr>
        <w:pStyle w:val="PargrafodaLista"/>
        <w:numPr>
          <w:ilvl w:val="0"/>
          <w:numId w:val="77"/>
        </w:numPr>
        <w:jc w:val="both"/>
        <w:rPr>
          <w:lang w:val="pt-BR"/>
        </w:rPr>
      </w:pPr>
      <w:r w:rsidRPr="009F0BFD">
        <w:rPr>
          <w:lang w:val="pt-BR"/>
        </w:rPr>
        <w:t>O administrador acessa o módulo de operadores.</w:t>
      </w:r>
    </w:p>
    <w:p w14:paraId="3531A833" w14:textId="77777777" w:rsidR="009F0BFD" w:rsidRPr="009F0BFD" w:rsidRDefault="009F0BFD" w:rsidP="009F0BFD">
      <w:pPr>
        <w:pStyle w:val="PargrafodaLista"/>
        <w:numPr>
          <w:ilvl w:val="0"/>
          <w:numId w:val="77"/>
        </w:numPr>
        <w:jc w:val="both"/>
        <w:rPr>
          <w:lang w:val="pt-BR"/>
        </w:rPr>
      </w:pPr>
      <w:r w:rsidRPr="009F0BFD">
        <w:rPr>
          <w:lang w:val="pt-BR"/>
        </w:rPr>
        <w:t>Preenche os dados do operador e define permissões.</w:t>
      </w:r>
    </w:p>
    <w:p w14:paraId="4D0E6E2A" w14:textId="77777777" w:rsidR="009F0BFD" w:rsidRPr="009F0BFD" w:rsidRDefault="009F0BFD" w:rsidP="009F0BFD">
      <w:pPr>
        <w:pStyle w:val="PargrafodaLista"/>
        <w:numPr>
          <w:ilvl w:val="0"/>
          <w:numId w:val="77"/>
        </w:numPr>
        <w:jc w:val="both"/>
        <w:rPr>
          <w:lang w:val="pt-BR"/>
        </w:rPr>
      </w:pPr>
      <w:r w:rsidRPr="009F0BFD">
        <w:rPr>
          <w:lang w:val="pt-BR"/>
        </w:rPr>
        <w:t>O sistema armazena os dados e habilita o operador no sistema.</w:t>
      </w:r>
    </w:p>
    <w:p w14:paraId="3DA51F98" w14:textId="77777777" w:rsidR="009F0BFD" w:rsidRPr="009F0BFD" w:rsidRDefault="009F0BFD" w:rsidP="009F0BFD">
      <w:pPr>
        <w:numPr>
          <w:ilvl w:val="0"/>
          <w:numId w:val="43"/>
        </w:numPr>
        <w:jc w:val="both"/>
        <w:rPr>
          <w:caps/>
          <w:color w:val="243F60"/>
          <w:spacing w:val="15"/>
          <w:sz w:val="22"/>
          <w:szCs w:val="22"/>
          <w:lang w:val="pt-BR"/>
        </w:rPr>
      </w:pPr>
      <w:r w:rsidRPr="009F0BFD">
        <w:rPr>
          <w:b/>
          <w:bCs/>
          <w:caps/>
          <w:color w:val="243F60"/>
          <w:spacing w:val="15"/>
          <w:sz w:val="22"/>
          <w:szCs w:val="22"/>
          <w:lang w:val="pt-BR"/>
        </w:rPr>
        <w:t>Editar Operador</w:t>
      </w:r>
    </w:p>
    <w:p w14:paraId="02B9D800" w14:textId="77777777" w:rsidR="009F0BFD" w:rsidRPr="009F0BFD" w:rsidRDefault="009F0BFD" w:rsidP="009F0BFD">
      <w:pPr>
        <w:pStyle w:val="PargrafodaLista"/>
        <w:numPr>
          <w:ilvl w:val="0"/>
          <w:numId w:val="76"/>
        </w:numPr>
        <w:jc w:val="both"/>
        <w:rPr>
          <w:lang w:val="pt-BR"/>
        </w:rPr>
      </w:pPr>
      <w:r w:rsidRPr="009F0BFD">
        <w:rPr>
          <w:lang w:val="pt-BR"/>
        </w:rPr>
        <w:t>O administrador seleciona um operador e altera suas informações.</w:t>
      </w:r>
    </w:p>
    <w:p w14:paraId="2EA019F2" w14:textId="77777777" w:rsidR="009F0BFD" w:rsidRPr="009F0BFD" w:rsidRDefault="009F0BFD" w:rsidP="009F0BFD">
      <w:pPr>
        <w:pStyle w:val="PargrafodaLista"/>
        <w:numPr>
          <w:ilvl w:val="0"/>
          <w:numId w:val="76"/>
        </w:numPr>
        <w:jc w:val="both"/>
        <w:rPr>
          <w:lang w:val="pt-BR"/>
        </w:rPr>
      </w:pPr>
      <w:r w:rsidRPr="009F0BFD">
        <w:rPr>
          <w:lang w:val="pt-BR"/>
        </w:rPr>
        <w:t>O sistema valida e salva as alterações.</w:t>
      </w:r>
    </w:p>
    <w:p w14:paraId="4F101742" w14:textId="77777777" w:rsidR="009F0BFD" w:rsidRPr="009F0BFD" w:rsidRDefault="009F0BFD" w:rsidP="009F0BFD">
      <w:pPr>
        <w:numPr>
          <w:ilvl w:val="0"/>
          <w:numId w:val="43"/>
        </w:numPr>
        <w:jc w:val="both"/>
        <w:rPr>
          <w:caps/>
          <w:color w:val="243F60"/>
          <w:spacing w:val="15"/>
          <w:sz w:val="22"/>
          <w:szCs w:val="22"/>
          <w:lang w:val="pt-BR"/>
        </w:rPr>
      </w:pPr>
      <w:r w:rsidRPr="009F0BFD">
        <w:rPr>
          <w:b/>
          <w:bCs/>
          <w:caps/>
          <w:color w:val="243F60"/>
          <w:spacing w:val="15"/>
          <w:sz w:val="22"/>
          <w:szCs w:val="22"/>
          <w:lang w:val="pt-BR"/>
        </w:rPr>
        <w:t>Desativar Operador</w:t>
      </w:r>
    </w:p>
    <w:p w14:paraId="37590E40" w14:textId="77777777" w:rsidR="009F0BFD" w:rsidRPr="009F0BFD" w:rsidRDefault="009F0BFD" w:rsidP="009F0BFD">
      <w:pPr>
        <w:pStyle w:val="PargrafodaLista"/>
        <w:numPr>
          <w:ilvl w:val="0"/>
          <w:numId w:val="75"/>
        </w:numPr>
        <w:jc w:val="both"/>
        <w:rPr>
          <w:lang w:val="pt-BR"/>
        </w:rPr>
      </w:pPr>
      <w:r w:rsidRPr="009F0BFD">
        <w:rPr>
          <w:lang w:val="pt-BR"/>
        </w:rPr>
        <w:t>O administrador pode desativar um operador que não atua mais.</w:t>
      </w:r>
    </w:p>
    <w:p w14:paraId="6E848DD4" w14:textId="77777777" w:rsidR="009F0BFD" w:rsidRPr="009F0BFD" w:rsidRDefault="009F0BFD" w:rsidP="009F0BFD">
      <w:pPr>
        <w:pStyle w:val="PargrafodaLista"/>
        <w:numPr>
          <w:ilvl w:val="0"/>
          <w:numId w:val="75"/>
        </w:numPr>
        <w:jc w:val="both"/>
        <w:rPr>
          <w:lang w:val="pt-BR"/>
        </w:rPr>
      </w:pPr>
      <w:r w:rsidRPr="009F0BFD">
        <w:rPr>
          <w:lang w:val="pt-BR"/>
        </w:rPr>
        <w:t>O sistema remove o acesso do operador ao sistema.</w:t>
      </w:r>
    </w:p>
    <w:p w14:paraId="6E420363" w14:textId="77777777" w:rsidR="009F0BFD" w:rsidRPr="009F0BFD" w:rsidRDefault="009F0BFD" w:rsidP="009F0BFD">
      <w:pPr>
        <w:numPr>
          <w:ilvl w:val="0"/>
          <w:numId w:val="43"/>
        </w:numPr>
        <w:jc w:val="both"/>
        <w:rPr>
          <w:caps/>
          <w:color w:val="243F60"/>
          <w:spacing w:val="15"/>
          <w:sz w:val="22"/>
          <w:szCs w:val="22"/>
          <w:lang w:val="pt-BR"/>
        </w:rPr>
      </w:pPr>
      <w:r w:rsidRPr="009F0BFD">
        <w:rPr>
          <w:b/>
          <w:bCs/>
          <w:caps/>
          <w:color w:val="243F60"/>
          <w:spacing w:val="15"/>
          <w:sz w:val="22"/>
          <w:szCs w:val="22"/>
          <w:lang w:val="pt-BR"/>
        </w:rPr>
        <w:t>Logar Administrador</w:t>
      </w:r>
    </w:p>
    <w:p w14:paraId="7588D317" w14:textId="77777777" w:rsidR="009F0BFD" w:rsidRPr="009F0BFD" w:rsidRDefault="009F0BFD" w:rsidP="009F0BFD">
      <w:pPr>
        <w:pStyle w:val="PargrafodaLista"/>
        <w:numPr>
          <w:ilvl w:val="0"/>
          <w:numId w:val="74"/>
        </w:numPr>
        <w:jc w:val="both"/>
        <w:rPr>
          <w:lang w:val="pt-BR"/>
        </w:rPr>
      </w:pPr>
      <w:r w:rsidRPr="009F0BFD">
        <w:rPr>
          <w:lang w:val="pt-BR"/>
        </w:rPr>
        <w:t>O administrador acessa a página de login.</w:t>
      </w:r>
    </w:p>
    <w:p w14:paraId="1D170960" w14:textId="77777777" w:rsidR="009F0BFD" w:rsidRPr="009F0BFD" w:rsidRDefault="009F0BFD" w:rsidP="009F0BFD">
      <w:pPr>
        <w:pStyle w:val="PargrafodaLista"/>
        <w:numPr>
          <w:ilvl w:val="0"/>
          <w:numId w:val="74"/>
        </w:numPr>
        <w:jc w:val="both"/>
        <w:rPr>
          <w:lang w:val="pt-BR"/>
        </w:rPr>
      </w:pPr>
      <w:r w:rsidRPr="009F0BFD">
        <w:rPr>
          <w:lang w:val="pt-BR"/>
        </w:rPr>
        <w:t>Insere e-mail e senha.</w:t>
      </w:r>
    </w:p>
    <w:p w14:paraId="17CF70A2" w14:textId="77777777" w:rsidR="009F0BFD" w:rsidRPr="009F0BFD" w:rsidRDefault="009F0BFD" w:rsidP="009F0BFD">
      <w:pPr>
        <w:pStyle w:val="PargrafodaLista"/>
        <w:numPr>
          <w:ilvl w:val="0"/>
          <w:numId w:val="74"/>
        </w:numPr>
        <w:jc w:val="both"/>
        <w:rPr>
          <w:lang w:val="pt-BR"/>
        </w:rPr>
      </w:pPr>
      <w:r w:rsidRPr="009F0BFD">
        <w:rPr>
          <w:lang w:val="pt-BR"/>
        </w:rPr>
        <w:t>O sistema valida as credenciais e concede acesso ao painel administrativo.</w:t>
      </w:r>
    </w:p>
    <w:p w14:paraId="0C20B8A4" w14:textId="77777777" w:rsidR="009F0BFD" w:rsidRPr="009F0BFD" w:rsidRDefault="009F0BFD" w:rsidP="009F0BFD">
      <w:pPr>
        <w:jc w:val="both"/>
        <w:rPr>
          <w:caps/>
          <w:color w:val="243F60"/>
          <w:spacing w:val="15"/>
          <w:sz w:val="22"/>
          <w:szCs w:val="22"/>
          <w:lang w:val="pt-BR"/>
        </w:rPr>
      </w:pPr>
      <w:r w:rsidRPr="009F0BFD">
        <w:rPr>
          <w:caps/>
          <w:color w:val="243F60"/>
          <w:spacing w:val="15"/>
          <w:sz w:val="22"/>
          <w:szCs w:val="22"/>
          <w:lang w:val="pt-BR"/>
        </w:rPr>
        <w:pict w14:anchorId="0FAB15D2">
          <v:rect id="_x0000_i1059" style="width:0;height:1.5pt" o:hralign="center" o:hrstd="t" o:hr="t" fillcolor="#a0a0a0" stroked="f"/>
        </w:pict>
      </w:r>
    </w:p>
    <w:p w14:paraId="5E58317C" w14:textId="77777777" w:rsidR="009F0BFD" w:rsidRPr="009F0BFD" w:rsidRDefault="009F0BFD" w:rsidP="009F0BFD">
      <w:pPr>
        <w:jc w:val="both"/>
        <w:rPr>
          <w:b/>
          <w:bCs/>
          <w:caps/>
          <w:color w:val="243F60"/>
          <w:spacing w:val="15"/>
          <w:sz w:val="22"/>
          <w:szCs w:val="22"/>
          <w:lang w:val="pt-BR"/>
        </w:rPr>
      </w:pPr>
      <w:r w:rsidRPr="009F0BFD">
        <w:rPr>
          <w:b/>
          <w:bCs/>
          <w:caps/>
          <w:color w:val="243F60"/>
          <w:spacing w:val="15"/>
          <w:sz w:val="22"/>
          <w:szCs w:val="22"/>
          <w:lang w:val="pt-BR"/>
        </w:rPr>
        <w:t>2.2 Operações do Supervisor</w:t>
      </w:r>
    </w:p>
    <w:p w14:paraId="786F4DF1" w14:textId="77777777" w:rsidR="009F0BFD" w:rsidRPr="009F0BFD" w:rsidRDefault="009F0BFD" w:rsidP="009F0BFD">
      <w:pPr>
        <w:numPr>
          <w:ilvl w:val="0"/>
          <w:numId w:val="44"/>
        </w:numPr>
        <w:jc w:val="both"/>
        <w:rPr>
          <w:caps/>
          <w:color w:val="243F60"/>
          <w:spacing w:val="15"/>
          <w:sz w:val="22"/>
          <w:szCs w:val="22"/>
          <w:lang w:val="pt-BR"/>
        </w:rPr>
      </w:pPr>
      <w:r w:rsidRPr="009F0BFD">
        <w:rPr>
          <w:b/>
          <w:bCs/>
          <w:caps/>
          <w:color w:val="243F60"/>
          <w:spacing w:val="15"/>
          <w:sz w:val="22"/>
          <w:szCs w:val="22"/>
          <w:lang w:val="pt-BR"/>
        </w:rPr>
        <w:t>Cadastrar Supervisor</w:t>
      </w:r>
    </w:p>
    <w:p w14:paraId="610E05F8" w14:textId="77777777" w:rsidR="009F0BFD" w:rsidRPr="009F0BFD" w:rsidRDefault="009F0BFD" w:rsidP="009F0BFD">
      <w:pPr>
        <w:pStyle w:val="PargrafodaLista"/>
        <w:numPr>
          <w:ilvl w:val="0"/>
          <w:numId w:val="73"/>
        </w:numPr>
        <w:jc w:val="both"/>
        <w:rPr>
          <w:lang w:val="pt-BR"/>
        </w:rPr>
      </w:pPr>
      <w:r w:rsidRPr="009F0BFD">
        <w:rPr>
          <w:lang w:val="pt-BR"/>
        </w:rPr>
        <w:t>O administrador acessa a interface de cadastro de supervisores.</w:t>
      </w:r>
    </w:p>
    <w:p w14:paraId="7207D8D4" w14:textId="77777777" w:rsidR="009F0BFD" w:rsidRPr="009F0BFD" w:rsidRDefault="009F0BFD" w:rsidP="009F0BFD">
      <w:pPr>
        <w:pStyle w:val="PargrafodaLista"/>
        <w:numPr>
          <w:ilvl w:val="0"/>
          <w:numId w:val="73"/>
        </w:numPr>
        <w:jc w:val="both"/>
        <w:rPr>
          <w:lang w:val="pt-BR"/>
        </w:rPr>
      </w:pPr>
      <w:r w:rsidRPr="009F0BFD">
        <w:rPr>
          <w:lang w:val="pt-BR"/>
        </w:rPr>
        <w:t>Preenche os dados e define permissões.</w:t>
      </w:r>
    </w:p>
    <w:p w14:paraId="32161FC6" w14:textId="77777777" w:rsidR="009F0BFD" w:rsidRPr="009F0BFD" w:rsidRDefault="009F0BFD" w:rsidP="009F0BFD">
      <w:pPr>
        <w:pStyle w:val="PargrafodaLista"/>
        <w:numPr>
          <w:ilvl w:val="0"/>
          <w:numId w:val="73"/>
        </w:numPr>
        <w:jc w:val="both"/>
        <w:rPr>
          <w:lang w:val="pt-BR"/>
        </w:rPr>
      </w:pPr>
      <w:r w:rsidRPr="009F0BFD">
        <w:rPr>
          <w:lang w:val="pt-BR"/>
        </w:rPr>
        <w:t>O sistema cria o novo supervisor.</w:t>
      </w:r>
    </w:p>
    <w:p w14:paraId="15CDB1FE" w14:textId="77777777" w:rsidR="009F0BFD" w:rsidRPr="009F0BFD" w:rsidRDefault="009F0BFD" w:rsidP="009F0BFD">
      <w:pPr>
        <w:numPr>
          <w:ilvl w:val="0"/>
          <w:numId w:val="44"/>
        </w:numPr>
        <w:jc w:val="both"/>
        <w:rPr>
          <w:caps/>
          <w:color w:val="243F60"/>
          <w:spacing w:val="15"/>
          <w:sz w:val="22"/>
          <w:szCs w:val="22"/>
          <w:lang w:val="pt-BR"/>
        </w:rPr>
      </w:pPr>
      <w:r w:rsidRPr="009F0BFD">
        <w:rPr>
          <w:b/>
          <w:bCs/>
          <w:caps/>
          <w:color w:val="243F60"/>
          <w:spacing w:val="15"/>
          <w:sz w:val="22"/>
          <w:szCs w:val="22"/>
          <w:lang w:val="pt-BR"/>
        </w:rPr>
        <w:t>Editar Supervisor</w:t>
      </w:r>
    </w:p>
    <w:p w14:paraId="0F32268E" w14:textId="77777777" w:rsidR="009F0BFD" w:rsidRPr="009F0BFD" w:rsidRDefault="009F0BFD" w:rsidP="009F0BFD">
      <w:pPr>
        <w:pStyle w:val="PargrafodaLista"/>
        <w:numPr>
          <w:ilvl w:val="0"/>
          <w:numId w:val="72"/>
        </w:numPr>
        <w:jc w:val="both"/>
        <w:rPr>
          <w:lang w:val="pt-BR"/>
        </w:rPr>
      </w:pPr>
      <w:r w:rsidRPr="009F0BFD">
        <w:rPr>
          <w:lang w:val="pt-BR"/>
        </w:rPr>
        <w:lastRenderedPageBreak/>
        <w:t>O administrador acessa a lista de supervisores e escolhe um para edição.</w:t>
      </w:r>
    </w:p>
    <w:p w14:paraId="11FDE1CB" w14:textId="77777777" w:rsidR="009F0BFD" w:rsidRPr="009F0BFD" w:rsidRDefault="009F0BFD" w:rsidP="009F0BFD">
      <w:pPr>
        <w:pStyle w:val="PargrafodaLista"/>
        <w:numPr>
          <w:ilvl w:val="0"/>
          <w:numId w:val="72"/>
        </w:numPr>
        <w:jc w:val="both"/>
        <w:rPr>
          <w:lang w:val="pt-BR"/>
        </w:rPr>
      </w:pPr>
      <w:r w:rsidRPr="009F0BFD">
        <w:rPr>
          <w:lang w:val="pt-BR"/>
        </w:rPr>
        <w:t>Altera os dados desejados e salva.</w:t>
      </w:r>
    </w:p>
    <w:p w14:paraId="53CBD1CE" w14:textId="77777777" w:rsidR="009F0BFD" w:rsidRPr="009F0BFD" w:rsidRDefault="009F0BFD" w:rsidP="009F0BFD">
      <w:pPr>
        <w:pStyle w:val="PargrafodaLista"/>
        <w:numPr>
          <w:ilvl w:val="0"/>
          <w:numId w:val="72"/>
        </w:numPr>
        <w:jc w:val="both"/>
        <w:rPr>
          <w:lang w:val="pt-BR"/>
        </w:rPr>
      </w:pPr>
      <w:r w:rsidRPr="009F0BFD">
        <w:rPr>
          <w:lang w:val="pt-BR"/>
        </w:rPr>
        <w:t>O sistema atualiza as informações.</w:t>
      </w:r>
    </w:p>
    <w:p w14:paraId="4D3CBA5B" w14:textId="77777777" w:rsidR="009F0BFD" w:rsidRPr="009F0BFD" w:rsidRDefault="009F0BFD" w:rsidP="009F0BFD">
      <w:pPr>
        <w:numPr>
          <w:ilvl w:val="0"/>
          <w:numId w:val="44"/>
        </w:numPr>
        <w:jc w:val="both"/>
        <w:rPr>
          <w:caps/>
          <w:color w:val="243F60"/>
          <w:spacing w:val="15"/>
          <w:sz w:val="22"/>
          <w:szCs w:val="22"/>
          <w:lang w:val="pt-BR"/>
        </w:rPr>
      </w:pPr>
      <w:r w:rsidRPr="009F0BFD">
        <w:rPr>
          <w:b/>
          <w:bCs/>
          <w:caps/>
          <w:color w:val="243F60"/>
          <w:spacing w:val="15"/>
          <w:sz w:val="22"/>
          <w:szCs w:val="22"/>
          <w:lang w:val="pt-BR"/>
        </w:rPr>
        <w:t>Designar Supervisor</w:t>
      </w:r>
    </w:p>
    <w:p w14:paraId="2DC60BD4" w14:textId="77777777" w:rsidR="009F0BFD" w:rsidRPr="009F0BFD" w:rsidRDefault="009F0BFD" w:rsidP="009F0BFD">
      <w:pPr>
        <w:pStyle w:val="PargrafodaLista"/>
        <w:numPr>
          <w:ilvl w:val="0"/>
          <w:numId w:val="71"/>
        </w:numPr>
        <w:jc w:val="both"/>
        <w:rPr>
          <w:lang w:val="pt-BR"/>
        </w:rPr>
      </w:pPr>
      <w:r w:rsidRPr="009F0BFD">
        <w:rPr>
          <w:lang w:val="pt-BR"/>
        </w:rPr>
        <w:t>O administrador atribui um supervisor a uma determinada área de coleta.</w:t>
      </w:r>
    </w:p>
    <w:p w14:paraId="21C08488" w14:textId="77777777" w:rsidR="009F0BFD" w:rsidRPr="009F0BFD" w:rsidRDefault="009F0BFD" w:rsidP="009F0BFD">
      <w:pPr>
        <w:pStyle w:val="PargrafodaLista"/>
        <w:numPr>
          <w:ilvl w:val="0"/>
          <w:numId w:val="71"/>
        </w:numPr>
        <w:jc w:val="both"/>
        <w:rPr>
          <w:lang w:val="pt-BR"/>
        </w:rPr>
      </w:pPr>
      <w:r w:rsidRPr="009F0BFD">
        <w:rPr>
          <w:lang w:val="pt-BR"/>
        </w:rPr>
        <w:t>O sistema atualiza as responsabilidades do supervisor.</w:t>
      </w:r>
    </w:p>
    <w:p w14:paraId="71A917F1" w14:textId="77777777" w:rsidR="009F0BFD" w:rsidRPr="009F0BFD" w:rsidRDefault="009F0BFD" w:rsidP="009F0BFD">
      <w:pPr>
        <w:numPr>
          <w:ilvl w:val="0"/>
          <w:numId w:val="44"/>
        </w:numPr>
        <w:jc w:val="both"/>
        <w:rPr>
          <w:caps/>
          <w:color w:val="243F60"/>
          <w:spacing w:val="15"/>
          <w:sz w:val="22"/>
          <w:szCs w:val="22"/>
          <w:lang w:val="pt-BR"/>
        </w:rPr>
      </w:pPr>
      <w:r w:rsidRPr="009F0BFD">
        <w:rPr>
          <w:b/>
          <w:bCs/>
          <w:caps/>
          <w:color w:val="243F60"/>
          <w:spacing w:val="15"/>
          <w:sz w:val="22"/>
          <w:szCs w:val="22"/>
          <w:lang w:val="pt-BR"/>
        </w:rPr>
        <w:t>Coletar Dados</w:t>
      </w:r>
    </w:p>
    <w:p w14:paraId="7F085DC6" w14:textId="77777777" w:rsidR="009F0BFD" w:rsidRPr="009F0BFD" w:rsidRDefault="009F0BFD" w:rsidP="009F0BFD">
      <w:pPr>
        <w:pStyle w:val="PargrafodaLista"/>
        <w:numPr>
          <w:ilvl w:val="0"/>
          <w:numId w:val="70"/>
        </w:numPr>
        <w:jc w:val="both"/>
        <w:rPr>
          <w:lang w:val="pt-BR"/>
        </w:rPr>
      </w:pPr>
      <w:r w:rsidRPr="009F0BFD">
        <w:rPr>
          <w:lang w:val="pt-BR"/>
        </w:rPr>
        <w:t>O supervisor acessa o sistema e verifica os dados das coletas.</w:t>
      </w:r>
    </w:p>
    <w:p w14:paraId="7F02846A" w14:textId="77777777" w:rsidR="009F0BFD" w:rsidRPr="009F0BFD" w:rsidRDefault="009F0BFD" w:rsidP="009F0BFD">
      <w:pPr>
        <w:pStyle w:val="PargrafodaLista"/>
        <w:numPr>
          <w:ilvl w:val="0"/>
          <w:numId w:val="70"/>
        </w:numPr>
        <w:jc w:val="both"/>
        <w:rPr>
          <w:lang w:val="pt-BR"/>
        </w:rPr>
      </w:pPr>
      <w:r w:rsidRPr="009F0BFD">
        <w:rPr>
          <w:lang w:val="pt-BR"/>
        </w:rPr>
        <w:t>Ele pode consultar relatórios, estatísticas e informações das rotas.</w:t>
      </w:r>
    </w:p>
    <w:p w14:paraId="1E9ED0B8" w14:textId="77777777" w:rsidR="009F0BFD" w:rsidRPr="009F0BFD" w:rsidRDefault="009F0BFD" w:rsidP="009F0BFD">
      <w:pPr>
        <w:numPr>
          <w:ilvl w:val="0"/>
          <w:numId w:val="44"/>
        </w:numPr>
        <w:jc w:val="both"/>
        <w:rPr>
          <w:caps/>
          <w:color w:val="243F60"/>
          <w:spacing w:val="15"/>
          <w:sz w:val="22"/>
          <w:szCs w:val="22"/>
          <w:lang w:val="pt-BR"/>
        </w:rPr>
      </w:pPr>
      <w:r w:rsidRPr="009F0BFD">
        <w:rPr>
          <w:b/>
          <w:bCs/>
          <w:caps/>
          <w:color w:val="243F60"/>
          <w:spacing w:val="15"/>
          <w:sz w:val="22"/>
          <w:szCs w:val="22"/>
          <w:lang w:val="pt-BR"/>
        </w:rPr>
        <w:t>Visualizar Rotas</w:t>
      </w:r>
    </w:p>
    <w:p w14:paraId="4DB9E036" w14:textId="77777777" w:rsidR="009F0BFD" w:rsidRPr="009F0BFD" w:rsidRDefault="009F0BFD" w:rsidP="009F0BFD">
      <w:pPr>
        <w:pStyle w:val="PargrafodaLista"/>
        <w:numPr>
          <w:ilvl w:val="0"/>
          <w:numId w:val="69"/>
        </w:numPr>
        <w:jc w:val="both"/>
        <w:rPr>
          <w:lang w:val="pt-BR"/>
        </w:rPr>
      </w:pPr>
      <w:r w:rsidRPr="009F0BFD">
        <w:rPr>
          <w:lang w:val="pt-BR"/>
        </w:rPr>
        <w:t>O supervisor pode acessar o mapa com as rotas ativas.</w:t>
      </w:r>
    </w:p>
    <w:p w14:paraId="6EDB4863" w14:textId="77777777" w:rsidR="009F0BFD" w:rsidRPr="009F0BFD" w:rsidRDefault="009F0BFD" w:rsidP="009F0BFD">
      <w:pPr>
        <w:pStyle w:val="PargrafodaLista"/>
        <w:numPr>
          <w:ilvl w:val="0"/>
          <w:numId w:val="69"/>
        </w:numPr>
        <w:jc w:val="both"/>
        <w:rPr>
          <w:lang w:val="pt-BR"/>
        </w:rPr>
      </w:pPr>
      <w:r w:rsidRPr="009F0BFD">
        <w:rPr>
          <w:lang w:val="pt-BR"/>
        </w:rPr>
        <w:t>O sistema exibe os detalhes de cada rota.</w:t>
      </w:r>
    </w:p>
    <w:p w14:paraId="6D74F6D2" w14:textId="77777777" w:rsidR="009F0BFD" w:rsidRPr="009F0BFD" w:rsidRDefault="009F0BFD" w:rsidP="009F0BFD">
      <w:pPr>
        <w:numPr>
          <w:ilvl w:val="0"/>
          <w:numId w:val="44"/>
        </w:numPr>
        <w:jc w:val="both"/>
        <w:rPr>
          <w:caps/>
          <w:color w:val="243F60"/>
          <w:spacing w:val="15"/>
          <w:sz w:val="22"/>
          <w:szCs w:val="22"/>
          <w:lang w:val="pt-BR"/>
        </w:rPr>
      </w:pPr>
      <w:r w:rsidRPr="009F0BFD">
        <w:rPr>
          <w:b/>
          <w:bCs/>
          <w:caps/>
          <w:color w:val="243F60"/>
          <w:spacing w:val="15"/>
          <w:sz w:val="22"/>
          <w:szCs w:val="22"/>
          <w:lang w:val="pt-BR"/>
        </w:rPr>
        <w:t>Editar Rotas</w:t>
      </w:r>
    </w:p>
    <w:p w14:paraId="3B2DD60B" w14:textId="77777777" w:rsidR="009F0BFD" w:rsidRPr="009F0BFD" w:rsidRDefault="009F0BFD" w:rsidP="009F0BFD">
      <w:pPr>
        <w:pStyle w:val="PargrafodaLista"/>
        <w:numPr>
          <w:ilvl w:val="0"/>
          <w:numId w:val="68"/>
        </w:numPr>
        <w:jc w:val="both"/>
        <w:rPr>
          <w:lang w:val="pt-BR"/>
        </w:rPr>
      </w:pPr>
      <w:r w:rsidRPr="009F0BFD">
        <w:rPr>
          <w:lang w:val="pt-BR"/>
        </w:rPr>
        <w:t>O supervisor seleciona uma rota e altera os pontos de coleta ou horários.</w:t>
      </w:r>
    </w:p>
    <w:p w14:paraId="6879324B" w14:textId="77777777" w:rsidR="009F0BFD" w:rsidRPr="009F0BFD" w:rsidRDefault="009F0BFD" w:rsidP="009F0BFD">
      <w:pPr>
        <w:pStyle w:val="PargrafodaLista"/>
        <w:numPr>
          <w:ilvl w:val="0"/>
          <w:numId w:val="68"/>
        </w:numPr>
        <w:jc w:val="both"/>
        <w:rPr>
          <w:lang w:val="pt-BR"/>
        </w:rPr>
      </w:pPr>
      <w:r w:rsidRPr="009F0BFD">
        <w:rPr>
          <w:lang w:val="pt-BR"/>
        </w:rPr>
        <w:t>O sistema atualiza as informações.</w:t>
      </w:r>
    </w:p>
    <w:p w14:paraId="0C8B6055" w14:textId="77777777" w:rsidR="009F0BFD" w:rsidRPr="009F0BFD" w:rsidRDefault="009F0BFD" w:rsidP="009F0BFD">
      <w:pPr>
        <w:numPr>
          <w:ilvl w:val="0"/>
          <w:numId w:val="44"/>
        </w:numPr>
        <w:jc w:val="both"/>
        <w:rPr>
          <w:caps/>
          <w:color w:val="243F60"/>
          <w:spacing w:val="15"/>
          <w:sz w:val="22"/>
          <w:szCs w:val="22"/>
          <w:lang w:val="pt-BR"/>
        </w:rPr>
      </w:pPr>
      <w:r w:rsidRPr="009F0BFD">
        <w:rPr>
          <w:b/>
          <w:bCs/>
          <w:caps/>
          <w:color w:val="243F60"/>
          <w:spacing w:val="15"/>
          <w:sz w:val="22"/>
          <w:szCs w:val="22"/>
          <w:lang w:val="pt-BR"/>
        </w:rPr>
        <w:t>Desativar Rotas</w:t>
      </w:r>
    </w:p>
    <w:p w14:paraId="59FB64BC" w14:textId="77777777" w:rsidR="009F0BFD" w:rsidRPr="009F0BFD" w:rsidRDefault="009F0BFD" w:rsidP="009F0BFD">
      <w:pPr>
        <w:pStyle w:val="PargrafodaLista"/>
        <w:numPr>
          <w:ilvl w:val="0"/>
          <w:numId w:val="67"/>
        </w:numPr>
        <w:jc w:val="both"/>
        <w:rPr>
          <w:lang w:val="pt-BR"/>
        </w:rPr>
      </w:pPr>
      <w:r w:rsidRPr="009F0BFD">
        <w:rPr>
          <w:lang w:val="pt-BR"/>
        </w:rPr>
        <w:t>O supervisor pode desativar uma rota obsoleta.</w:t>
      </w:r>
    </w:p>
    <w:p w14:paraId="1C54618E" w14:textId="77777777" w:rsidR="009F0BFD" w:rsidRPr="009F0BFD" w:rsidRDefault="009F0BFD" w:rsidP="009F0BFD">
      <w:pPr>
        <w:pStyle w:val="PargrafodaLista"/>
        <w:numPr>
          <w:ilvl w:val="0"/>
          <w:numId w:val="67"/>
        </w:numPr>
        <w:jc w:val="both"/>
        <w:rPr>
          <w:lang w:val="pt-BR"/>
        </w:rPr>
      </w:pPr>
      <w:r w:rsidRPr="009F0BFD">
        <w:rPr>
          <w:lang w:val="pt-BR"/>
        </w:rPr>
        <w:t>O sistema remove a rota do planejamento.</w:t>
      </w:r>
    </w:p>
    <w:p w14:paraId="6C2F5595" w14:textId="77777777" w:rsidR="009F0BFD" w:rsidRPr="009F0BFD" w:rsidRDefault="009F0BFD" w:rsidP="009F0BFD">
      <w:pPr>
        <w:numPr>
          <w:ilvl w:val="0"/>
          <w:numId w:val="44"/>
        </w:numPr>
        <w:jc w:val="both"/>
        <w:rPr>
          <w:caps/>
          <w:color w:val="243F60"/>
          <w:spacing w:val="15"/>
          <w:sz w:val="22"/>
          <w:szCs w:val="22"/>
          <w:lang w:val="pt-BR"/>
        </w:rPr>
      </w:pPr>
      <w:r w:rsidRPr="009F0BFD">
        <w:rPr>
          <w:b/>
          <w:bCs/>
          <w:caps/>
          <w:color w:val="243F60"/>
          <w:spacing w:val="15"/>
          <w:sz w:val="22"/>
          <w:szCs w:val="22"/>
          <w:lang w:val="pt-BR"/>
        </w:rPr>
        <w:t>Gerar Relatório</w:t>
      </w:r>
    </w:p>
    <w:p w14:paraId="6EF31C87" w14:textId="77777777" w:rsidR="009F0BFD" w:rsidRPr="009F0BFD" w:rsidRDefault="009F0BFD" w:rsidP="009F0BFD">
      <w:pPr>
        <w:pStyle w:val="PargrafodaLista"/>
        <w:numPr>
          <w:ilvl w:val="0"/>
          <w:numId w:val="66"/>
        </w:numPr>
        <w:jc w:val="both"/>
        <w:rPr>
          <w:lang w:val="pt-BR"/>
        </w:rPr>
      </w:pPr>
      <w:r w:rsidRPr="009F0BFD">
        <w:rPr>
          <w:lang w:val="pt-BR"/>
        </w:rPr>
        <w:t>O supervisor solicita a geração de um relatório sobre as operações.</w:t>
      </w:r>
    </w:p>
    <w:p w14:paraId="7F9A5A5B" w14:textId="77777777" w:rsidR="009F0BFD" w:rsidRPr="009F0BFD" w:rsidRDefault="009F0BFD" w:rsidP="009F0BFD">
      <w:pPr>
        <w:pStyle w:val="PargrafodaLista"/>
        <w:numPr>
          <w:ilvl w:val="0"/>
          <w:numId w:val="66"/>
        </w:numPr>
        <w:jc w:val="both"/>
        <w:rPr>
          <w:lang w:val="pt-BR"/>
        </w:rPr>
      </w:pPr>
      <w:r w:rsidRPr="009F0BFD">
        <w:rPr>
          <w:lang w:val="pt-BR"/>
        </w:rPr>
        <w:t>O sistema compila os dados e disponibiliza um documento para análise.</w:t>
      </w:r>
    </w:p>
    <w:p w14:paraId="5F8943E0" w14:textId="77777777" w:rsidR="009F0BFD" w:rsidRPr="009F0BFD" w:rsidRDefault="009F0BFD" w:rsidP="009F0BFD">
      <w:pPr>
        <w:numPr>
          <w:ilvl w:val="0"/>
          <w:numId w:val="44"/>
        </w:numPr>
        <w:jc w:val="both"/>
        <w:rPr>
          <w:caps/>
          <w:color w:val="243F60"/>
          <w:spacing w:val="15"/>
          <w:sz w:val="22"/>
          <w:szCs w:val="22"/>
          <w:lang w:val="pt-BR"/>
        </w:rPr>
      </w:pPr>
      <w:r w:rsidRPr="009F0BFD">
        <w:rPr>
          <w:b/>
          <w:bCs/>
          <w:caps/>
          <w:color w:val="243F60"/>
          <w:spacing w:val="15"/>
          <w:sz w:val="22"/>
          <w:szCs w:val="22"/>
          <w:lang w:val="pt-BR"/>
        </w:rPr>
        <w:t>Visualizar Relatório</w:t>
      </w:r>
    </w:p>
    <w:p w14:paraId="2FFDDB17" w14:textId="77777777" w:rsidR="009F0BFD" w:rsidRPr="009F0BFD" w:rsidRDefault="009F0BFD" w:rsidP="009F0BFD">
      <w:pPr>
        <w:pStyle w:val="PargrafodaLista"/>
        <w:numPr>
          <w:ilvl w:val="0"/>
          <w:numId w:val="65"/>
        </w:numPr>
        <w:jc w:val="both"/>
        <w:rPr>
          <w:lang w:val="pt-BR"/>
        </w:rPr>
      </w:pPr>
      <w:r w:rsidRPr="009F0BFD">
        <w:rPr>
          <w:lang w:val="pt-BR"/>
        </w:rPr>
        <w:t>O supervisor acessa os relatórios gerados.</w:t>
      </w:r>
    </w:p>
    <w:p w14:paraId="38CADEB8" w14:textId="77777777" w:rsidR="009F0BFD" w:rsidRPr="009F0BFD" w:rsidRDefault="009F0BFD" w:rsidP="009F0BFD">
      <w:pPr>
        <w:pStyle w:val="PargrafodaLista"/>
        <w:numPr>
          <w:ilvl w:val="0"/>
          <w:numId w:val="65"/>
        </w:numPr>
        <w:jc w:val="both"/>
        <w:rPr>
          <w:lang w:val="pt-BR"/>
        </w:rPr>
      </w:pPr>
      <w:r w:rsidRPr="009F0BFD">
        <w:rPr>
          <w:lang w:val="pt-BR"/>
        </w:rPr>
        <w:t>O sistema exibe os dados de coleta e reciclagem.</w:t>
      </w:r>
    </w:p>
    <w:p w14:paraId="59CEF8C2" w14:textId="77777777" w:rsidR="009F0BFD" w:rsidRPr="009F0BFD" w:rsidRDefault="009F0BFD" w:rsidP="009F0BFD">
      <w:pPr>
        <w:numPr>
          <w:ilvl w:val="0"/>
          <w:numId w:val="44"/>
        </w:numPr>
        <w:jc w:val="both"/>
        <w:rPr>
          <w:caps/>
          <w:color w:val="243F60"/>
          <w:spacing w:val="15"/>
          <w:sz w:val="22"/>
          <w:szCs w:val="22"/>
          <w:lang w:val="pt-BR"/>
        </w:rPr>
      </w:pPr>
      <w:r w:rsidRPr="009F0BFD">
        <w:rPr>
          <w:b/>
          <w:bCs/>
          <w:caps/>
          <w:color w:val="243F60"/>
          <w:spacing w:val="15"/>
          <w:sz w:val="22"/>
          <w:szCs w:val="22"/>
          <w:lang w:val="pt-BR"/>
        </w:rPr>
        <w:t>Visualizar Estatísticas</w:t>
      </w:r>
    </w:p>
    <w:p w14:paraId="742A01FD" w14:textId="77777777" w:rsidR="009F0BFD" w:rsidRPr="009F0BFD" w:rsidRDefault="009F0BFD" w:rsidP="009F0BFD">
      <w:pPr>
        <w:pStyle w:val="PargrafodaLista"/>
        <w:numPr>
          <w:ilvl w:val="0"/>
          <w:numId w:val="64"/>
        </w:numPr>
        <w:jc w:val="both"/>
        <w:rPr>
          <w:lang w:val="pt-BR"/>
        </w:rPr>
      </w:pPr>
      <w:r w:rsidRPr="009F0BFD">
        <w:rPr>
          <w:lang w:val="pt-BR"/>
        </w:rPr>
        <w:lastRenderedPageBreak/>
        <w:t>O supervisor acessa gráficos e métricas de desempenho.</w:t>
      </w:r>
    </w:p>
    <w:p w14:paraId="0A9B4D1C" w14:textId="77777777" w:rsidR="009F0BFD" w:rsidRPr="009F0BFD" w:rsidRDefault="009F0BFD" w:rsidP="009F0BFD">
      <w:pPr>
        <w:pStyle w:val="PargrafodaLista"/>
        <w:numPr>
          <w:ilvl w:val="0"/>
          <w:numId w:val="64"/>
        </w:numPr>
        <w:jc w:val="both"/>
        <w:rPr>
          <w:lang w:val="pt-BR"/>
        </w:rPr>
      </w:pPr>
      <w:r w:rsidRPr="009F0BFD">
        <w:rPr>
          <w:lang w:val="pt-BR"/>
        </w:rPr>
        <w:t>O sistema exibe indicadores como volume coletado, eficiência das rotas, etc.</w:t>
      </w:r>
    </w:p>
    <w:p w14:paraId="02E9EAF1" w14:textId="77777777" w:rsidR="009F0BFD" w:rsidRPr="009F0BFD" w:rsidRDefault="009F0BFD" w:rsidP="009F0BFD">
      <w:pPr>
        <w:jc w:val="both"/>
        <w:rPr>
          <w:caps/>
          <w:color w:val="243F60"/>
          <w:spacing w:val="15"/>
          <w:sz w:val="22"/>
          <w:szCs w:val="22"/>
          <w:lang w:val="pt-BR"/>
        </w:rPr>
      </w:pPr>
      <w:r w:rsidRPr="009F0BFD">
        <w:rPr>
          <w:caps/>
          <w:color w:val="243F60"/>
          <w:spacing w:val="15"/>
          <w:sz w:val="22"/>
          <w:szCs w:val="22"/>
          <w:lang w:val="pt-BR"/>
        </w:rPr>
        <w:pict w14:anchorId="3170C99E">
          <v:rect id="_x0000_i1060" style="width:0;height:1.5pt" o:hralign="center" o:hrstd="t" o:hr="t" fillcolor="#a0a0a0" stroked="f"/>
        </w:pict>
      </w:r>
    </w:p>
    <w:p w14:paraId="62E6C2C4" w14:textId="77777777" w:rsidR="009F0BFD" w:rsidRPr="009F0BFD" w:rsidRDefault="009F0BFD" w:rsidP="009F0BFD">
      <w:pPr>
        <w:jc w:val="both"/>
        <w:rPr>
          <w:b/>
          <w:bCs/>
          <w:caps/>
          <w:color w:val="243F60"/>
          <w:spacing w:val="15"/>
          <w:sz w:val="22"/>
          <w:szCs w:val="22"/>
          <w:lang w:val="pt-BR"/>
        </w:rPr>
      </w:pPr>
      <w:r w:rsidRPr="009F0BFD">
        <w:rPr>
          <w:b/>
          <w:bCs/>
          <w:caps/>
          <w:color w:val="243F60"/>
          <w:spacing w:val="15"/>
          <w:sz w:val="22"/>
          <w:szCs w:val="22"/>
          <w:lang w:val="pt-BR"/>
        </w:rPr>
        <w:t>2.3 Gestão de Coletas (Operador)</w:t>
      </w:r>
    </w:p>
    <w:p w14:paraId="49CAC148" w14:textId="77777777" w:rsidR="009F0BFD" w:rsidRPr="009F0BFD" w:rsidRDefault="009F0BFD" w:rsidP="009F0BFD">
      <w:pPr>
        <w:numPr>
          <w:ilvl w:val="0"/>
          <w:numId w:val="45"/>
        </w:numPr>
        <w:jc w:val="both"/>
        <w:rPr>
          <w:caps/>
          <w:color w:val="243F60"/>
          <w:spacing w:val="15"/>
          <w:sz w:val="22"/>
          <w:szCs w:val="22"/>
          <w:lang w:val="pt-BR"/>
        </w:rPr>
      </w:pPr>
      <w:r w:rsidRPr="009F0BFD">
        <w:rPr>
          <w:b/>
          <w:bCs/>
          <w:caps/>
          <w:color w:val="243F60"/>
          <w:spacing w:val="15"/>
          <w:sz w:val="22"/>
          <w:szCs w:val="22"/>
          <w:lang w:val="pt-BR"/>
        </w:rPr>
        <w:t>Visualizar Coletas</w:t>
      </w:r>
    </w:p>
    <w:p w14:paraId="0265BD1A" w14:textId="77777777" w:rsidR="009F0BFD" w:rsidRPr="009F0BFD" w:rsidRDefault="009F0BFD" w:rsidP="009F0BFD">
      <w:pPr>
        <w:pStyle w:val="PargrafodaLista"/>
        <w:numPr>
          <w:ilvl w:val="0"/>
          <w:numId w:val="63"/>
        </w:numPr>
        <w:jc w:val="both"/>
        <w:rPr>
          <w:lang w:val="pt-BR"/>
        </w:rPr>
      </w:pPr>
      <w:r w:rsidRPr="009F0BFD">
        <w:rPr>
          <w:lang w:val="pt-BR"/>
        </w:rPr>
        <w:t>O operador acessa a lista de coletas programadas.</w:t>
      </w:r>
    </w:p>
    <w:p w14:paraId="14144F09" w14:textId="77777777" w:rsidR="009F0BFD" w:rsidRPr="009F0BFD" w:rsidRDefault="009F0BFD" w:rsidP="009F0BFD">
      <w:pPr>
        <w:pStyle w:val="PargrafodaLista"/>
        <w:numPr>
          <w:ilvl w:val="0"/>
          <w:numId w:val="63"/>
        </w:numPr>
        <w:jc w:val="both"/>
        <w:rPr>
          <w:lang w:val="pt-BR"/>
        </w:rPr>
      </w:pPr>
      <w:r w:rsidRPr="009F0BFD">
        <w:rPr>
          <w:lang w:val="pt-BR"/>
        </w:rPr>
        <w:t>O sistema exibe a data, local e status de cada coleta.</w:t>
      </w:r>
    </w:p>
    <w:p w14:paraId="6A28D5C6" w14:textId="77777777" w:rsidR="009F0BFD" w:rsidRPr="009F0BFD" w:rsidRDefault="009F0BFD" w:rsidP="009F0BFD">
      <w:pPr>
        <w:numPr>
          <w:ilvl w:val="0"/>
          <w:numId w:val="45"/>
        </w:numPr>
        <w:jc w:val="both"/>
        <w:rPr>
          <w:caps/>
          <w:color w:val="243F60"/>
          <w:spacing w:val="15"/>
          <w:sz w:val="22"/>
          <w:szCs w:val="22"/>
          <w:lang w:val="pt-BR"/>
        </w:rPr>
      </w:pPr>
      <w:r w:rsidRPr="009F0BFD">
        <w:rPr>
          <w:b/>
          <w:bCs/>
          <w:caps/>
          <w:color w:val="243F60"/>
          <w:spacing w:val="15"/>
          <w:sz w:val="22"/>
          <w:szCs w:val="22"/>
          <w:lang w:val="pt-BR"/>
        </w:rPr>
        <w:t>Cadastrar Coleta</w:t>
      </w:r>
    </w:p>
    <w:p w14:paraId="3B9E050A" w14:textId="77777777" w:rsidR="009F0BFD" w:rsidRPr="009F0BFD" w:rsidRDefault="009F0BFD" w:rsidP="009F0BFD">
      <w:pPr>
        <w:pStyle w:val="PargrafodaLista"/>
        <w:numPr>
          <w:ilvl w:val="0"/>
          <w:numId w:val="62"/>
        </w:numPr>
        <w:jc w:val="both"/>
        <w:rPr>
          <w:lang w:val="pt-BR"/>
        </w:rPr>
      </w:pPr>
      <w:r w:rsidRPr="009F0BFD">
        <w:rPr>
          <w:lang w:val="pt-BR"/>
        </w:rPr>
        <w:t>O operador registra uma nova coleta no sistema.</w:t>
      </w:r>
    </w:p>
    <w:p w14:paraId="383430FE" w14:textId="77777777" w:rsidR="009F0BFD" w:rsidRPr="009F0BFD" w:rsidRDefault="009F0BFD" w:rsidP="009F0BFD">
      <w:pPr>
        <w:pStyle w:val="PargrafodaLista"/>
        <w:numPr>
          <w:ilvl w:val="0"/>
          <w:numId w:val="62"/>
        </w:numPr>
        <w:jc w:val="both"/>
        <w:rPr>
          <w:lang w:val="pt-BR"/>
        </w:rPr>
      </w:pPr>
      <w:r w:rsidRPr="009F0BFD">
        <w:rPr>
          <w:lang w:val="pt-BR"/>
        </w:rPr>
        <w:t>Insere os detalhes como tipo de material, quantidade e localização.</w:t>
      </w:r>
    </w:p>
    <w:p w14:paraId="45484A61" w14:textId="77777777" w:rsidR="009F0BFD" w:rsidRPr="009F0BFD" w:rsidRDefault="009F0BFD" w:rsidP="009F0BFD">
      <w:pPr>
        <w:pStyle w:val="PargrafodaLista"/>
        <w:numPr>
          <w:ilvl w:val="0"/>
          <w:numId w:val="62"/>
        </w:numPr>
        <w:jc w:val="both"/>
        <w:rPr>
          <w:lang w:val="pt-BR"/>
        </w:rPr>
      </w:pPr>
      <w:r w:rsidRPr="009F0BFD">
        <w:rPr>
          <w:lang w:val="pt-BR"/>
        </w:rPr>
        <w:t>O sistema armazena os dados e atualiza o planejamento.</w:t>
      </w:r>
    </w:p>
    <w:p w14:paraId="015A375F" w14:textId="77777777" w:rsidR="009F0BFD" w:rsidRPr="009F0BFD" w:rsidRDefault="009F0BFD" w:rsidP="009F0BFD">
      <w:pPr>
        <w:numPr>
          <w:ilvl w:val="0"/>
          <w:numId w:val="45"/>
        </w:numPr>
        <w:jc w:val="both"/>
        <w:rPr>
          <w:caps/>
          <w:color w:val="243F60"/>
          <w:spacing w:val="15"/>
          <w:sz w:val="22"/>
          <w:szCs w:val="22"/>
          <w:lang w:val="pt-BR"/>
        </w:rPr>
      </w:pPr>
      <w:r w:rsidRPr="009F0BFD">
        <w:rPr>
          <w:b/>
          <w:bCs/>
          <w:caps/>
          <w:color w:val="243F60"/>
          <w:spacing w:val="15"/>
          <w:sz w:val="22"/>
          <w:szCs w:val="22"/>
          <w:lang w:val="pt-BR"/>
        </w:rPr>
        <w:t>Editar Coleta</w:t>
      </w:r>
    </w:p>
    <w:p w14:paraId="7D0AD99A" w14:textId="77777777" w:rsidR="009F0BFD" w:rsidRPr="009F0BFD" w:rsidRDefault="009F0BFD" w:rsidP="009F0BFD">
      <w:pPr>
        <w:pStyle w:val="PargrafodaLista"/>
        <w:numPr>
          <w:ilvl w:val="0"/>
          <w:numId w:val="61"/>
        </w:numPr>
        <w:jc w:val="both"/>
        <w:rPr>
          <w:lang w:val="pt-BR"/>
        </w:rPr>
      </w:pPr>
      <w:r w:rsidRPr="009F0BFD">
        <w:rPr>
          <w:lang w:val="pt-BR"/>
        </w:rPr>
        <w:t>O operador pode corrigir informações de uma coleta já cadastrada.</w:t>
      </w:r>
    </w:p>
    <w:p w14:paraId="244ADB97" w14:textId="77777777" w:rsidR="009F0BFD" w:rsidRPr="009F0BFD" w:rsidRDefault="009F0BFD" w:rsidP="009F0BFD">
      <w:pPr>
        <w:pStyle w:val="PargrafodaLista"/>
        <w:numPr>
          <w:ilvl w:val="0"/>
          <w:numId w:val="61"/>
        </w:numPr>
        <w:jc w:val="both"/>
        <w:rPr>
          <w:lang w:val="pt-BR"/>
        </w:rPr>
      </w:pPr>
      <w:r w:rsidRPr="009F0BFD">
        <w:rPr>
          <w:lang w:val="pt-BR"/>
        </w:rPr>
        <w:t>O sistema salva as modificações.</w:t>
      </w:r>
    </w:p>
    <w:p w14:paraId="66D6EB6C" w14:textId="77777777" w:rsidR="009F0BFD" w:rsidRPr="009F0BFD" w:rsidRDefault="009F0BFD" w:rsidP="009F0BFD">
      <w:pPr>
        <w:numPr>
          <w:ilvl w:val="0"/>
          <w:numId w:val="45"/>
        </w:numPr>
        <w:jc w:val="both"/>
        <w:rPr>
          <w:caps/>
          <w:color w:val="243F60"/>
          <w:spacing w:val="15"/>
          <w:sz w:val="22"/>
          <w:szCs w:val="22"/>
          <w:lang w:val="pt-BR"/>
        </w:rPr>
      </w:pPr>
      <w:r w:rsidRPr="009F0BFD">
        <w:rPr>
          <w:b/>
          <w:bCs/>
          <w:caps/>
          <w:color w:val="243F60"/>
          <w:spacing w:val="15"/>
          <w:sz w:val="22"/>
          <w:szCs w:val="22"/>
          <w:lang w:val="pt-BR"/>
        </w:rPr>
        <w:t>Excluir Coleta</w:t>
      </w:r>
    </w:p>
    <w:p w14:paraId="5E127795" w14:textId="77777777" w:rsidR="009F0BFD" w:rsidRPr="009F0BFD" w:rsidRDefault="009F0BFD" w:rsidP="009F0BFD">
      <w:pPr>
        <w:pStyle w:val="PargrafodaLista"/>
        <w:numPr>
          <w:ilvl w:val="0"/>
          <w:numId w:val="60"/>
        </w:numPr>
        <w:jc w:val="both"/>
        <w:rPr>
          <w:lang w:val="pt-BR"/>
        </w:rPr>
      </w:pPr>
      <w:r w:rsidRPr="009F0BFD">
        <w:rPr>
          <w:lang w:val="pt-BR"/>
        </w:rPr>
        <w:t>O operador pode remover uma coleta cancelada ou duplicada.</w:t>
      </w:r>
    </w:p>
    <w:p w14:paraId="058277CF" w14:textId="77777777" w:rsidR="009F0BFD" w:rsidRPr="009F0BFD" w:rsidRDefault="009F0BFD" w:rsidP="009F0BFD">
      <w:pPr>
        <w:pStyle w:val="PargrafodaLista"/>
        <w:numPr>
          <w:ilvl w:val="0"/>
          <w:numId w:val="60"/>
        </w:numPr>
        <w:jc w:val="both"/>
        <w:rPr>
          <w:lang w:val="pt-BR"/>
        </w:rPr>
      </w:pPr>
      <w:r w:rsidRPr="009F0BFD">
        <w:rPr>
          <w:lang w:val="pt-BR"/>
        </w:rPr>
        <w:t>O sistema confirma a exclusão antes de remover os dados.</w:t>
      </w:r>
    </w:p>
    <w:p w14:paraId="793AEA28" w14:textId="77777777" w:rsidR="009F0BFD" w:rsidRPr="009F0BFD" w:rsidRDefault="009F0BFD" w:rsidP="009F0BFD">
      <w:pPr>
        <w:numPr>
          <w:ilvl w:val="0"/>
          <w:numId w:val="45"/>
        </w:numPr>
        <w:jc w:val="both"/>
        <w:rPr>
          <w:caps/>
          <w:color w:val="243F60"/>
          <w:spacing w:val="15"/>
          <w:sz w:val="22"/>
          <w:szCs w:val="22"/>
          <w:lang w:val="pt-BR"/>
        </w:rPr>
      </w:pPr>
      <w:r w:rsidRPr="009F0BFD">
        <w:rPr>
          <w:b/>
          <w:bCs/>
          <w:caps/>
          <w:color w:val="243F60"/>
          <w:spacing w:val="15"/>
          <w:sz w:val="22"/>
          <w:szCs w:val="22"/>
          <w:lang w:val="pt-BR"/>
        </w:rPr>
        <w:t>Consultar Status da Coleta</w:t>
      </w:r>
    </w:p>
    <w:p w14:paraId="6435F5F1" w14:textId="77777777" w:rsidR="009F0BFD" w:rsidRPr="009F0BFD" w:rsidRDefault="009F0BFD" w:rsidP="009F0BFD">
      <w:pPr>
        <w:pStyle w:val="PargrafodaLista"/>
        <w:numPr>
          <w:ilvl w:val="0"/>
          <w:numId w:val="59"/>
        </w:numPr>
        <w:jc w:val="both"/>
        <w:rPr>
          <w:lang w:val="pt-BR"/>
        </w:rPr>
      </w:pPr>
      <w:r w:rsidRPr="009F0BFD">
        <w:rPr>
          <w:lang w:val="pt-BR"/>
        </w:rPr>
        <w:t>O operador busca uma coleta específica para verificar seu andamento.</w:t>
      </w:r>
    </w:p>
    <w:p w14:paraId="052910AC" w14:textId="77777777" w:rsidR="009F0BFD" w:rsidRPr="009F0BFD" w:rsidRDefault="009F0BFD" w:rsidP="009F0BFD">
      <w:pPr>
        <w:pStyle w:val="PargrafodaLista"/>
        <w:numPr>
          <w:ilvl w:val="0"/>
          <w:numId w:val="59"/>
        </w:numPr>
        <w:jc w:val="both"/>
        <w:rPr>
          <w:lang w:val="pt-BR"/>
        </w:rPr>
      </w:pPr>
      <w:r w:rsidRPr="009F0BFD">
        <w:rPr>
          <w:lang w:val="pt-BR"/>
        </w:rPr>
        <w:t>O sistema exibe o status atualizado.</w:t>
      </w:r>
    </w:p>
    <w:p w14:paraId="13713C1A" w14:textId="77777777" w:rsidR="009F0BFD" w:rsidRPr="009F0BFD" w:rsidRDefault="009F0BFD" w:rsidP="009F0BFD">
      <w:pPr>
        <w:numPr>
          <w:ilvl w:val="0"/>
          <w:numId w:val="45"/>
        </w:numPr>
        <w:jc w:val="both"/>
        <w:rPr>
          <w:caps/>
          <w:color w:val="243F60"/>
          <w:spacing w:val="15"/>
          <w:sz w:val="22"/>
          <w:szCs w:val="22"/>
          <w:lang w:val="pt-BR"/>
        </w:rPr>
      </w:pPr>
      <w:r w:rsidRPr="009F0BFD">
        <w:rPr>
          <w:b/>
          <w:bCs/>
          <w:caps/>
          <w:color w:val="243F60"/>
          <w:spacing w:val="15"/>
          <w:sz w:val="22"/>
          <w:szCs w:val="22"/>
          <w:lang w:val="pt-BR"/>
        </w:rPr>
        <w:t>Visualizar Histórico de Coletas</w:t>
      </w:r>
    </w:p>
    <w:p w14:paraId="7A1B6BF6" w14:textId="77777777" w:rsidR="009F0BFD" w:rsidRPr="009F0BFD" w:rsidRDefault="009F0BFD" w:rsidP="009F0BFD">
      <w:pPr>
        <w:pStyle w:val="PargrafodaLista"/>
        <w:numPr>
          <w:ilvl w:val="0"/>
          <w:numId w:val="58"/>
        </w:numPr>
        <w:jc w:val="both"/>
        <w:rPr>
          <w:lang w:val="pt-BR"/>
        </w:rPr>
      </w:pPr>
      <w:r w:rsidRPr="009F0BFD">
        <w:rPr>
          <w:lang w:val="pt-BR"/>
        </w:rPr>
        <w:t>O operador acessa registros anteriores de coletas realizadas.</w:t>
      </w:r>
    </w:p>
    <w:p w14:paraId="0909B741" w14:textId="77777777" w:rsidR="009F0BFD" w:rsidRPr="009F0BFD" w:rsidRDefault="009F0BFD" w:rsidP="009F0BFD">
      <w:pPr>
        <w:pStyle w:val="PargrafodaLista"/>
        <w:numPr>
          <w:ilvl w:val="0"/>
          <w:numId w:val="58"/>
        </w:numPr>
        <w:jc w:val="both"/>
        <w:rPr>
          <w:lang w:val="pt-BR"/>
        </w:rPr>
      </w:pPr>
      <w:r w:rsidRPr="009F0BFD">
        <w:rPr>
          <w:lang w:val="pt-BR"/>
        </w:rPr>
        <w:t>O sistema exibe um histórico detalhado.</w:t>
      </w:r>
    </w:p>
    <w:p w14:paraId="54C7E7E4" w14:textId="77777777" w:rsidR="009F0BFD" w:rsidRPr="009F0BFD" w:rsidRDefault="009F0BFD" w:rsidP="009F0BFD">
      <w:pPr>
        <w:jc w:val="both"/>
        <w:rPr>
          <w:caps/>
          <w:color w:val="243F60"/>
          <w:spacing w:val="15"/>
          <w:sz w:val="22"/>
          <w:szCs w:val="22"/>
          <w:lang w:val="pt-BR"/>
        </w:rPr>
      </w:pPr>
      <w:r w:rsidRPr="009F0BFD">
        <w:rPr>
          <w:caps/>
          <w:color w:val="243F60"/>
          <w:spacing w:val="15"/>
          <w:sz w:val="22"/>
          <w:szCs w:val="22"/>
          <w:lang w:val="pt-BR"/>
        </w:rPr>
        <w:pict w14:anchorId="4EF3924E">
          <v:rect id="_x0000_i1061" style="width:0;height:1.5pt" o:hralign="center" o:hrstd="t" o:hr="t" fillcolor="#a0a0a0" stroked="f"/>
        </w:pict>
      </w:r>
    </w:p>
    <w:p w14:paraId="14180746" w14:textId="77777777" w:rsidR="009F0BFD" w:rsidRPr="009F0BFD" w:rsidRDefault="009F0BFD" w:rsidP="009F0BFD">
      <w:pPr>
        <w:jc w:val="both"/>
        <w:rPr>
          <w:b/>
          <w:bCs/>
          <w:caps/>
          <w:color w:val="243F60"/>
          <w:spacing w:val="15"/>
          <w:sz w:val="22"/>
          <w:szCs w:val="22"/>
          <w:lang w:val="pt-BR"/>
        </w:rPr>
      </w:pPr>
      <w:r w:rsidRPr="009F0BFD">
        <w:rPr>
          <w:b/>
          <w:bCs/>
          <w:caps/>
          <w:color w:val="243F60"/>
          <w:spacing w:val="15"/>
          <w:sz w:val="22"/>
          <w:szCs w:val="22"/>
          <w:lang w:val="pt-BR"/>
        </w:rPr>
        <w:lastRenderedPageBreak/>
        <w:t>2.4 Gestão de Materiais Recicláveis (Operador)</w:t>
      </w:r>
    </w:p>
    <w:p w14:paraId="78DBBC0D" w14:textId="77777777" w:rsidR="009F0BFD" w:rsidRPr="009F0BFD" w:rsidRDefault="009F0BFD" w:rsidP="009F0BFD">
      <w:pPr>
        <w:numPr>
          <w:ilvl w:val="0"/>
          <w:numId w:val="46"/>
        </w:numPr>
        <w:jc w:val="both"/>
        <w:rPr>
          <w:caps/>
          <w:color w:val="243F60"/>
          <w:spacing w:val="15"/>
          <w:sz w:val="22"/>
          <w:szCs w:val="22"/>
          <w:lang w:val="pt-BR"/>
        </w:rPr>
      </w:pPr>
      <w:r w:rsidRPr="009F0BFD">
        <w:rPr>
          <w:b/>
          <w:bCs/>
          <w:caps/>
          <w:color w:val="243F60"/>
          <w:spacing w:val="15"/>
          <w:sz w:val="22"/>
          <w:szCs w:val="22"/>
          <w:lang w:val="pt-BR"/>
        </w:rPr>
        <w:t>Cadastrar Material</w:t>
      </w:r>
    </w:p>
    <w:p w14:paraId="20CA44B2" w14:textId="77777777" w:rsidR="009F0BFD" w:rsidRPr="009F0BFD" w:rsidRDefault="009F0BFD" w:rsidP="009F0BFD">
      <w:pPr>
        <w:pStyle w:val="PargrafodaLista"/>
        <w:numPr>
          <w:ilvl w:val="0"/>
          <w:numId w:val="57"/>
        </w:numPr>
        <w:jc w:val="both"/>
        <w:rPr>
          <w:lang w:val="pt-BR"/>
        </w:rPr>
      </w:pPr>
      <w:r w:rsidRPr="009F0BFD">
        <w:rPr>
          <w:lang w:val="pt-BR"/>
        </w:rPr>
        <w:t>O operador registra um novo material reciclável coletado.</w:t>
      </w:r>
    </w:p>
    <w:p w14:paraId="0ABA31D1" w14:textId="77777777" w:rsidR="009F0BFD" w:rsidRPr="009F0BFD" w:rsidRDefault="009F0BFD" w:rsidP="009F0BFD">
      <w:pPr>
        <w:pStyle w:val="PargrafodaLista"/>
        <w:numPr>
          <w:ilvl w:val="0"/>
          <w:numId w:val="57"/>
        </w:numPr>
        <w:jc w:val="both"/>
        <w:rPr>
          <w:lang w:val="pt-BR"/>
        </w:rPr>
      </w:pPr>
      <w:r w:rsidRPr="009F0BFD">
        <w:rPr>
          <w:lang w:val="pt-BR"/>
        </w:rPr>
        <w:t>Insere detalhes como tipo de material e peso.</w:t>
      </w:r>
    </w:p>
    <w:p w14:paraId="2415C78A" w14:textId="77777777" w:rsidR="009F0BFD" w:rsidRPr="009F0BFD" w:rsidRDefault="009F0BFD" w:rsidP="009F0BFD">
      <w:pPr>
        <w:pStyle w:val="PargrafodaLista"/>
        <w:numPr>
          <w:ilvl w:val="0"/>
          <w:numId w:val="57"/>
        </w:numPr>
        <w:jc w:val="both"/>
        <w:rPr>
          <w:lang w:val="pt-BR"/>
        </w:rPr>
      </w:pPr>
      <w:r w:rsidRPr="009F0BFD">
        <w:rPr>
          <w:lang w:val="pt-BR"/>
        </w:rPr>
        <w:t>O sistema armazena as informações.</w:t>
      </w:r>
    </w:p>
    <w:p w14:paraId="7294BDD7" w14:textId="77777777" w:rsidR="009F0BFD" w:rsidRPr="009F0BFD" w:rsidRDefault="009F0BFD" w:rsidP="009F0BFD">
      <w:pPr>
        <w:numPr>
          <w:ilvl w:val="0"/>
          <w:numId w:val="46"/>
        </w:numPr>
        <w:jc w:val="both"/>
        <w:rPr>
          <w:caps/>
          <w:color w:val="243F60"/>
          <w:spacing w:val="15"/>
          <w:sz w:val="22"/>
          <w:szCs w:val="22"/>
          <w:lang w:val="pt-BR"/>
        </w:rPr>
      </w:pPr>
      <w:r w:rsidRPr="009F0BFD">
        <w:rPr>
          <w:b/>
          <w:bCs/>
          <w:caps/>
          <w:color w:val="243F60"/>
          <w:spacing w:val="15"/>
          <w:sz w:val="22"/>
          <w:szCs w:val="22"/>
          <w:lang w:val="pt-BR"/>
        </w:rPr>
        <w:t>Editar Material</w:t>
      </w:r>
    </w:p>
    <w:p w14:paraId="4F43D099" w14:textId="77777777" w:rsidR="009F0BFD" w:rsidRPr="009F0BFD" w:rsidRDefault="009F0BFD" w:rsidP="009F0BFD">
      <w:pPr>
        <w:pStyle w:val="PargrafodaLista"/>
        <w:numPr>
          <w:ilvl w:val="0"/>
          <w:numId w:val="56"/>
        </w:numPr>
        <w:jc w:val="both"/>
        <w:rPr>
          <w:lang w:val="pt-BR"/>
        </w:rPr>
      </w:pPr>
      <w:r w:rsidRPr="009F0BFD">
        <w:rPr>
          <w:lang w:val="pt-BR"/>
        </w:rPr>
        <w:t>O operador pode modificar informações de materiais cadastrados.</w:t>
      </w:r>
    </w:p>
    <w:p w14:paraId="77A66235" w14:textId="77777777" w:rsidR="009F0BFD" w:rsidRPr="009F0BFD" w:rsidRDefault="009F0BFD" w:rsidP="009F0BFD">
      <w:pPr>
        <w:pStyle w:val="PargrafodaLista"/>
        <w:numPr>
          <w:ilvl w:val="0"/>
          <w:numId w:val="56"/>
        </w:numPr>
        <w:jc w:val="both"/>
        <w:rPr>
          <w:lang w:val="pt-BR"/>
        </w:rPr>
      </w:pPr>
      <w:r w:rsidRPr="009F0BFD">
        <w:rPr>
          <w:lang w:val="pt-BR"/>
        </w:rPr>
        <w:t>O sistema salva as alterações.</w:t>
      </w:r>
    </w:p>
    <w:p w14:paraId="45128949" w14:textId="77777777" w:rsidR="009F0BFD" w:rsidRPr="009F0BFD" w:rsidRDefault="009F0BFD" w:rsidP="009F0BFD">
      <w:pPr>
        <w:numPr>
          <w:ilvl w:val="0"/>
          <w:numId w:val="46"/>
        </w:numPr>
        <w:jc w:val="both"/>
        <w:rPr>
          <w:caps/>
          <w:color w:val="243F60"/>
          <w:spacing w:val="15"/>
          <w:sz w:val="22"/>
          <w:szCs w:val="22"/>
          <w:lang w:val="pt-BR"/>
        </w:rPr>
      </w:pPr>
      <w:r w:rsidRPr="009F0BFD">
        <w:rPr>
          <w:b/>
          <w:bCs/>
          <w:caps/>
          <w:color w:val="243F60"/>
          <w:spacing w:val="15"/>
          <w:sz w:val="22"/>
          <w:szCs w:val="22"/>
          <w:lang w:val="pt-BR"/>
        </w:rPr>
        <w:t>Excluir Material</w:t>
      </w:r>
    </w:p>
    <w:p w14:paraId="73297D13" w14:textId="77777777" w:rsidR="009F0BFD" w:rsidRPr="009F0BFD" w:rsidRDefault="009F0BFD" w:rsidP="009F0BFD">
      <w:pPr>
        <w:pStyle w:val="PargrafodaLista"/>
        <w:numPr>
          <w:ilvl w:val="0"/>
          <w:numId w:val="55"/>
        </w:numPr>
        <w:jc w:val="both"/>
        <w:rPr>
          <w:lang w:val="pt-BR"/>
        </w:rPr>
      </w:pPr>
      <w:r w:rsidRPr="009F0BFD">
        <w:rPr>
          <w:lang w:val="pt-BR"/>
        </w:rPr>
        <w:t>O operador pode remover um material que foi registrado incorretamente.</w:t>
      </w:r>
    </w:p>
    <w:p w14:paraId="19B02DA7" w14:textId="77777777" w:rsidR="009F0BFD" w:rsidRPr="009F0BFD" w:rsidRDefault="009F0BFD" w:rsidP="009F0BFD">
      <w:pPr>
        <w:pStyle w:val="PargrafodaLista"/>
        <w:numPr>
          <w:ilvl w:val="0"/>
          <w:numId w:val="55"/>
        </w:numPr>
        <w:jc w:val="both"/>
        <w:rPr>
          <w:lang w:val="pt-BR"/>
        </w:rPr>
      </w:pPr>
      <w:r w:rsidRPr="009F0BFD">
        <w:rPr>
          <w:lang w:val="pt-BR"/>
        </w:rPr>
        <w:t>O sistema confirma a exclusão.</w:t>
      </w:r>
    </w:p>
    <w:p w14:paraId="16D41AF0" w14:textId="77777777" w:rsidR="009F0BFD" w:rsidRPr="009F0BFD" w:rsidRDefault="009F0BFD" w:rsidP="009F0BFD">
      <w:pPr>
        <w:numPr>
          <w:ilvl w:val="0"/>
          <w:numId w:val="46"/>
        </w:numPr>
        <w:jc w:val="both"/>
        <w:rPr>
          <w:caps/>
          <w:color w:val="243F60"/>
          <w:spacing w:val="15"/>
          <w:sz w:val="22"/>
          <w:szCs w:val="22"/>
          <w:lang w:val="pt-BR"/>
        </w:rPr>
      </w:pPr>
      <w:r w:rsidRPr="009F0BFD">
        <w:rPr>
          <w:b/>
          <w:bCs/>
          <w:caps/>
          <w:color w:val="243F60"/>
          <w:spacing w:val="15"/>
          <w:sz w:val="22"/>
          <w:szCs w:val="22"/>
          <w:lang w:val="pt-BR"/>
        </w:rPr>
        <w:t>Visualizar Materiais</w:t>
      </w:r>
    </w:p>
    <w:p w14:paraId="621A36A9" w14:textId="77777777" w:rsidR="009F0BFD" w:rsidRPr="009F0BFD" w:rsidRDefault="009F0BFD" w:rsidP="009F0BFD">
      <w:pPr>
        <w:pStyle w:val="PargrafodaLista"/>
        <w:numPr>
          <w:ilvl w:val="0"/>
          <w:numId w:val="54"/>
        </w:numPr>
        <w:jc w:val="both"/>
        <w:rPr>
          <w:lang w:val="pt-BR"/>
        </w:rPr>
      </w:pPr>
      <w:r w:rsidRPr="009F0BFD">
        <w:rPr>
          <w:lang w:val="pt-BR"/>
        </w:rPr>
        <w:t>O operador acessa a lista de materiais recicláveis cadastrados.</w:t>
      </w:r>
    </w:p>
    <w:p w14:paraId="22AFEA8E" w14:textId="77777777" w:rsidR="009F0BFD" w:rsidRPr="009F0BFD" w:rsidRDefault="009F0BFD" w:rsidP="009F0BFD">
      <w:pPr>
        <w:pStyle w:val="PargrafodaLista"/>
        <w:numPr>
          <w:ilvl w:val="0"/>
          <w:numId w:val="54"/>
        </w:numPr>
        <w:jc w:val="both"/>
        <w:rPr>
          <w:lang w:val="pt-BR"/>
        </w:rPr>
      </w:pPr>
      <w:r w:rsidRPr="009F0BFD">
        <w:rPr>
          <w:lang w:val="pt-BR"/>
        </w:rPr>
        <w:t>O sistema exibe os registros disponíveis.</w:t>
      </w:r>
    </w:p>
    <w:p w14:paraId="51C61869" w14:textId="77777777" w:rsidR="009F0BFD" w:rsidRPr="009F0BFD" w:rsidRDefault="009F0BFD" w:rsidP="009F0BFD">
      <w:pPr>
        <w:jc w:val="both"/>
        <w:rPr>
          <w:caps/>
          <w:color w:val="243F60"/>
          <w:spacing w:val="15"/>
          <w:sz w:val="22"/>
          <w:szCs w:val="22"/>
          <w:lang w:val="pt-BR"/>
        </w:rPr>
      </w:pPr>
      <w:r w:rsidRPr="009F0BFD">
        <w:rPr>
          <w:caps/>
          <w:color w:val="243F60"/>
          <w:spacing w:val="15"/>
          <w:sz w:val="22"/>
          <w:szCs w:val="22"/>
          <w:lang w:val="pt-BR"/>
        </w:rPr>
        <w:pict w14:anchorId="7140A75B">
          <v:rect id="_x0000_i1062" style="width:0;height:1.5pt" o:hralign="center" o:hrstd="t" o:hr="t" fillcolor="#a0a0a0" stroked="f"/>
        </w:pict>
      </w:r>
    </w:p>
    <w:p w14:paraId="37A35148" w14:textId="77777777" w:rsidR="009F0BFD" w:rsidRPr="009F0BFD" w:rsidRDefault="009F0BFD" w:rsidP="009F0BFD">
      <w:pPr>
        <w:jc w:val="both"/>
        <w:rPr>
          <w:b/>
          <w:bCs/>
          <w:caps/>
          <w:color w:val="243F60"/>
          <w:spacing w:val="15"/>
          <w:sz w:val="22"/>
          <w:szCs w:val="22"/>
          <w:lang w:val="pt-BR"/>
        </w:rPr>
      </w:pPr>
      <w:r w:rsidRPr="009F0BFD">
        <w:rPr>
          <w:b/>
          <w:bCs/>
          <w:caps/>
          <w:color w:val="243F60"/>
          <w:spacing w:val="15"/>
          <w:sz w:val="22"/>
          <w:szCs w:val="22"/>
          <w:lang w:val="pt-BR"/>
        </w:rPr>
        <w:t>2.5 Feedback e Interação do Cidadão</w:t>
      </w:r>
    </w:p>
    <w:p w14:paraId="0F720888" w14:textId="77777777" w:rsidR="009F0BFD" w:rsidRPr="009F0BFD" w:rsidRDefault="009F0BFD" w:rsidP="009F0BFD">
      <w:pPr>
        <w:numPr>
          <w:ilvl w:val="0"/>
          <w:numId w:val="47"/>
        </w:numPr>
        <w:jc w:val="both"/>
        <w:rPr>
          <w:caps/>
          <w:color w:val="243F60"/>
          <w:spacing w:val="15"/>
          <w:sz w:val="22"/>
          <w:szCs w:val="22"/>
          <w:lang w:val="pt-BR"/>
        </w:rPr>
      </w:pPr>
      <w:r w:rsidRPr="009F0BFD">
        <w:rPr>
          <w:b/>
          <w:bCs/>
          <w:caps/>
          <w:color w:val="243F60"/>
          <w:spacing w:val="15"/>
          <w:sz w:val="22"/>
          <w:szCs w:val="22"/>
          <w:lang w:val="pt-BR"/>
        </w:rPr>
        <w:t>Inserir Feedback</w:t>
      </w:r>
    </w:p>
    <w:p w14:paraId="24BE06ED" w14:textId="77777777" w:rsidR="009F0BFD" w:rsidRPr="009F0BFD" w:rsidRDefault="009F0BFD" w:rsidP="009F0BFD">
      <w:pPr>
        <w:pStyle w:val="PargrafodaLista"/>
        <w:numPr>
          <w:ilvl w:val="0"/>
          <w:numId w:val="53"/>
        </w:numPr>
        <w:jc w:val="both"/>
        <w:rPr>
          <w:lang w:val="pt-BR"/>
        </w:rPr>
      </w:pPr>
      <w:r w:rsidRPr="009F0BFD">
        <w:rPr>
          <w:lang w:val="pt-BR"/>
        </w:rPr>
        <w:t>O cidadão acessa o sistema e insere um feedback sobre a coleta.</w:t>
      </w:r>
    </w:p>
    <w:p w14:paraId="291C6A72" w14:textId="77777777" w:rsidR="009F0BFD" w:rsidRPr="009F0BFD" w:rsidRDefault="009F0BFD" w:rsidP="009F0BFD">
      <w:pPr>
        <w:pStyle w:val="PargrafodaLista"/>
        <w:numPr>
          <w:ilvl w:val="0"/>
          <w:numId w:val="53"/>
        </w:numPr>
        <w:jc w:val="both"/>
        <w:rPr>
          <w:lang w:val="pt-BR"/>
        </w:rPr>
      </w:pPr>
      <w:r w:rsidRPr="009F0BFD">
        <w:rPr>
          <w:lang w:val="pt-BR"/>
        </w:rPr>
        <w:t>O sistema armazena a mensagem.</w:t>
      </w:r>
    </w:p>
    <w:p w14:paraId="422C61AB" w14:textId="77777777" w:rsidR="009F0BFD" w:rsidRPr="009F0BFD" w:rsidRDefault="009F0BFD" w:rsidP="009F0BFD">
      <w:pPr>
        <w:numPr>
          <w:ilvl w:val="0"/>
          <w:numId w:val="47"/>
        </w:numPr>
        <w:jc w:val="both"/>
        <w:rPr>
          <w:caps/>
          <w:color w:val="243F60"/>
          <w:spacing w:val="15"/>
          <w:sz w:val="22"/>
          <w:szCs w:val="22"/>
          <w:lang w:val="pt-BR"/>
        </w:rPr>
      </w:pPr>
      <w:r w:rsidRPr="009F0BFD">
        <w:rPr>
          <w:b/>
          <w:bCs/>
          <w:caps/>
          <w:color w:val="243F60"/>
          <w:spacing w:val="15"/>
          <w:sz w:val="22"/>
          <w:szCs w:val="22"/>
          <w:lang w:val="pt-BR"/>
        </w:rPr>
        <w:t>Editar Feedback</w:t>
      </w:r>
    </w:p>
    <w:p w14:paraId="3BABB72F" w14:textId="77777777" w:rsidR="009F0BFD" w:rsidRPr="009F0BFD" w:rsidRDefault="009F0BFD" w:rsidP="009F0BFD">
      <w:pPr>
        <w:pStyle w:val="PargrafodaLista"/>
        <w:numPr>
          <w:ilvl w:val="0"/>
          <w:numId w:val="52"/>
        </w:numPr>
        <w:jc w:val="both"/>
        <w:rPr>
          <w:lang w:val="pt-BR"/>
        </w:rPr>
      </w:pPr>
      <w:r w:rsidRPr="009F0BFD">
        <w:rPr>
          <w:lang w:val="pt-BR"/>
        </w:rPr>
        <w:t>O cidadão pode alterar um feedback enviado anteriormente.</w:t>
      </w:r>
    </w:p>
    <w:p w14:paraId="459F6CA7" w14:textId="77777777" w:rsidR="009F0BFD" w:rsidRPr="009F0BFD" w:rsidRDefault="009F0BFD" w:rsidP="009F0BFD">
      <w:pPr>
        <w:pStyle w:val="PargrafodaLista"/>
        <w:numPr>
          <w:ilvl w:val="0"/>
          <w:numId w:val="52"/>
        </w:numPr>
        <w:jc w:val="both"/>
        <w:rPr>
          <w:lang w:val="pt-BR"/>
        </w:rPr>
      </w:pPr>
      <w:r w:rsidRPr="009F0BFD">
        <w:rPr>
          <w:lang w:val="pt-BR"/>
        </w:rPr>
        <w:t>O sistema permite a edição dentro de um período específico.</w:t>
      </w:r>
    </w:p>
    <w:p w14:paraId="10180FB3" w14:textId="77777777" w:rsidR="009F0BFD" w:rsidRPr="009F0BFD" w:rsidRDefault="009F0BFD" w:rsidP="009F0BFD">
      <w:pPr>
        <w:numPr>
          <w:ilvl w:val="0"/>
          <w:numId w:val="47"/>
        </w:numPr>
        <w:jc w:val="both"/>
        <w:rPr>
          <w:caps/>
          <w:color w:val="243F60"/>
          <w:spacing w:val="15"/>
          <w:sz w:val="22"/>
          <w:szCs w:val="22"/>
          <w:lang w:val="pt-BR"/>
        </w:rPr>
      </w:pPr>
      <w:r w:rsidRPr="009F0BFD">
        <w:rPr>
          <w:b/>
          <w:bCs/>
          <w:caps/>
          <w:color w:val="243F60"/>
          <w:spacing w:val="15"/>
          <w:sz w:val="22"/>
          <w:szCs w:val="22"/>
          <w:lang w:val="pt-BR"/>
        </w:rPr>
        <w:t>Excluir Feedback</w:t>
      </w:r>
    </w:p>
    <w:p w14:paraId="061EEF04" w14:textId="77777777" w:rsidR="009F0BFD" w:rsidRPr="009F0BFD" w:rsidRDefault="009F0BFD" w:rsidP="009F0BFD">
      <w:pPr>
        <w:pStyle w:val="PargrafodaLista"/>
        <w:numPr>
          <w:ilvl w:val="0"/>
          <w:numId w:val="51"/>
        </w:numPr>
        <w:jc w:val="both"/>
        <w:rPr>
          <w:lang w:val="pt-BR"/>
        </w:rPr>
      </w:pPr>
      <w:r w:rsidRPr="009F0BFD">
        <w:rPr>
          <w:lang w:val="pt-BR"/>
        </w:rPr>
        <w:lastRenderedPageBreak/>
        <w:t>O cidadão pode excluir um feedback enviado.</w:t>
      </w:r>
    </w:p>
    <w:p w14:paraId="6BC42DA3" w14:textId="77777777" w:rsidR="009F0BFD" w:rsidRPr="009F0BFD" w:rsidRDefault="009F0BFD" w:rsidP="009F0BFD">
      <w:pPr>
        <w:pStyle w:val="PargrafodaLista"/>
        <w:numPr>
          <w:ilvl w:val="0"/>
          <w:numId w:val="51"/>
        </w:numPr>
        <w:jc w:val="both"/>
        <w:rPr>
          <w:lang w:val="pt-BR"/>
        </w:rPr>
      </w:pPr>
      <w:r w:rsidRPr="009F0BFD">
        <w:rPr>
          <w:lang w:val="pt-BR"/>
        </w:rPr>
        <w:t>O sistema confirma antes de remover a mensagem.</w:t>
      </w:r>
    </w:p>
    <w:p w14:paraId="6017C777" w14:textId="77777777" w:rsidR="009F0BFD" w:rsidRPr="009F0BFD" w:rsidRDefault="009F0BFD" w:rsidP="009F0BFD">
      <w:pPr>
        <w:numPr>
          <w:ilvl w:val="0"/>
          <w:numId w:val="47"/>
        </w:numPr>
        <w:jc w:val="both"/>
        <w:rPr>
          <w:caps/>
          <w:color w:val="243F60"/>
          <w:spacing w:val="15"/>
          <w:sz w:val="22"/>
          <w:szCs w:val="22"/>
          <w:lang w:val="pt-BR"/>
        </w:rPr>
      </w:pPr>
      <w:r w:rsidRPr="009F0BFD">
        <w:rPr>
          <w:b/>
          <w:bCs/>
          <w:caps/>
          <w:color w:val="243F60"/>
          <w:spacing w:val="15"/>
          <w:sz w:val="22"/>
          <w:szCs w:val="22"/>
          <w:lang w:val="pt-BR"/>
        </w:rPr>
        <w:t>Visualizar Feedback</w:t>
      </w:r>
    </w:p>
    <w:p w14:paraId="0B4C06D0" w14:textId="77777777" w:rsidR="009F0BFD" w:rsidRPr="009F0BFD" w:rsidRDefault="009F0BFD" w:rsidP="009F0BFD">
      <w:pPr>
        <w:pStyle w:val="PargrafodaLista"/>
        <w:numPr>
          <w:ilvl w:val="0"/>
          <w:numId w:val="50"/>
        </w:numPr>
        <w:jc w:val="both"/>
        <w:rPr>
          <w:lang w:val="pt-BR"/>
        </w:rPr>
      </w:pPr>
      <w:r w:rsidRPr="009F0BFD">
        <w:rPr>
          <w:lang w:val="pt-BR"/>
        </w:rPr>
        <w:t>O supervisor e operadores podem consultar os feedbacks dos cidadãos.</w:t>
      </w:r>
    </w:p>
    <w:p w14:paraId="7EAE0039" w14:textId="77777777" w:rsidR="009F0BFD" w:rsidRPr="009F0BFD" w:rsidRDefault="009F0BFD" w:rsidP="009F0BFD">
      <w:pPr>
        <w:pStyle w:val="PargrafodaLista"/>
        <w:numPr>
          <w:ilvl w:val="0"/>
          <w:numId w:val="50"/>
        </w:numPr>
        <w:jc w:val="both"/>
        <w:rPr>
          <w:lang w:val="pt-BR"/>
        </w:rPr>
      </w:pPr>
      <w:r w:rsidRPr="009F0BFD">
        <w:rPr>
          <w:lang w:val="pt-BR"/>
        </w:rPr>
        <w:t>O sistema exibe as mensagens recebidas.</w:t>
      </w:r>
    </w:p>
    <w:p w14:paraId="744B806B" w14:textId="77777777" w:rsidR="009F0BFD" w:rsidRPr="009F0BFD" w:rsidRDefault="009F0BFD" w:rsidP="009F0BFD">
      <w:pPr>
        <w:numPr>
          <w:ilvl w:val="0"/>
          <w:numId w:val="47"/>
        </w:numPr>
        <w:jc w:val="both"/>
        <w:rPr>
          <w:caps/>
          <w:color w:val="243F60"/>
          <w:spacing w:val="15"/>
          <w:sz w:val="22"/>
          <w:szCs w:val="22"/>
          <w:lang w:val="pt-BR"/>
        </w:rPr>
      </w:pPr>
      <w:r w:rsidRPr="009F0BFD">
        <w:rPr>
          <w:b/>
          <w:bCs/>
          <w:caps/>
          <w:color w:val="243F60"/>
          <w:spacing w:val="15"/>
          <w:sz w:val="22"/>
          <w:szCs w:val="22"/>
          <w:lang w:val="pt-BR"/>
        </w:rPr>
        <w:t>Denunciar Ponto de Coleta</w:t>
      </w:r>
    </w:p>
    <w:p w14:paraId="0F8A7080" w14:textId="77777777" w:rsidR="009F0BFD" w:rsidRPr="009F0BFD" w:rsidRDefault="009F0BFD" w:rsidP="009F0BFD">
      <w:pPr>
        <w:pStyle w:val="PargrafodaLista"/>
        <w:numPr>
          <w:ilvl w:val="0"/>
          <w:numId w:val="49"/>
        </w:numPr>
        <w:jc w:val="both"/>
        <w:rPr>
          <w:lang w:val="pt-BR"/>
        </w:rPr>
      </w:pPr>
      <w:r w:rsidRPr="009F0BFD">
        <w:rPr>
          <w:lang w:val="pt-BR"/>
        </w:rPr>
        <w:t>O cidadão pode denunciar problemas em pontos de coleta.</w:t>
      </w:r>
    </w:p>
    <w:p w14:paraId="4D0A9A11" w14:textId="77777777" w:rsidR="009F0BFD" w:rsidRPr="009F0BFD" w:rsidRDefault="009F0BFD" w:rsidP="009F0BFD">
      <w:pPr>
        <w:pStyle w:val="PargrafodaLista"/>
        <w:numPr>
          <w:ilvl w:val="0"/>
          <w:numId w:val="49"/>
        </w:numPr>
        <w:jc w:val="both"/>
        <w:rPr>
          <w:lang w:val="pt-BR"/>
        </w:rPr>
      </w:pPr>
      <w:r w:rsidRPr="009F0BFD">
        <w:rPr>
          <w:lang w:val="pt-BR"/>
        </w:rPr>
        <w:t>O sistema registra a denúncia e notifica os responsáveis.</w:t>
      </w:r>
    </w:p>
    <w:p w14:paraId="2AC56787" w14:textId="77777777" w:rsidR="009F0BFD" w:rsidRPr="009F0BFD" w:rsidRDefault="009F0BFD" w:rsidP="009F0BFD">
      <w:pPr>
        <w:numPr>
          <w:ilvl w:val="0"/>
          <w:numId w:val="47"/>
        </w:numPr>
        <w:jc w:val="both"/>
        <w:rPr>
          <w:caps/>
          <w:color w:val="243F60"/>
          <w:spacing w:val="15"/>
          <w:sz w:val="22"/>
          <w:szCs w:val="22"/>
          <w:lang w:val="pt-BR"/>
        </w:rPr>
      </w:pPr>
      <w:r w:rsidRPr="009F0BFD">
        <w:rPr>
          <w:b/>
          <w:bCs/>
          <w:caps/>
          <w:color w:val="243F60"/>
          <w:spacing w:val="15"/>
          <w:sz w:val="22"/>
          <w:szCs w:val="22"/>
          <w:lang w:val="pt-BR"/>
        </w:rPr>
        <w:t>Receber Informações de Coleta</w:t>
      </w:r>
    </w:p>
    <w:p w14:paraId="7221685A" w14:textId="77777777" w:rsidR="009F0BFD" w:rsidRPr="009F0BFD" w:rsidRDefault="009F0BFD" w:rsidP="009F0BFD">
      <w:pPr>
        <w:pStyle w:val="PargrafodaLista"/>
        <w:numPr>
          <w:ilvl w:val="0"/>
          <w:numId w:val="48"/>
        </w:numPr>
        <w:jc w:val="both"/>
        <w:rPr>
          <w:lang w:val="pt-BR"/>
        </w:rPr>
      </w:pPr>
      <w:r w:rsidRPr="009F0BFD">
        <w:rPr>
          <w:lang w:val="pt-BR"/>
        </w:rPr>
        <w:t>O cidadão pode acessar dados sobre os horários e locais de coleta.</w:t>
      </w:r>
    </w:p>
    <w:p w14:paraId="06AD3B63" w14:textId="77777777" w:rsidR="009F0BFD" w:rsidRPr="009F0BFD" w:rsidRDefault="009F0BFD" w:rsidP="009F0BFD">
      <w:pPr>
        <w:pStyle w:val="PargrafodaLista"/>
        <w:numPr>
          <w:ilvl w:val="0"/>
          <w:numId w:val="48"/>
        </w:numPr>
        <w:jc w:val="both"/>
        <w:rPr>
          <w:lang w:val="pt-BR"/>
        </w:rPr>
      </w:pPr>
      <w:r w:rsidRPr="009F0BFD">
        <w:rPr>
          <w:lang w:val="pt-BR"/>
        </w:rPr>
        <w:t>O sistema exibe um calendário e mapa com os pontos de coleta.</w:t>
      </w:r>
    </w:p>
    <w:p w14:paraId="3A351FCB" w14:textId="77777777" w:rsidR="002B7BF0" w:rsidRPr="00C472DE" w:rsidRDefault="002B7BF0">
      <w:pPr>
        <w:rPr>
          <w:lang w:val="pt-BR"/>
        </w:rPr>
      </w:pPr>
    </w:p>
    <w:sectPr w:rsidR="002B7BF0" w:rsidRPr="00C472DE">
      <w:headerReference w:type="even" r:id="rId11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C488F" w14:textId="77777777" w:rsidR="0056430C" w:rsidRDefault="0056430C">
      <w:r>
        <w:separator/>
      </w:r>
    </w:p>
  </w:endnote>
  <w:endnote w:type="continuationSeparator" w:id="0">
    <w:p w14:paraId="1F2A1C3C" w14:textId="77777777" w:rsidR="0056430C" w:rsidRDefault="00564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FB6C2C" w:rsidRPr="007D08AF" w14:paraId="643B3F64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3D806850" w14:textId="77777777" w:rsidR="00FB6C2C" w:rsidRPr="007D08AF" w:rsidRDefault="00FB6C2C">
          <w:pPr>
            <w:pStyle w:val="Rodap"/>
          </w:pPr>
          <w:proofErr w:type="spellStart"/>
          <w:r w:rsidRPr="007D08AF">
            <w:t>Documento</w:t>
          </w:r>
          <w:proofErr w:type="spellEnd"/>
          <w:r w:rsidRPr="007D08AF">
            <w:t xml:space="preserve"> de </w:t>
          </w:r>
          <w:proofErr w:type="spellStart"/>
          <w:r w:rsidRPr="007D08AF">
            <w:t>Requisitos</w:t>
          </w:r>
          <w:proofErr w:type="spellEnd"/>
        </w:p>
        <w:p w14:paraId="022E88E0" w14:textId="77777777" w:rsidR="00FB6C2C" w:rsidRPr="007D08AF" w:rsidRDefault="00FB6C2C">
          <w:pPr>
            <w:pStyle w:val="Rodap"/>
          </w:pPr>
        </w:p>
      </w:tc>
      <w:tc>
        <w:tcPr>
          <w:tcW w:w="4783" w:type="dxa"/>
          <w:tcBorders>
            <w:top w:val="single" w:sz="4" w:space="0" w:color="auto"/>
          </w:tcBorders>
        </w:tcPr>
        <w:p w14:paraId="4E45BB9C" w14:textId="77777777" w:rsidR="00FB6C2C" w:rsidRPr="007D08AF" w:rsidRDefault="00FB6C2C">
          <w:pPr>
            <w:pStyle w:val="Rodap"/>
            <w:jc w:val="right"/>
          </w:pPr>
          <w:proofErr w:type="spellStart"/>
          <w:r w:rsidRPr="007D08AF">
            <w:t>Página</w:t>
          </w:r>
          <w:proofErr w:type="spellEnd"/>
          <w:r w:rsidRPr="007D08AF">
            <w:t xml:space="preserve"> </w:t>
          </w:r>
          <w:r w:rsidRPr="007D08AF">
            <w:rPr>
              <w:rStyle w:val="Nmerodepgina"/>
            </w:rPr>
            <w:fldChar w:fldCharType="begin"/>
          </w:r>
          <w:r w:rsidRPr="007D08AF">
            <w:rPr>
              <w:rStyle w:val="Nmerodepgina"/>
            </w:rPr>
            <w:instrText xml:space="preserve"> PAGE </w:instrText>
          </w:r>
          <w:r w:rsidRPr="007D08AF">
            <w:rPr>
              <w:rStyle w:val="Nmerodepgina"/>
            </w:rPr>
            <w:fldChar w:fldCharType="separate"/>
          </w:r>
          <w:r w:rsidR="00513E70">
            <w:rPr>
              <w:rStyle w:val="Nmerodepgina"/>
              <w:noProof/>
            </w:rPr>
            <w:t>10</w:t>
          </w:r>
          <w:r w:rsidRPr="007D08AF">
            <w:rPr>
              <w:rStyle w:val="Nmerodepgina"/>
            </w:rPr>
            <w:fldChar w:fldCharType="end"/>
          </w:r>
          <w:bookmarkStart w:id="0" w:name="_Ref471361557"/>
          <w:r w:rsidRPr="007D08AF">
            <w:rPr>
              <w:rStyle w:val="Nmerodepgina"/>
            </w:rPr>
            <w:t xml:space="preserve"> de </w:t>
          </w:r>
          <w:r w:rsidRPr="007D08AF">
            <w:rPr>
              <w:rStyle w:val="Nmerodepgina"/>
            </w:rPr>
            <w:fldChar w:fldCharType="begin"/>
          </w:r>
          <w:r w:rsidRPr="007D08AF">
            <w:rPr>
              <w:rStyle w:val="Nmerodepgina"/>
            </w:rPr>
            <w:instrText xml:space="preserve"> NUMPAGES </w:instrText>
          </w:r>
          <w:r w:rsidRPr="007D08AF">
            <w:rPr>
              <w:rStyle w:val="Nmerodepgina"/>
            </w:rPr>
            <w:fldChar w:fldCharType="separate"/>
          </w:r>
          <w:r w:rsidR="00513E70">
            <w:rPr>
              <w:rStyle w:val="Nmerodepgina"/>
              <w:noProof/>
            </w:rPr>
            <w:t>10</w:t>
          </w:r>
          <w:r w:rsidRPr="007D08AF">
            <w:rPr>
              <w:rStyle w:val="Nmerodepgina"/>
            </w:rPr>
            <w:fldChar w:fldCharType="end"/>
          </w:r>
        </w:p>
      </w:tc>
    </w:tr>
    <w:tr w:rsidR="00FB6C2C" w:rsidRPr="007D08AF" w14:paraId="6038DACC" w14:textId="77777777">
      <w:trPr>
        <w:cantSplit/>
        <w:trHeight w:val="367"/>
      </w:trPr>
      <w:tc>
        <w:tcPr>
          <w:tcW w:w="4503" w:type="dxa"/>
          <w:vMerge/>
        </w:tcPr>
        <w:p w14:paraId="4FFBC980" w14:textId="77777777" w:rsidR="00FB6C2C" w:rsidRPr="007D08AF" w:rsidRDefault="00FB6C2C">
          <w:pPr>
            <w:pStyle w:val="Rodap"/>
          </w:pPr>
        </w:p>
      </w:tc>
      <w:tc>
        <w:tcPr>
          <w:tcW w:w="4783" w:type="dxa"/>
        </w:tcPr>
        <w:p w14:paraId="096E1C1B" w14:textId="77777777" w:rsidR="00FB6C2C" w:rsidRPr="007D08AF" w:rsidRDefault="00FB6C2C">
          <w:pPr>
            <w:pStyle w:val="Rodap"/>
            <w:jc w:val="right"/>
          </w:pPr>
        </w:p>
      </w:tc>
    </w:tr>
    <w:bookmarkEnd w:id="0"/>
  </w:tbl>
  <w:p w14:paraId="002EBDA6" w14:textId="77777777" w:rsidR="00FB6C2C" w:rsidRDefault="00FB6C2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29E6B" w14:textId="77777777" w:rsidR="0056430C" w:rsidRDefault="0056430C">
      <w:r>
        <w:separator/>
      </w:r>
    </w:p>
  </w:footnote>
  <w:footnote w:type="continuationSeparator" w:id="0">
    <w:p w14:paraId="3A17491A" w14:textId="77777777" w:rsidR="0056430C" w:rsidRDefault="005643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B5F44" w14:textId="77777777" w:rsidR="00FB6C2C" w:rsidRDefault="00FB6C2C">
    <w:pPr>
      <w:pStyle w:val="Cabealho"/>
      <w:spacing w:before="0"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828BE" w14:textId="77777777" w:rsidR="00FB6C2C" w:rsidRDefault="00FB6C2C">
    <w:pPr>
      <w:pStyle w:val="Cabealho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0EF6B" w14:textId="77777777" w:rsidR="00FB6C2C" w:rsidRDefault="00FB6C2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990480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397A57"/>
    <w:multiLevelType w:val="hybridMultilevel"/>
    <w:tmpl w:val="6DD60C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60F7D"/>
    <w:multiLevelType w:val="hybridMultilevel"/>
    <w:tmpl w:val="DF0EC96E"/>
    <w:lvl w:ilvl="0" w:tplc="170699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00054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4CCAF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6A48F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A2BE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5343F3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73A26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D4B7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DE746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3CB3E47"/>
    <w:multiLevelType w:val="hybridMultilevel"/>
    <w:tmpl w:val="E7B25B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2F1DB2"/>
    <w:multiLevelType w:val="hybridMultilevel"/>
    <w:tmpl w:val="DD602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D03467"/>
    <w:multiLevelType w:val="hybridMultilevel"/>
    <w:tmpl w:val="CF102E68"/>
    <w:lvl w:ilvl="0" w:tplc="D110E3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400EE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1AA1A6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8451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CCC3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736FF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F4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38A7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F62A9E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B9453B6"/>
    <w:multiLevelType w:val="hybridMultilevel"/>
    <w:tmpl w:val="5CA6E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64619B"/>
    <w:multiLevelType w:val="multilevel"/>
    <w:tmpl w:val="6D2E1AE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8E081B"/>
    <w:multiLevelType w:val="hybridMultilevel"/>
    <w:tmpl w:val="652810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2A58C3"/>
    <w:multiLevelType w:val="hybridMultilevel"/>
    <w:tmpl w:val="A6742604"/>
    <w:lvl w:ilvl="0" w:tplc="4E28C8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4CDE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942F4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8B890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088F0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43EA2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A069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B69F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2F259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24468DA"/>
    <w:multiLevelType w:val="hybridMultilevel"/>
    <w:tmpl w:val="940E7F22"/>
    <w:lvl w:ilvl="0" w:tplc="88E652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6609E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B2AF4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5C851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F052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7C26CF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A92CA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06508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5CECC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2FE5224"/>
    <w:multiLevelType w:val="hybridMultilevel"/>
    <w:tmpl w:val="11AC630E"/>
    <w:lvl w:ilvl="0" w:tplc="15D00C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508EC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4C263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510A7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D022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7CE4A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954C1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BE1B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6AAC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3AD1654"/>
    <w:multiLevelType w:val="hybridMultilevel"/>
    <w:tmpl w:val="982EB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C06E1C"/>
    <w:multiLevelType w:val="hybridMultilevel"/>
    <w:tmpl w:val="F920D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240347"/>
    <w:multiLevelType w:val="hybridMultilevel"/>
    <w:tmpl w:val="E570A82C"/>
    <w:lvl w:ilvl="0" w:tplc="953202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EA3D1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86A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83019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7C26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8FE92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988BA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406F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B66CB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E804F59"/>
    <w:multiLevelType w:val="hybridMultilevel"/>
    <w:tmpl w:val="BE8A49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3B51D6"/>
    <w:multiLevelType w:val="hybridMultilevel"/>
    <w:tmpl w:val="774C001A"/>
    <w:lvl w:ilvl="0" w:tplc="FF5873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8674F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5C8A9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230A2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B8978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A00F4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7E2BE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AA76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6A048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F6F167A"/>
    <w:multiLevelType w:val="hybridMultilevel"/>
    <w:tmpl w:val="070CD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853BCC"/>
    <w:multiLevelType w:val="hybridMultilevel"/>
    <w:tmpl w:val="92261FA4"/>
    <w:lvl w:ilvl="0" w:tplc="4B741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4CEE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DD08A2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E384B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6E0A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006DFA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9A2CC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9695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D4631A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0C97E7F"/>
    <w:multiLevelType w:val="hybridMultilevel"/>
    <w:tmpl w:val="26F4BF3A"/>
    <w:lvl w:ilvl="0" w:tplc="93546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145EE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2666DF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28C2D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E2EA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0447D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9E676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D066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2C5C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1DE6F75"/>
    <w:multiLevelType w:val="hybridMultilevel"/>
    <w:tmpl w:val="79D0A0EE"/>
    <w:lvl w:ilvl="0" w:tplc="6B8A15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B8363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D82BD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E6CFC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9864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24AD0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3BEF2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941F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A04D8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2B367E3"/>
    <w:multiLevelType w:val="hybridMultilevel"/>
    <w:tmpl w:val="7E923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471393"/>
    <w:multiLevelType w:val="hybridMultilevel"/>
    <w:tmpl w:val="333A9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0C5ACD"/>
    <w:multiLevelType w:val="hybridMultilevel"/>
    <w:tmpl w:val="47E2FD48"/>
    <w:lvl w:ilvl="0" w:tplc="A3988D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045DE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4E022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B282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CEDC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57A1A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D447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8888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CC877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7FD623B"/>
    <w:multiLevelType w:val="hybridMultilevel"/>
    <w:tmpl w:val="9050E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D9146C"/>
    <w:multiLevelType w:val="hybridMultilevel"/>
    <w:tmpl w:val="2E1E849A"/>
    <w:lvl w:ilvl="0" w:tplc="F732E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661B5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26648F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C8A3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1EEA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48ED4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AF4F5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8C26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506D31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9EE512B"/>
    <w:multiLevelType w:val="hybridMultilevel"/>
    <w:tmpl w:val="2EFA923A"/>
    <w:lvl w:ilvl="0" w:tplc="EE1C32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0CB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920D7D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EA0EB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4BA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3F2E9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E202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E84B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958E0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ADD092F"/>
    <w:multiLevelType w:val="multilevel"/>
    <w:tmpl w:val="0798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16387B"/>
    <w:multiLevelType w:val="hybridMultilevel"/>
    <w:tmpl w:val="2BC6A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F4E7B1E"/>
    <w:multiLevelType w:val="hybridMultilevel"/>
    <w:tmpl w:val="FF087298"/>
    <w:lvl w:ilvl="0" w:tplc="51D247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D8FE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968531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FB897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B0BD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394CA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B3404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1824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10A99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0781BE6"/>
    <w:multiLevelType w:val="hybridMultilevel"/>
    <w:tmpl w:val="11F8A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07B1918"/>
    <w:multiLevelType w:val="hybridMultilevel"/>
    <w:tmpl w:val="D040D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33B2A73"/>
    <w:multiLevelType w:val="multilevel"/>
    <w:tmpl w:val="CBAC191A"/>
    <w:lvl w:ilvl="0">
      <w:start w:val="1"/>
      <w:numFmt w:val="bullet"/>
      <w:pStyle w:val="tituloApendice2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pStyle w:val="tituloApendice2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34" w15:restartNumberingAfterBreak="0">
    <w:nsid w:val="33D663EB"/>
    <w:multiLevelType w:val="multilevel"/>
    <w:tmpl w:val="08AE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48330E8"/>
    <w:multiLevelType w:val="multilevel"/>
    <w:tmpl w:val="D0BA24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9ED01D3"/>
    <w:multiLevelType w:val="hybridMultilevel"/>
    <w:tmpl w:val="5D96CD44"/>
    <w:lvl w:ilvl="0" w:tplc="9E4C3C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8A0A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9AF8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32E8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C02B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7B499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E9E01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C401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2E0F39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B0979B3"/>
    <w:multiLevelType w:val="hybridMultilevel"/>
    <w:tmpl w:val="1F9AD00E"/>
    <w:lvl w:ilvl="0" w:tplc="A47A6F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0C5D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CC0C16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B5E3E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A824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AFE14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DF62E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748B7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FD210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3B6D7C9E"/>
    <w:multiLevelType w:val="hybridMultilevel"/>
    <w:tmpl w:val="36DAD0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C0A128B"/>
    <w:multiLevelType w:val="hybridMultilevel"/>
    <w:tmpl w:val="929CDE92"/>
    <w:lvl w:ilvl="0" w:tplc="5BC4EC8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5FCC7BE6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984867B8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8A2ADD06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CD548E8E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6394A1B2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DBC259FE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D764D19E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46E2BA8E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0" w15:restartNumberingAfterBreak="0">
    <w:nsid w:val="3CAF56E5"/>
    <w:multiLevelType w:val="hybridMultilevel"/>
    <w:tmpl w:val="D50A90F0"/>
    <w:lvl w:ilvl="0" w:tplc="8A3474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902C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244EC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7BA4E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9652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B4C58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ABE69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14F26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56200D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3F014582"/>
    <w:multiLevelType w:val="hybridMultilevel"/>
    <w:tmpl w:val="79AE87D0"/>
    <w:lvl w:ilvl="0" w:tplc="C8FE500A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27D6B516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939AFAE0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11F09D34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427600EE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F22E69AE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AF76F404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F99801B2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51E2CD1C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42" w15:restartNumberingAfterBreak="0">
    <w:nsid w:val="3F0855E4"/>
    <w:multiLevelType w:val="hybridMultilevel"/>
    <w:tmpl w:val="AB2E84A6"/>
    <w:lvl w:ilvl="0" w:tplc="FB743220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5CD243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61A0B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7B226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A0E1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9B0C8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683F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A433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BE27D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3FEE3FA3"/>
    <w:multiLevelType w:val="hybridMultilevel"/>
    <w:tmpl w:val="3A567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04E23FD"/>
    <w:multiLevelType w:val="hybridMultilevel"/>
    <w:tmpl w:val="9558FAB4"/>
    <w:lvl w:ilvl="0" w:tplc="81C277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4A9D1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EC8414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E5A59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8C36D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2260F5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F6ED9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546B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29047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43A309CB"/>
    <w:multiLevelType w:val="hybridMultilevel"/>
    <w:tmpl w:val="7D3E29CC"/>
    <w:lvl w:ilvl="0" w:tplc="DE62E4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58BBF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630402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AFA9C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3860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C6AAB0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D06A6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4AE6E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CE0E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43B0712B"/>
    <w:multiLevelType w:val="hybridMultilevel"/>
    <w:tmpl w:val="B2560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4D86623"/>
    <w:multiLevelType w:val="hybridMultilevel"/>
    <w:tmpl w:val="4A30A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74E49C3"/>
    <w:multiLevelType w:val="multilevel"/>
    <w:tmpl w:val="137028F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7C22923"/>
    <w:multiLevelType w:val="hybridMultilevel"/>
    <w:tmpl w:val="BC78CD30"/>
    <w:lvl w:ilvl="0" w:tplc="3FF897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0298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EAE359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FCC8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A86E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EAC607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8A624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7AE9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362D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4A2127CA"/>
    <w:multiLevelType w:val="hybridMultilevel"/>
    <w:tmpl w:val="77AA5834"/>
    <w:lvl w:ilvl="0" w:tplc="6526DA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9A477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87EF9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C3290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0E28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E4AF5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8ECFC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8ADD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0A6A3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4A2F2173"/>
    <w:multiLevelType w:val="hybridMultilevel"/>
    <w:tmpl w:val="ED58E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BCC24AB"/>
    <w:multiLevelType w:val="multilevel"/>
    <w:tmpl w:val="DEEC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BE71A04"/>
    <w:multiLevelType w:val="hybridMultilevel"/>
    <w:tmpl w:val="99944E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C800D15"/>
    <w:multiLevelType w:val="hybridMultilevel"/>
    <w:tmpl w:val="11B82E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CF76A19"/>
    <w:multiLevelType w:val="hybridMultilevel"/>
    <w:tmpl w:val="360857BE"/>
    <w:lvl w:ilvl="0" w:tplc="A5123C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721C8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D28E9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4FC5B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583B7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E5093F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9288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C206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B3AD96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4FC45A9D"/>
    <w:multiLevelType w:val="hybridMultilevel"/>
    <w:tmpl w:val="93F6EFE4"/>
    <w:lvl w:ilvl="0" w:tplc="BFEE95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04443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380048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C2CF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B64AE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9A8B9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E9212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C847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66CA3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54160B00"/>
    <w:multiLevelType w:val="hybridMultilevel"/>
    <w:tmpl w:val="7938CC0C"/>
    <w:lvl w:ilvl="0" w:tplc="FB6E637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3AAAD746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2EEA2C68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D6D6471C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7D4441A0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258233AE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E19A604A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51A0DFF0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8BE42538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8" w15:restartNumberingAfterBreak="0">
    <w:nsid w:val="551A01F3"/>
    <w:multiLevelType w:val="hybridMultilevel"/>
    <w:tmpl w:val="455A15CC"/>
    <w:lvl w:ilvl="0" w:tplc="CDB29B4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7E04D6FA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DBF84C04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C1B01C88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7E4059C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ACACB920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7892E0F0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FAEA84B4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8EFAA5B4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59" w15:restartNumberingAfterBreak="0">
    <w:nsid w:val="55F725C3"/>
    <w:multiLevelType w:val="hybridMultilevel"/>
    <w:tmpl w:val="AF44402A"/>
    <w:lvl w:ilvl="0" w:tplc="3A0C3F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7A93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5810C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E5225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BE6C2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6B62CF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33687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5431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D241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56541472"/>
    <w:multiLevelType w:val="hybridMultilevel"/>
    <w:tmpl w:val="0040177E"/>
    <w:lvl w:ilvl="0" w:tplc="89C843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1A6B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008F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38E1A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D4E6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15659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6EA62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8E98B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A84CA9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56EA26C6"/>
    <w:multiLevelType w:val="multilevel"/>
    <w:tmpl w:val="5738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B0C1220"/>
    <w:multiLevelType w:val="hybridMultilevel"/>
    <w:tmpl w:val="0EBCBDD4"/>
    <w:lvl w:ilvl="0" w:tplc="3B06B7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FE678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B5EF84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4167F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CEB3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876A6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EC4BC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7247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2D48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5C457F0F"/>
    <w:multiLevelType w:val="hybridMultilevel"/>
    <w:tmpl w:val="60BEE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FAA3D88"/>
    <w:multiLevelType w:val="hybridMultilevel"/>
    <w:tmpl w:val="9D8CA898"/>
    <w:lvl w:ilvl="0" w:tplc="F52C51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60A3D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7E05E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06EDC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8A4D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D9EFD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6A044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8049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704900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603354FF"/>
    <w:multiLevelType w:val="hybridMultilevel"/>
    <w:tmpl w:val="EADA2C18"/>
    <w:lvl w:ilvl="0" w:tplc="6E94A4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92EB5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CCA73C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65897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82B4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C983F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4E46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A057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150E5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621935D7"/>
    <w:multiLevelType w:val="hybridMultilevel"/>
    <w:tmpl w:val="7F72A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5455350"/>
    <w:multiLevelType w:val="hybridMultilevel"/>
    <w:tmpl w:val="E1DEC1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6FE5FC6"/>
    <w:multiLevelType w:val="hybridMultilevel"/>
    <w:tmpl w:val="F00EF7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75504B5"/>
    <w:multiLevelType w:val="hybridMultilevel"/>
    <w:tmpl w:val="A4C6E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84E5334"/>
    <w:multiLevelType w:val="hybridMultilevel"/>
    <w:tmpl w:val="4FA854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93438DA"/>
    <w:multiLevelType w:val="hybridMultilevel"/>
    <w:tmpl w:val="7ABAD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9B8135D"/>
    <w:multiLevelType w:val="multilevel"/>
    <w:tmpl w:val="20CEFAD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7067E39"/>
    <w:multiLevelType w:val="hybridMultilevel"/>
    <w:tmpl w:val="3B9087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8371EAD"/>
    <w:multiLevelType w:val="multilevel"/>
    <w:tmpl w:val="0486C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85246B4"/>
    <w:multiLevelType w:val="hybridMultilevel"/>
    <w:tmpl w:val="33106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8940A3E"/>
    <w:multiLevelType w:val="hybridMultilevel"/>
    <w:tmpl w:val="1EAAA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CE52125"/>
    <w:multiLevelType w:val="hybridMultilevel"/>
    <w:tmpl w:val="8B5E1C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D6909E8"/>
    <w:multiLevelType w:val="multilevel"/>
    <w:tmpl w:val="CB84FBF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9" w15:restartNumberingAfterBreak="0">
    <w:nsid w:val="7EED1A03"/>
    <w:multiLevelType w:val="hybridMultilevel"/>
    <w:tmpl w:val="FFCE457E"/>
    <w:lvl w:ilvl="0" w:tplc="C302A8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CE4F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FB8D7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BC98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2222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DE15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FE030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FC3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632F9C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51925359">
    <w:abstractNumId w:val="0"/>
  </w:num>
  <w:num w:numId="2" w16cid:durableId="282006478">
    <w:abstractNumId w:val="1"/>
  </w:num>
  <w:num w:numId="3" w16cid:durableId="489902581">
    <w:abstractNumId w:val="33"/>
  </w:num>
  <w:num w:numId="4" w16cid:durableId="724524806">
    <w:abstractNumId w:val="42"/>
  </w:num>
  <w:num w:numId="5" w16cid:durableId="1392919179">
    <w:abstractNumId w:val="78"/>
  </w:num>
  <w:num w:numId="6" w16cid:durableId="1055275976">
    <w:abstractNumId w:val="59"/>
  </w:num>
  <w:num w:numId="7" w16cid:durableId="2064601194">
    <w:abstractNumId w:val="15"/>
  </w:num>
  <w:num w:numId="8" w16cid:durableId="930434124">
    <w:abstractNumId w:val="11"/>
  </w:num>
  <w:num w:numId="9" w16cid:durableId="146630610">
    <w:abstractNumId w:val="27"/>
  </w:num>
  <w:num w:numId="10" w16cid:durableId="515776539">
    <w:abstractNumId w:val="24"/>
  </w:num>
  <w:num w:numId="11" w16cid:durableId="1768430080">
    <w:abstractNumId w:val="17"/>
  </w:num>
  <w:num w:numId="12" w16cid:durableId="954866668">
    <w:abstractNumId w:val="65"/>
  </w:num>
  <w:num w:numId="13" w16cid:durableId="1573080894">
    <w:abstractNumId w:val="3"/>
  </w:num>
  <w:num w:numId="14" w16cid:durableId="1542204754">
    <w:abstractNumId w:val="12"/>
  </w:num>
  <w:num w:numId="15" w16cid:durableId="888802242">
    <w:abstractNumId w:val="40"/>
  </w:num>
  <w:num w:numId="16" w16cid:durableId="461921583">
    <w:abstractNumId w:val="64"/>
  </w:num>
  <w:num w:numId="17" w16cid:durableId="169873254">
    <w:abstractNumId w:val="26"/>
  </w:num>
  <w:num w:numId="18" w16cid:durableId="1510872427">
    <w:abstractNumId w:val="36"/>
  </w:num>
  <w:num w:numId="19" w16cid:durableId="850609040">
    <w:abstractNumId w:val="19"/>
  </w:num>
  <w:num w:numId="20" w16cid:durableId="535579982">
    <w:abstractNumId w:val="44"/>
  </w:num>
  <w:num w:numId="21" w16cid:durableId="1907955438">
    <w:abstractNumId w:val="50"/>
  </w:num>
  <w:num w:numId="22" w16cid:durableId="145122892">
    <w:abstractNumId w:val="20"/>
  </w:num>
  <w:num w:numId="23" w16cid:durableId="1519195486">
    <w:abstractNumId w:val="62"/>
  </w:num>
  <w:num w:numId="24" w16cid:durableId="473763765">
    <w:abstractNumId w:val="10"/>
  </w:num>
  <w:num w:numId="25" w16cid:durableId="1677805759">
    <w:abstractNumId w:val="37"/>
  </w:num>
  <w:num w:numId="26" w16cid:durableId="1650011839">
    <w:abstractNumId w:val="21"/>
  </w:num>
  <w:num w:numId="27" w16cid:durableId="1722705205">
    <w:abstractNumId w:val="79"/>
  </w:num>
  <w:num w:numId="28" w16cid:durableId="1004552051">
    <w:abstractNumId w:val="60"/>
  </w:num>
  <w:num w:numId="29" w16cid:durableId="755249675">
    <w:abstractNumId w:val="49"/>
  </w:num>
  <w:num w:numId="30" w16cid:durableId="380057604">
    <w:abstractNumId w:val="45"/>
  </w:num>
  <w:num w:numId="31" w16cid:durableId="400829966">
    <w:abstractNumId w:val="41"/>
  </w:num>
  <w:num w:numId="32" w16cid:durableId="1922637336">
    <w:abstractNumId w:val="58"/>
  </w:num>
  <w:num w:numId="33" w16cid:durableId="1993560809">
    <w:abstractNumId w:val="6"/>
  </w:num>
  <w:num w:numId="34" w16cid:durableId="2129858676">
    <w:abstractNumId w:val="57"/>
  </w:num>
  <w:num w:numId="35" w16cid:durableId="1776973944">
    <w:abstractNumId w:val="30"/>
  </w:num>
  <w:num w:numId="36" w16cid:durableId="2137330195">
    <w:abstractNumId w:val="56"/>
  </w:num>
  <w:num w:numId="37" w16cid:durableId="1243684830">
    <w:abstractNumId w:val="55"/>
  </w:num>
  <w:num w:numId="38" w16cid:durableId="851335195">
    <w:abstractNumId w:val="39"/>
  </w:num>
  <w:num w:numId="39" w16cid:durableId="1162769054">
    <w:abstractNumId w:val="74"/>
  </w:num>
  <w:num w:numId="40" w16cid:durableId="1532767379">
    <w:abstractNumId w:val="61"/>
  </w:num>
  <w:num w:numId="41" w16cid:durableId="1151751929">
    <w:abstractNumId w:val="52"/>
  </w:num>
  <w:num w:numId="42" w16cid:durableId="679746819">
    <w:abstractNumId w:val="28"/>
  </w:num>
  <w:num w:numId="43" w16cid:durableId="1527906785">
    <w:abstractNumId w:val="34"/>
  </w:num>
  <w:num w:numId="44" w16cid:durableId="1493372894">
    <w:abstractNumId w:val="35"/>
  </w:num>
  <w:num w:numId="45" w16cid:durableId="1239443224">
    <w:abstractNumId w:val="72"/>
  </w:num>
  <w:num w:numId="46" w16cid:durableId="1648627515">
    <w:abstractNumId w:val="48"/>
  </w:num>
  <w:num w:numId="47" w16cid:durableId="683477148">
    <w:abstractNumId w:val="8"/>
  </w:num>
  <w:num w:numId="48" w16cid:durableId="1365717133">
    <w:abstractNumId w:val="63"/>
  </w:num>
  <w:num w:numId="49" w16cid:durableId="176113893">
    <w:abstractNumId w:val="38"/>
  </w:num>
  <w:num w:numId="50" w16cid:durableId="456030136">
    <w:abstractNumId w:val="14"/>
  </w:num>
  <w:num w:numId="51" w16cid:durableId="1771897543">
    <w:abstractNumId w:val="47"/>
  </w:num>
  <w:num w:numId="52" w16cid:durableId="1132165177">
    <w:abstractNumId w:val="70"/>
  </w:num>
  <w:num w:numId="53" w16cid:durableId="845480906">
    <w:abstractNumId w:val="7"/>
  </w:num>
  <w:num w:numId="54" w16cid:durableId="1693417222">
    <w:abstractNumId w:val="53"/>
  </w:num>
  <w:num w:numId="55" w16cid:durableId="579758356">
    <w:abstractNumId w:val="67"/>
  </w:num>
  <w:num w:numId="56" w16cid:durableId="42563351">
    <w:abstractNumId w:val="2"/>
  </w:num>
  <w:num w:numId="57" w16cid:durableId="1197741129">
    <w:abstractNumId w:val="66"/>
  </w:num>
  <w:num w:numId="58" w16cid:durableId="1486700428">
    <w:abstractNumId w:val="32"/>
  </w:num>
  <w:num w:numId="59" w16cid:durableId="1670599275">
    <w:abstractNumId w:val="25"/>
  </w:num>
  <w:num w:numId="60" w16cid:durableId="873419488">
    <w:abstractNumId w:val="22"/>
  </w:num>
  <w:num w:numId="61" w16cid:durableId="2126266463">
    <w:abstractNumId w:val="54"/>
  </w:num>
  <w:num w:numId="62" w16cid:durableId="698119656">
    <w:abstractNumId w:val="18"/>
  </w:num>
  <w:num w:numId="63" w16cid:durableId="10495106">
    <w:abstractNumId w:val="46"/>
  </w:num>
  <w:num w:numId="64" w16cid:durableId="1162505433">
    <w:abstractNumId w:val="9"/>
  </w:num>
  <w:num w:numId="65" w16cid:durableId="781650393">
    <w:abstractNumId w:val="4"/>
  </w:num>
  <w:num w:numId="66" w16cid:durableId="399257513">
    <w:abstractNumId w:val="13"/>
  </w:num>
  <w:num w:numId="67" w16cid:durableId="1886091722">
    <w:abstractNumId w:val="5"/>
  </w:num>
  <w:num w:numId="68" w16cid:durableId="1137407356">
    <w:abstractNumId w:val="68"/>
  </w:num>
  <w:num w:numId="69" w16cid:durableId="539367394">
    <w:abstractNumId w:val="77"/>
  </w:num>
  <w:num w:numId="70" w16cid:durableId="1163009567">
    <w:abstractNumId w:val="51"/>
  </w:num>
  <w:num w:numId="71" w16cid:durableId="46490991">
    <w:abstractNumId w:val="29"/>
  </w:num>
  <w:num w:numId="72" w16cid:durableId="2023968819">
    <w:abstractNumId w:val="76"/>
  </w:num>
  <w:num w:numId="73" w16cid:durableId="2002387725">
    <w:abstractNumId w:val="31"/>
  </w:num>
  <w:num w:numId="74" w16cid:durableId="1407921200">
    <w:abstractNumId w:val="75"/>
  </w:num>
  <w:num w:numId="75" w16cid:durableId="51778494">
    <w:abstractNumId w:val="23"/>
  </w:num>
  <w:num w:numId="76" w16cid:durableId="1297565142">
    <w:abstractNumId w:val="71"/>
  </w:num>
  <w:num w:numId="77" w16cid:durableId="1205020099">
    <w:abstractNumId w:val="69"/>
  </w:num>
  <w:num w:numId="78" w16cid:durableId="501626386">
    <w:abstractNumId w:val="16"/>
  </w:num>
  <w:num w:numId="79" w16cid:durableId="1522209297">
    <w:abstractNumId w:val="43"/>
  </w:num>
  <w:num w:numId="80" w16cid:durableId="766384415">
    <w:abstractNumId w:val="73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C2C"/>
    <w:rsid w:val="000353F5"/>
    <w:rsid w:val="00062E57"/>
    <w:rsid w:val="000A3B43"/>
    <w:rsid w:val="000B32AF"/>
    <w:rsid w:val="000D5E17"/>
    <w:rsid w:val="00187675"/>
    <w:rsid w:val="001C446D"/>
    <w:rsid w:val="001E07F7"/>
    <w:rsid w:val="00234324"/>
    <w:rsid w:val="0025348C"/>
    <w:rsid w:val="002B7BF0"/>
    <w:rsid w:val="003B0379"/>
    <w:rsid w:val="003E4AB9"/>
    <w:rsid w:val="004C2E29"/>
    <w:rsid w:val="00506816"/>
    <w:rsid w:val="00513E70"/>
    <w:rsid w:val="005442C0"/>
    <w:rsid w:val="0056430C"/>
    <w:rsid w:val="005F55C5"/>
    <w:rsid w:val="00641886"/>
    <w:rsid w:val="006C210A"/>
    <w:rsid w:val="007378B4"/>
    <w:rsid w:val="0076215D"/>
    <w:rsid w:val="007D08AF"/>
    <w:rsid w:val="009F0BFD"/>
    <w:rsid w:val="00A85204"/>
    <w:rsid w:val="00AF676D"/>
    <w:rsid w:val="00B57D96"/>
    <w:rsid w:val="00B767AD"/>
    <w:rsid w:val="00B76A52"/>
    <w:rsid w:val="00BB56A2"/>
    <w:rsid w:val="00C472DE"/>
    <w:rsid w:val="00C87ECA"/>
    <w:rsid w:val="00CB1603"/>
    <w:rsid w:val="00F86B09"/>
    <w:rsid w:val="00F878C9"/>
    <w:rsid w:val="00FA723B"/>
    <w:rsid w:val="00FB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C7A8D52"/>
  <w15:chartTrackingRefBased/>
  <w15:docId w15:val="{5567704D-89F2-4D79-A6EB-A49B87D23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723B"/>
    <w:pPr>
      <w:spacing w:before="200" w:after="200" w:line="276" w:lineRule="auto"/>
    </w:pPr>
    <w:rPr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7D08AF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08AF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D08AF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D08AF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D08AF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7D08AF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7D08AF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7D08A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7D08A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customStyle="1" w:styleId="destaque1">
    <w:name w:val="destaque 1"/>
    <w:next w:val="Normal"/>
    <w:pPr>
      <w:keepNext/>
      <w:spacing w:before="240" w:after="120" w:line="276" w:lineRule="auto"/>
      <w:outlineLvl w:val="3"/>
    </w:pPr>
    <w:rPr>
      <w:rFonts w:ascii="Arial" w:hAnsi="Arial"/>
      <w:b/>
      <w:noProof/>
      <w:sz w:val="24"/>
      <w:szCs w:val="22"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  <w:rPr>
      <w:rFonts w:ascii="Arial" w:hAnsi="Arial"/>
    </w:rPr>
  </w:style>
  <w:style w:type="paragraph" w:styleId="Numerada">
    <w:name w:val="List Number"/>
    <w:basedOn w:val="Normal"/>
    <w:pPr>
      <w:numPr>
        <w:numId w:val="1"/>
      </w:numPr>
    </w:pPr>
  </w:style>
  <w:style w:type="paragraph" w:styleId="Commarcadores">
    <w:name w:val="List Bullet"/>
    <w:basedOn w:val="Normal"/>
    <w:autoRedefine/>
    <w:pPr>
      <w:numPr>
        <w:numId w:val="2"/>
      </w:numPr>
    </w:pPr>
    <w:rPr>
      <w:bCs/>
    </w:rPr>
  </w:style>
  <w:style w:type="paragraph" w:styleId="Rodap">
    <w:name w:val="footer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</w:style>
  <w:style w:type="paragraph" w:customStyle="1" w:styleId="sistema">
    <w:name w:val="sistema"/>
    <w:basedOn w:val="Normal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80"/>
    </w:pPr>
    <w:rPr>
      <w:i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</w:pPr>
    <w:rPr>
      <w:sz w:val="18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next w:val="Normal"/>
    <w:rPr>
      <w:i/>
      <w:color w:val="0000FF"/>
    </w:rPr>
  </w:style>
  <w:style w:type="paragraph" w:styleId="Corpodetexto2">
    <w:name w:val="Body Text 2"/>
    <w:basedOn w:val="Normal"/>
    <w:rPr>
      <w:i/>
    </w:rPr>
  </w:style>
  <w:style w:type="paragraph" w:styleId="Corpodetexto3">
    <w:name w:val="Body Text 3"/>
    <w:basedOn w:val="Normal"/>
    <w:rPr>
      <w:color w:val="0000FF"/>
    </w:rPr>
  </w:style>
  <w:style w:type="paragraph" w:customStyle="1" w:styleId="TituloApresentacao">
    <w:name w:val="TituloApresentacao"/>
    <w:basedOn w:val="Normal"/>
    <w:pPr>
      <w:spacing w:before="120" w:after="120"/>
    </w:pPr>
    <w:rPr>
      <w:rFonts w:ascii="Arial" w:hAnsi="Arial"/>
      <w:b/>
      <w:sz w:val="28"/>
    </w:rPr>
  </w:style>
  <w:style w:type="paragraph" w:customStyle="1" w:styleId="Titulo1">
    <w:name w:val="Titulo1"/>
    <w:basedOn w:val="Ttulo"/>
    <w:pPr>
      <w:jc w:val="right"/>
    </w:pPr>
  </w:style>
  <w:style w:type="paragraph" w:styleId="Subttulo">
    <w:name w:val="Subtitle"/>
    <w:basedOn w:val="Normal"/>
    <w:next w:val="Normal"/>
    <w:link w:val="SubttuloChar"/>
    <w:uiPriority w:val="11"/>
    <w:qFormat/>
    <w:rsid w:val="007D08AF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paragraph" w:customStyle="1" w:styleId="TituloApendice">
    <w:name w:val="TituloApendice"/>
    <w:basedOn w:val="Ttulo1"/>
    <w:next w:val="Normal"/>
    <w:pPr>
      <w:numPr>
        <w:numId w:val="4"/>
      </w:numPr>
    </w:p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</w:pPr>
    <w:rPr>
      <w:rFonts w:ascii="Arial" w:hAnsi="Arial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tituloApendice2">
    <w:name w:val="tituloApendice 2"/>
    <w:basedOn w:val="Ttulo2"/>
    <w:next w:val="Normal"/>
    <w:pPr>
      <w:numPr>
        <w:numId w:val="3"/>
      </w:numPr>
    </w:pPr>
    <w:rPr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7D08AF"/>
    <w:pPr>
      <w:spacing w:before="720"/>
    </w:pPr>
    <w:rPr>
      <w:caps/>
      <w:color w:val="4F81BD"/>
      <w:spacing w:val="10"/>
      <w:kern w:val="28"/>
      <w:sz w:val="52"/>
      <w:szCs w:val="52"/>
    </w:rPr>
  </w:style>
  <w:style w:type="paragraph" w:customStyle="1" w:styleId="Textoguia">
    <w:name w:val="Texto_guia"/>
    <w:basedOn w:val="Normal"/>
    <w:next w:val="Normal"/>
    <w:pPr>
      <w:spacing w:before="0" w:after="120"/>
    </w:pPr>
    <w:rPr>
      <w:i/>
      <w:szCs w:val="24"/>
    </w:rPr>
  </w:style>
  <w:style w:type="paragraph" w:customStyle="1" w:styleId="Itemseo">
    <w:name w:val="Item_seção"/>
    <w:basedOn w:val="Normal"/>
    <w:next w:val="Normal"/>
    <w:autoRedefine/>
    <w:pPr>
      <w:spacing w:before="0" w:after="120"/>
    </w:pPr>
    <w:rPr>
      <w:b/>
      <w:bCs/>
      <w:szCs w:val="24"/>
    </w:rPr>
  </w:style>
  <w:style w:type="paragraph" w:styleId="Recuodecorpodetexto">
    <w:name w:val="Body Text Indent"/>
    <w:basedOn w:val="Normal"/>
    <w:pPr>
      <w:ind w:firstLine="720"/>
    </w:pPr>
  </w:style>
  <w:style w:type="character" w:styleId="HiperlinkVisitado">
    <w:name w:val="FollowedHyperlink"/>
    <w:rPr>
      <w:color w:val="800080"/>
      <w:u w:val="single"/>
    </w:rPr>
  </w:style>
  <w:style w:type="paragraph" w:styleId="Recuodecorpodetexto2">
    <w:name w:val="Body Text Indent 2"/>
    <w:basedOn w:val="Normal"/>
    <w:pPr>
      <w:spacing w:after="0"/>
      <w:ind w:left="709" w:hanging="283"/>
    </w:pPr>
  </w:style>
  <w:style w:type="character" w:styleId="MquinadeescreverHTML">
    <w:name w:val="HTML Typewriter"/>
    <w:rPr>
      <w:rFonts w:ascii="Courier New" w:eastAsia="Courier New" w:hAnsi="Courier New" w:cs="Courier New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7D08AF"/>
    <w:pPr>
      <w:spacing w:before="0" w:after="0" w:line="240" w:lineRule="auto"/>
    </w:pPr>
  </w:style>
  <w:style w:type="character" w:customStyle="1" w:styleId="SemEspaamentoChar">
    <w:name w:val="Sem Espaçamento Char"/>
    <w:link w:val="SemEspaamento"/>
    <w:uiPriority w:val="1"/>
    <w:rsid w:val="007D08AF"/>
    <w:rPr>
      <w:sz w:val="20"/>
      <w:szCs w:val="20"/>
    </w:rPr>
  </w:style>
  <w:style w:type="paragraph" w:styleId="Textodebalo">
    <w:name w:val="Balloon Text"/>
    <w:basedOn w:val="Normal"/>
    <w:link w:val="TextodebaloChar"/>
    <w:rsid w:val="00F878C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F878C9"/>
    <w:rPr>
      <w:rFonts w:ascii="Tahoma" w:hAnsi="Tahoma" w:cs="Tahoma"/>
      <w:sz w:val="16"/>
      <w:szCs w:val="16"/>
    </w:rPr>
  </w:style>
  <w:style w:type="character" w:customStyle="1" w:styleId="Ttulo1Char">
    <w:name w:val="Título 1 Char"/>
    <w:link w:val="Ttulo1"/>
    <w:uiPriority w:val="9"/>
    <w:rsid w:val="007D08AF"/>
    <w:rPr>
      <w:b/>
      <w:bCs/>
      <w:caps/>
      <w:color w:val="FFFFFF"/>
      <w:spacing w:val="15"/>
      <w:shd w:val="clear" w:color="auto" w:fill="4F81BD"/>
    </w:rPr>
  </w:style>
  <w:style w:type="character" w:customStyle="1" w:styleId="Ttulo2Char">
    <w:name w:val="Título 2 Char"/>
    <w:link w:val="Ttulo2"/>
    <w:uiPriority w:val="9"/>
    <w:rsid w:val="007D08AF"/>
    <w:rPr>
      <w:caps/>
      <w:spacing w:val="15"/>
      <w:shd w:val="clear" w:color="auto" w:fill="DBE5F1"/>
    </w:rPr>
  </w:style>
  <w:style w:type="character" w:customStyle="1" w:styleId="Ttulo3Char">
    <w:name w:val="Título 3 Char"/>
    <w:link w:val="Ttulo3"/>
    <w:uiPriority w:val="9"/>
    <w:rsid w:val="007D08AF"/>
    <w:rPr>
      <w:caps/>
      <w:color w:val="243F60"/>
      <w:spacing w:val="15"/>
    </w:rPr>
  </w:style>
  <w:style w:type="character" w:customStyle="1" w:styleId="Ttulo4Char">
    <w:name w:val="Título 4 Char"/>
    <w:link w:val="Ttulo4"/>
    <w:uiPriority w:val="9"/>
    <w:rsid w:val="007D08AF"/>
    <w:rPr>
      <w:caps/>
      <w:color w:val="365F91"/>
      <w:spacing w:val="10"/>
    </w:rPr>
  </w:style>
  <w:style w:type="character" w:customStyle="1" w:styleId="Ttulo5Char">
    <w:name w:val="Título 5 Char"/>
    <w:link w:val="Ttulo5"/>
    <w:uiPriority w:val="9"/>
    <w:rsid w:val="007D08AF"/>
    <w:rPr>
      <w:caps/>
      <w:color w:val="365F91"/>
      <w:spacing w:val="10"/>
    </w:rPr>
  </w:style>
  <w:style w:type="character" w:customStyle="1" w:styleId="Ttulo6Char">
    <w:name w:val="Título 6 Char"/>
    <w:link w:val="Ttulo6"/>
    <w:uiPriority w:val="9"/>
    <w:rsid w:val="007D08AF"/>
    <w:rPr>
      <w:caps/>
      <w:color w:val="365F91"/>
      <w:spacing w:val="10"/>
    </w:rPr>
  </w:style>
  <w:style w:type="character" w:customStyle="1" w:styleId="Ttulo7Char">
    <w:name w:val="Título 7 Char"/>
    <w:link w:val="Ttulo7"/>
    <w:uiPriority w:val="9"/>
    <w:rsid w:val="007D08AF"/>
    <w:rPr>
      <w:caps/>
      <w:color w:val="365F91"/>
      <w:spacing w:val="10"/>
    </w:rPr>
  </w:style>
  <w:style w:type="character" w:customStyle="1" w:styleId="Ttulo8Char">
    <w:name w:val="Título 8 Char"/>
    <w:link w:val="Ttulo8"/>
    <w:uiPriority w:val="9"/>
    <w:rsid w:val="007D08AF"/>
    <w:rPr>
      <w:caps/>
      <w:spacing w:val="10"/>
      <w:sz w:val="18"/>
      <w:szCs w:val="18"/>
    </w:rPr>
  </w:style>
  <w:style w:type="character" w:customStyle="1" w:styleId="Ttulo9Char">
    <w:name w:val="Título 9 Char"/>
    <w:link w:val="Ttulo9"/>
    <w:uiPriority w:val="9"/>
    <w:rsid w:val="007D08AF"/>
    <w:rPr>
      <w:i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D08AF"/>
    <w:rPr>
      <w:b/>
      <w:bCs/>
      <w:color w:val="365F91"/>
      <w:sz w:val="16"/>
      <w:szCs w:val="16"/>
    </w:rPr>
  </w:style>
  <w:style w:type="character" w:customStyle="1" w:styleId="TtuloChar">
    <w:name w:val="Título Char"/>
    <w:link w:val="Ttulo"/>
    <w:uiPriority w:val="10"/>
    <w:rsid w:val="007D08AF"/>
    <w:rPr>
      <w:caps/>
      <w:color w:val="4F81BD"/>
      <w:spacing w:val="10"/>
      <w:kern w:val="28"/>
      <w:sz w:val="52"/>
      <w:szCs w:val="52"/>
    </w:rPr>
  </w:style>
  <w:style w:type="character" w:customStyle="1" w:styleId="SubttuloChar">
    <w:name w:val="Subtítulo Char"/>
    <w:link w:val="Subttulo"/>
    <w:uiPriority w:val="11"/>
    <w:rsid w:val="007D08AF"/>
    <w:rPr>
      <w:caps/>
      <w:color w:val="595959"/>
      <w:spacing w:val="10"/>
      <w:sz w:val="24"/>
      <w:szCs w:val="24"/>
    </w:rPr>
  </w:style>
  <w:style w:type="character" w:styleId="Forte">
    <w:name w:val="Strong"/>
    <w:uiPriority w:val="22"/>
    <w:qFormat/>
    <w:rsid w:val="007D08AF"/>
    <w:rPr>
      <w:b/>
      <w:bCs/>
    </w:rPr>
  </w:style>
  <w:style w:type="character" w:styleId="nfase">
    <w:name w:val="Emphasis"/>
    <w:uiPriority w:val="20"/>
    <w:qFormat/>
    <w:rsid w:val="007D08AF"/>
    <w:rPr>
      <w:caps/>
      <w:color w:val="243F60"/>
      <w:spacing w:val="5"/>
    </w:rPr>
  </w:style>
  <w:style w:type="paragraph" w:styleId="PargrafodaLista">
    <w:name w:val="List Paragraph"/>
    <w:basedOn w:val="Normal"/>
    <w:uiPriority w:val="34"/>
    <w:qFormat/>
    <w:rsid w:val="007D08AF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7D08AF"/>
    <w:rPr>
      <w:i/>
      <w:iCs/>
    </w:rPr>
  </w:style>
  <w:style w:type="character" w:customStyle="1" w:styleId="CitaoChar">
    <w:name w:val="Citação Char"/>
    <w:link w:val="Citao"/>
    <w:uiPriority w:val="29"/>
    <w:rsid w:val="007D08AF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08AF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7D08AF"/>
    <w:rPr>
      <w:i/>
      <w:iCs/>
      <w:color w:val="4F81BD"/>
      <w:sz w:val="20"/>
      <w:szCs w:val="20"/>
    </w:rPr>
  </w:style>
  <w:style w:type="character" w:styleId="nfaseSutil">
    <w:name w:val="Subtle Emphasis"/>
    <w:uiPriority w:val="19"/>
    <w:qFormat/>
    <w:rsid w:val="007D08AF"/>
    <w:rPr>
      <w:i/>
      <w:iCs/>
      <w:color w:val="243F60"/>
    </w:rPr>
  </w:style>
  <w:style w:type="character" w:styleId="nfaseIntensa">
    <w:name w:val="Intense Emphasis"/>
    <w:uiPriority w:val="21"/>
    <w:qFormat/>
    <w:rsid w:val="007D08AF"/>
    <w:rPr>
      <w:b/>
      <w:bCs/>
      <w:caps/>
      <w:color w:val="243F60"/>
      <w:spacing w:val="10"/>
    </w:rPr>
  </w:style>
  <w:style w:type="character" w:styleId="RefernciaSutil">
    <w:name w:val="Subtle Reference"/>
    <w:uiPriority w:val="31"/>
    <w:qFormat/>
    <w:rsid w:val="007D08AF"/>
    <w:rPr>
      <w:b/>
      <w:bCs/>
      <w:color w:val="4F81BD"/>
    </w:rPr>
  </w:style>
  <w:style w:type="character" w:styleId="RefernciaIntensa">
    <w:name w:val="Intense Reference"/>
    <w:uiPriority w:val="32"/>
    <w:qFormat/>
    <w:rsid w:val="007D08AF"/>
    <w:rPr>
      <w:b/>
      <w:bCs/>
      <w:i/>
      <w:iCs/>
      <w:caps/>
      <w:color w:val="4F81BD"/>
    </w:rPr>
  </w:style>
  <w:style w:type="character" w:styleId="TtulodoLivro">
    <w:name w:val="Book Title"/>
    <w:uiPriority w:val="33"/>
    <w:qFormat/>
    <w:rsid w:val="007D08AF"/>
    <w:rPr>
      <w:b/>
      <w:bCs/>
      <w:i/>
      <w:iCs/>
      <w:spacing w:val="9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D08AF"/>
    <w:pPr>
      <w:outlineLvl w:val="9"/>
    </w:pPr>
  </w:style>
  <w:style w:type="table" w:styleId="Tabelacomgrade">
    <w:name w:val="Table Grid"/>
    <w:basedOn w:val="Tabelanormal"/>
    <w:rsid w:val="006418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F55C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%20Eduardo\Disciplinas\Engenharia%20de%20Software\RFP1\Projeto%20de%20Componentes\documentoRequisit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documentoRequisitos.dot</Template>
  <TotalTime>81</TotalTime>
  <Pages>18</Pages>
  <Words>3245</Words>
  <Characters>17524</Characters>
  <Application>Microsoft Office Word</Application>
  <DocSecurity>0</DocSecurity>
  <Lines>146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Detalhamento de Casos de Uso</vt:lpstr>
      <vt:lpstr>Detalhamento de Casos de Uso</vt:lpstr>
    </vt:vector>
  </TitlesOfParts>
  <Company>Versão XXXXX</Company>
  <LinksUpToDate>false</LinksUpToDate>
  <CharactersWithSpaces>20728</CharactersWithSpaces>
  <SharedDoc>false</SharedDoc>
  <HLinks>
    <vt:vector size="156" baseType="variant"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_Toc478113501</vt:lpwstr>
      </vt:variant>
      <vt:variant>
        <vt:i4>1179704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_Toc478113500</vt:lpwstr>
      </vt:variant>
      <vt:variant>
        <vt:i4>1769529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_Toc478113499</vt:lpwstr>
      </vt:variant>
      <vt:variant>
        <vt:i4>1769529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_Toc478113498</vt:lpwstr>
      </vt:variant>
      <vt:variant>
        <vt:i4>1769529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_Toc478113497</vt:lpwstr>
      </vt:variant>
      <vt:variant>
        <vt:i4>1769529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_Toc478113496</vt:lpwstr>
      </vt:variant>
      <vt:variant>
        <vt:i4>1769529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_Toc478113495</vt:lpwstr>
      </vt:variant>
      <vt:variant>
        <vt:i4>1769529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_Toc478113494</vt:lpwstr>
      </vt:variant>
      <vt:variant>
        <vt:i4>1769529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_Toc478113493</vt:lpwstr>
      </vt:variant>
      <vt:variant>
        <vt:i4>1769529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_Toc478113492</vt:lpwstr>
      </vt:variant>
      <vt:variant>
        <vt:i4>1769529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_Toc478113491</vt:lpwstr>
      </vt:variant>
      <vt:variant>
        <vt:i4>1769529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_Toc478113490</vt:lpwstr>
      </vt:variant>
      <vt:variant>
        <vt:i4>1703993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_Toc478113489</vt:lpwstr>
      </vt:variant>
      <vt:variant>
        <vt:i4>1703993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_Toc478113488</vt:lpwstr>
      </vt:variant>
      <vt:variant>
        <vt:i4>1703993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_Toc478113487</vt:lpwstr>
      </vt:variant>
      <vt:variant>
        <vt:i4>1703993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_Toc478113486</vt:lpwstr>
      </vt:variant>
      <vt:variant>
        <vt:i4>1703993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_Toc478113485</vt:lpwstr>
      </vt:variant>
      <vt:variant>
        <vt:i4>1703993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_Toc478113484</vt:lpwstr>
      </vt:variant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_Toc478113483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_Toc478113482</vt:lpwstr>
      </vt:variant>
      <vt:variant>
        <vt:i4>1703993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_Toc478113481</vt:lpwstr>
      </vt:variant>
      <vt:variant>
        <vt:i4>1703993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_Toc478113480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_Toc478113479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_Toc478113478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_Toc478113477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_Toc478113476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Detalhamento de Casos de Uso</dc:title>
  <dc:subject>Nome do projeto</dc:subject>
  <dc:creator>NOME ANALISTAS</dc:creator>
  <cp:keywords/>
  <cp:lastModifiedBy>Marcelo Patricio</cp:lastModifiedBy>
  <cp:revision>7</cp:revision>
  <cp:lastPrinted>2001-09-05T14:41:00Z</cp:lastPrinted>
  <dcterms:created xsi:type="dcterms:W3CDTF">2017-03-24T13:13:00Z</dcterms:created>
  <dcterms:modified xsi:type="dcterms:W3CDTF">2025-02-17T10:39:00Z</dcterms:modified>
</cp:coreProperties>
</file>